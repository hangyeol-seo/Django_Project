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196901" w14:textId="77777777" w:rsidR="00501660" w:rsidRDefault="00501660">
      <w:bookmarkStart w:id="0" w:name="_top"/>
      <w:bookmarkEnd w:id="0"/>
    </w:p>
    <w:p w14:paraId="34DE37EF" w14:textId="5F6094CC" w:rsidR="00501660" w:rsidRDefault="00501660"/>
    <w:p w14:paraId="4C14AD3B" w14:textId="77777777" w:rsidR="00501660" w:rsidRDefault="00501660"/>
    <w:tbl>
      <w:tblPr>
        <w:tblW w:w="9180" w:type="dxa"/>
        <w:tblInd w:w="108" w:type="dxa"/>
        <w:tblBorders>
          <w:top w:val="single" w:sz="24" w:space="0" w:color="auto"/>
        </w:tblBorders>
        <w:tblLook w:val="01E0" w:firstRow="1" w:lastRow="1" w:firstColumn="1" w:lastColumn="1" w:noHBand="0" w:noVBand="0"/>
      </w:tblPr>
      <w:tblGrid>
        <w:gridCol w:w="9180"/>
      </w:tblGrid>
      <w:tr w:rsidR="00501660" w14:paraId="443AEC66" w14:textId="77777777">
        <w:tc>
          <w:tcPr>
            <w:tcW w:w="9180" w:type="dxa"/>
          </w:tcPr>
          <w:p w14:paraId="113A7233" w14:textId="5BC7DF86" w:rsidR="00FC34A9" w:rsidRDefault="004B2C32" w:rsidP="001907D5">
            <w:pPr>
              <w:pStyle w:val="a6"/>
              <w:jc w:val="right"/>
              <w:rPr>
                <w:rFonts w:ascii="Helvetica" w:hAnsi="Helvetica" w:cs="Helvetica"/>
                <w:color w:val="2D3B45"/>
                <w:shd w:val="clear" w:color="auto" w:fill="FFFFFF"/>
              </w:rPr>
            </w:pPr>
            <w:r>
              <w:rPr>
                <w:rFonts w:ascii="Helvetica" w:hAnsi="Helvetica" w:cs="Helvetica"/>
                <w:color w:val="2D3B45"/>
                <w:shd w:val="clear" w:color="auto" w:fill="FFFFFF"/>
              </w:rPr>
              <w:t xml:space="preserve">My </w:t>
            </w:r>
            <w:r>
              <w:rPr>
                <w:rFonts w:ascii="Helvetica" w:hAnsi="Helvetica" w:cs="Helvetica" w:hint="eastAsia"/>
                <w:color w:val="2D3B45"/>
                <w:shd w:val="clear" w:color="auto" w:fill="FFFFFF"/>
              </w:rPr>
              <w:t>D</w:t>
            </w:r>
            <w:r>
              <w:rPr>
                <w:rFonts w:ascii="Helvetica" w:hAnsi="Helvetica" w:cs="Helvetica"/>
                <w:color w:val="2D3B45"/>
                <w:shd w:val="clear" w:color="auto" w:fill="FFFFFF"/>
              </w:rPr>
              <w:t>jango project</w:t>
            </w:r>
          </w:p>
          <w:p w14:paraId="3DF6E84F" w14:textId="5045D87A" w:rsidR="004B5F74" w:rsidRDefault="004B2C32" w:rsidP="001907D5">
            <w:pPr>
              <w:pStyle w:val="a6"/>
              <w:jc w:val="right"/>
            </w:pPr>
            <w:r>
              <w:rPr>
                <w:rFonts w:hint="eastAsia"/>
              </w:rPr>
              <w:t>D</w:t>
            </w:r>
            <w:r>
              <w:t xml:space="preserve">B Assignment </w:t>
            </w:r>
          </w:p>
        </w:tc>
      </w:tr>
    </w:tbl>
    <w:p w14:paraId="238BECC2" w14:textId="77777777" w:rsidR="00501660" w:rsidRDefault="00501660"/>
    <w:p w14:paraId="4A0690F0" w14:textId="77777777" w:rsidR="00501660" w:rsidRPr="005561FB" w:rsidRDefault="00501660"/>
    <w:p w14:paraId="78F32572" w14:textId="77777777" w:rsidR="00501660" w:rsidRDefault="00501660"/>
    <w:p w14:paraId="22F07396" w14:textId="77777777" w:rsidR="00501660" w:rsidRDefault="00501660"/>
    <w:p w14:paraId="7D8F0DFE" w14:textId="77777777" w:rsidR="00501660" w:rsidRDefault="00501660"/>
    <w:p w14:paraId="7418B491" w14:textId="77777777" w:rsidR="00501660" w:rsidRDefault="00501660"/>
    <w:p w14:paraId="72D42312" w14:textId="77777777" w:rsidR="00203A56" w:rsidRDefault="00203A56"/>
    <w:p w14:paraId="4F52683E" w14:textId="77777777" w:rsidR="00203A56" w:rsidRDefault="00203A56"/>
    <w:p w14:paraId="2775F25C" w14:textId="77777777" w:rsidR="00501660" w:rsidRDefault="00501660"/>
    <w:p w14:paraId="72DF731C" w14:textId="77777777" w:rsidR="00501660" w:rsidRDefault="00501660"/>
    <w:p w14:paraId="014FE227" w14:textId="05AAB0C7" w:rsidR="003012E0" w:rsidRPr="002428AC" w:rsidRDefault="002428AC" w:rsidP="002428AC">
      <w:pPr>
        <w:jc w:val="center"/>
        <w:rPr>
          <w:rFonts w:ascii="굴림" w:eastAsia="굴림" w:hAnsi="굴림"/>
          <w:sz w:val="28"/>
          <w:szCs w:val="28"/>
        </w:rPr>
      </w:pPr>
      <w:r w:rsidRPr="002428AC">
        <w:rPr>
          <w:rFonts w:ascii="굴림" w:eastAsia="굴림" w:hAnsi="굴림" w:hint="eastAsia"/>
          <w:sz w:val="28"/>
          <w:szCs w:val="28"/>
        </w:rPr>
        <w:t xml:space="preserve">학과 </w:t>
      </w:r>
      <w:r w:rsidRPr="002428AC">
        <w:rPr>
          <w:rFonts w:ascii="굴림" w:eastAsia="굴림" w:hAnsi="굴림"/>
          <w:sz w:val="28"/>
          <w:szCs w:val="28"/>
        </w:rPr>
        <w:t xml:space="preserve">: </w:t>
      </w:r>
      <w:r w:rsidR="002B74F9">
        <w:rPr>
          <w:rFonts w:ascii="굴림" w:eastAsia="굴림" w:hAnsi="굴림" w:hint="eastAsia"/>
          <w:sz w:val="28"/>
          <w:szCs w:val="28"/>
        </w:rPr>
        <w:t>컴퓨터공학과</w:t>
      </w:r>
    </w:p>
    <w:p w14:paraId="1D320958" w14:textId="4CECA295" w:rsidR="002428AC" w:rsidRPr="002428AC" w:rsidRDefault="002428AC" w:rsidP="002428AC">
      <w:pPr>
        <w:jc w:val="center"/>
        <w:rPr>
          <w:rFonts w:ascii="굴림" w:eastAsia="굴림" w:hAnsi="굴림"/>
          <w:sz w:val="28"/>
          <w:szCs w:val="28"/>
        </w:rPr>
      </w:pPr>
      <w:r w:rsidRPr="002428AC">
        <w:rPr>
          <w:rFonts w:ascii="굴림" w:eastAsia="굴림" w:hAnsi="굴림" w:hint="eastAsia"/>
          <w:sz w:val="28"/>
          <w:szCs w:val="28"/>
        </w:rPr>
        <w:t xml:space="preserve">학번 </w:t>
      </w:r>
      <w:r w:rsidRPr="002428AC">
        <w:rPr>
          <w:rFonts w:ascii="굴림" w:eastAsia="굴림" w:hAnsi="굴림"/>
          <w:sz w:val="28"/>
          <w:szCs w:val="28"/>
        </w:rPr>
        <w:t>:</w:t>
      </w:r>
      <w:r w:rsidR="002B74F9">
        <w:rPr>
          <w:rFonts w:ascii="굴림" w:eastAsia="굴림" w:hAnsi="굴림"/>
          <w:sz w:val="28"/>
          <w:szCs w:val="28"/>
        </w:rPr>
        <w:t xml:space="preserve"> 2015311152</w:t>
      </w:r>
    </w:p>
    <w:p w14:paraId="68F8EBA6" w14:textId="34E9BAA9" w:rsidR="002428AC" w:rsidRPr="002428AC" w:rsidRDefault="002428AC" w:rsidP="002428AC">
      <w:pPr>
        <w:jc w:val="center"/>
        <w:rPr>
          <w:rFonts w:ascii="굴림" w:eastAsia="굴림" w:hAnsi="굴림"/>
          <w:sz w:val="28"/>
          <w:szCs w:val="28"/>
        </w:rPr>
      </w:pPr>
      <w:r w:rsidRPr="002428AC">
        <w:rPr>
          <w:rFonts w:ascii="굴림" w:eastAsia="굴림" w:hAnsi="굴림" w:hint="eastAsia"/>
          <w:sz w:val="28"/>
          <w:szCs w:val="28"/>
        </w:rPr>
        <w:t xml:space="preserve">이름 </w:t>
      </w:r>
      <w:r w:rsidRPr="002428AC">
        <w:rPr>
          <w:rFonts w:ascii="굴림" w:eastAsia="굴림" w:hAnsi="굴림"/>
          <w:sz w:val="28"/>
          <w:szCs w:val="28"/>
        </w:rPr>
        <w:t>:</w:t>
      </w:r>
      <w:r w:rsidR="002B74F9">
        <w:rPr>
          <w:rFonts w:ascii="굴림" w:eastAsia="굴림" w:hAnsi="굴림"/>
          <w:sz w:val="28"/>
          <w:szCs w:val="28"/>
        </w:rPr>
        <w:t xml:space="preserve"> </w:t>
      </w:r>
      <w:r w:rsidR="002B74F9">
        <w:rPr>
          <w:rFonts w:ascii="굴림" w:eastAsia="굴림" w:hAnsi="굴림" w:hint="eastAsia"/>
          <w:sz w:val="28"/>
          <w:szCs w:val="28"/>
        </w:rPr>
        <w:t>서한결</w:t>
      </w:r>
    </w:p>
    <w:p w14:paraId="70A391B6" w14:textId="77777777" w:rsidR="00501660" w:rsidRDefault="00501660"/>
    <w:p w14:paraId="4E19DF04" w14:textId="77777777" w:rsidR="00501660" w:rsidRDefault="00501660"/>
    <w:p w14:paraId="518D710C" w14:textId="77777777" w:rsidR="003012E0" w:rsidRDefault="003012E0"/>
    <w:p w14:paraId="5CA102B9" w14:textId="77777777" w:rsidR="00501660" w:rsidRDefault="00501660"/>
    <w:p w14:paraId="27F25DE8" w14:textId="173935DF" w:rsidR="00501660" w:rsidRDefault="00501660"/>
    <w:p w14:paraId="0492C376" w14:textId="77777777" w:rsidR="00760AC1" w:rsidRPr="00AE7EDE" w:rsidRDefault="00501660" w:rsidP="00264FD9">
      <w:pPr>
        <w:pStyle w:val="af"/>
        <w:rPr>
          <w:rFonts w:ascii="돋움" w:eastAsia="돋움" w:hAnsi="돋움"/>
        </w:rPr>
      </w:pPr>
      <w:r>
        <w:br w:type="page"/>
      </w:r>
      <w:r w:rsidR="00D80EE1" w:rsidRPr="00AE7EDE">
        <w:rPr>
          <w:rFonts w:ascii="돋움" w:eastAsia="돋움" w:hAnsi="돋움" w:hint="eastAsia"/>
        </w:rPr>
        <w:lastRenderedPageBreak/>
        <w:t>목 차</w:t>
      </w:r>
    </w:p>
    <w:bookmarkStart w:id="1" w:name="_GoBack"/>
    <w:bookmarkEnd w:id="1"/>
    <w:p w14:paraId="48069516" w14:textId="0C38DBAB" w:rsidR="00707029" w:rsidRDefault="001C6244">
      <w:pPr>
        <w:pStyle w:val="10"/>
        <w:tabs>
          <w:tab w:val="left" w:pos="40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2"/>
        </w:rPr>
      </w:pPr>
      <w:r w:rsidRPr="00AE7EDE">
        <w:rPr>
          <w:rFonts w:ascii="돋움" w:eastAsia="돋움" w:hAnsi="돋움"/>
        </w:rPr>
        <w:fldChar w:fldCharType="begin"/>
      </w:r>
      <w:r w:rsidR="00501660" w:rsidRPr="00AE7EDE">
        <w:rPr>
          <w:rFonts w:ascii="돋움" w:eastAsia="돋움" w:hAnsi="돋움"/>
        </w:rPr>
        <w:instrText xml:space="preserve"> TOC \o "1-3" \h \z \u </w:instrText>
      </w:r>
      <w:r w:rsidRPr="00AE7EDE">
        <w:rPr>
          <w:rFonts w:ascii="돋움" w:eastAsia="돋움" w:hAnsi="돋움"/>
        </w:rPr>
        <w:fldChar w:fldCharType="separate"/>
      </w:r>
      <w:hyperlink w:anchor="_Toc43060678" w:history="1">
        <w:r w:rsidR="00707029" w:rsidRPr="002361EB">
          <w:rPr>
            <w:rStyle w:val="ab"/>
            <w:noProof/>
          </w:rPr>
          <w:t>1.</w:t>
        </w:r>
        <w:r w:rsidR="00707029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Cs w:val="22"/>
          </w:rPr>
          <w:tab/>
        </w:r>
        <w:r w:rsidR="00707029" w:rsidRPr="002361EB">
          <w:rPr>
            <w:rStyle w:val="ab"/>
            <w:noProof/>
          </w:rPr>
          <w:t>Overview</w:t>
        </w:r>
        <w:r w:rsidR="00707029">
          <w:rPr>
            <w:noProof/>
            <w:webHidden/>
          </w:rPr>
          <w:tab/>
        </w:r>
        <w:r w:rsidR="00707029">
          <w:rPr>
            <w:noProof/>
            <w:webHidden/>
          </w:rPr>
          <w:fldChar w:fldCharType="begin"/>
        </w:r>
        <w:r w:rsidR="00707029">
          <w:rPr>
            <w:noProof/>
            <w:webHidden/>
          </w:rPr>
          <w:instrText xml:space="preserve"> PAGEREF _Toc43060678 \h </w:instrText>
        </w:r>
        <w:r w:rsidR="00707029">
          <w:rPr>
            <w:noProof/>
            <w:webHidden/>
          </w:rPr>
        </w:r>
        <w:r w:rsidR="00707029">
          <w:rPr>
            <w:noProof/>
            <w:webHidden/>
          </w:rPr>
          <w:fldChar w:fldCharType="separate"/>
        </w:r>
        <w:r w:rsidR="00707029">
          <w:rPr>
            <w:noProof/>
            <w:webHidden/>
          </w:rPr>
          <w:t>5</w:t>
        </w:r>
        <w:r w:rsidR="00707029">
          <w:rPr>
            <w:noProof/>
            <w:webHidden/>
          </w:rPr>
          <w:fldChar w:fldCharType="end"/>
        </w:r>
      </w:hyperlink>
    </w:p>
    <w:p w14:paraId="3F92494E" w14:textId="5091BFE6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679" w:history="1">
        <w:r w:rsidRPr="002361EB">
          <w:rPr>
            <w:rStyle w:val="ab"/>
            <w:noProof/>
          </w:rPr>
          <w:t>1.1.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Topic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A1306C8" w14:textId="535EC4A5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680" w:history="1">
        <w:r w:rsidRPr="002361EB">
          <w:rPr>
            <w:rStyle w:val="ab"/>
            <w:noProof/>
          </w:rPr>
          <w:t>1.2.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Objective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6F81180" w14:textId="7F214232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681" w:history="1">
        <w:r w:rsidRPr="002361EB">
          <w:rPr>
            <w:rStyle w:val="ab"/>
            <w:noProof/>
          </w:rPr>
          <w:t>1.3.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Functionality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5C45C74" w14:textId="0FC05441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682" w:history="1">
        <w:r w:rsidRPr="002361EB">
          <w:rPr>
            <w:rStyle w:val="ab"/>
            <w:noProof/>
          </w:rPr>
          <w:t>1.4.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Explanation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91B98D7" w14:textId="20C804F4" w:rsidR="00707029" w:rsidRDefault="00707029">
      <w:pPr>
        <w:pStyle w:val="10"/>
        <w:tabs>
          <w:tab w:val="left" w:pos="40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2"/>
        </w:rPr>
      </w:pPr>
      <w:hyperlink w:anchor="_Toc43060683" w:history="1">
        <w:r w:rsidRPr="002361EB">
          <w:rPr>
            <w:rStyle w:val="ab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ER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2C373FB" w14:textId="0324B22E" w:rsidR="00707029" w:rsidRDefault="00707029">
      <w:pPr>
        <w:pStyle w:val="10"/>
        <w:tabs>
          <w:tab w:val="left" w:pos="40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2"/>
        </w:rPr>
      </w:pPr>
      <w:hyperlink w:anchor="_Toc43060684" w:history="1">
        <w:r w:rsidRPr="002361EB">
          <w:rPr>
            <w:rStyle w:val="ab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Descriptions of ER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F45320A" w14:textId="200C4F90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685" w:history="1">
        <w:r w:rsidRPr="002361EB">
          <w:rPr>
            <w:rStyle w:val="ab"/>
            <w:noProof/>
          </w:rPr>
          <w:t>3.1.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User entity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C9D528B" w14:textId="5121EF64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686" w:history="1">
        <w:r w:rsidRPr="002361EB">
          <w:rPr>
            <w:rStyle w:val="ab"/>
            <w:noProof/>
          </w:rPr>
          <w:t>3.2.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Blog entity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A747F14" w14:textId="4E587B3A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687" w:history="1">
        <w:r w:rsidRPr="002361EB">
          <w:rPr>
            <w:rStyle w:val="ab"/>
            <w:noProof/>
          </w:rPr>
          <w:t>3.3.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Write relation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23C015A" w14:textId="302D2450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688" w:history="1">
        <w:r w:rsidRPr="002361EB">
          <w:rPr>
            <w:rStyle w:val="ab"/>
            <w:noProof/>
          </w:rPr>
          <w:t>3.4.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Imageuploadmodel entity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30CA06E" w14:textId="576819FC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689" w:history="1">
        <w:r w:rsidRPr="002361EB">
          <w:rPr>
            <w:rStyle w:val="ab"/>
            <w:noProof/>
          </w:rPr>
          <w:t>3.5.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Post relation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673616C" w14:textId="5B0CFC5A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690" w:history="1">
        <w:r w:rsidRPr="002361EB">
          <w:rPr>
            <w:rStyle w:val="ab"/>
            <w:noProof/>
          </w:rPr>
          <w:t>3.6.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Upload entity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36D2E53" w14:textId="5CE15D11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691" w:history="1">
        <w:r w:rsidRPr="002361EB">
          <w:rPr>
            <w:rStyle w:val="ab"/>
            <w:noProof/>
          </w:rPr>
          <w:t>3.7.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Charac entity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E96E193" w14:textId="180FEC06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692" w:history="1">
        <w:r w:rsidRPr="002361EB">
          <w:rPr>
            <w:rStyle w:val="ab"/>
            <w:noProof/>
          </w:rPr>
          <w:t>3.8.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Compare relation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D587973" w14:textId="51D1F281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693" w:history="1">
        <w:r w:rsidRPr="002361EB">
          <w:rPr>
            <w:rStyle w:val="ab"/>
            <w:noProof/>
          </w:rPr>
          <w:t>3.9.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Select relation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63821B1" w14:textId="657A5406" w:rsidR="00707029" w:rsidRDefault="00707029">
      <w:pPr>
        <w:pStyle w:val="20"/>
        <w:tabs>
          <w:tab w:val="left" w:pos="10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694" w:history="1">
        <w:r w:rsidRPr="002361EB">
          <w:rPr>
            <w:rStyle w:val="ab"/>
            <w:noProof/>
          </w:rPr>
          <w:t>3.10.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Choice entity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271793D" w14:textId="750C685B" w:rsidR="00707029" w:rsidRDefault="00707029">
      <w:pPr>
        <w:pStyle w:val="20"/>
        <w:tabs>
          <w:tab w:val="left" w:pos="10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695" w:history="1">
        <w:r w:rsidRPr="002361EB">
          <w:rPr>
            <w:rStyle w:val="ab"/>
            <w:noProof/>
          </w:rPr>
          <w:t>3.11.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Question entity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644EF41" w14:textId="3C6BEC79" w:rsidR="00707029" w:rsidRDefault="00707029">
      <w:pPr>
        <w:pStyle w:val="20"/>
        <w:tabs>
          <w:tab w:val="left" w:pos="10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696" w:history="1">
        <w:r w:rsidRPr="002361EB">
          <w:rPr>
            <w:rStyle w:val="ab"/>
            <w:noProof/>
          </w:rPr>
          <w:t>3.12.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Include relation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D9B5F23" w14:textId="71AC9D1C" w:rsidR="00707029" w:rsidRDefault="00707029">
      <w:pPr>
        <w:pStyle w:val="10"/>
        <w:tabs>
          <w:tab w:val="left" w:pos="40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2"/>
        </w:rPr>
      </w:pPr>
      <w:hyperlink w:anchor="_Toc43060697" w:history="1">
        <w:r w:rsidRPr="002361EB">
          <w:rPr>
            <w:rStyle w:val="ab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Relational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C9DA956" w14:textId="58458AAB" w:rsidR="00707029" w:rsidRDefault="00707029">
      <w:pPr>
        <w:pStyle w:val="10"/>
        <w:tabs>
          <w:tab w:val="left" w:pos="40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2"/>
        </w:rPr>
      </w:pPr>
      <w:hyperlink w:anchor="_Toc43060698" w:history="1">
        <w:r w:rsidRPr="002361EB">
          <w:rPr>
            <w:rStyle w:val="ab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Descriptions of Relational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7765089" w14:textId="1418BDD6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699" w:history="1">
        <w:r w:rsidRPr="002361EB">
          <w:rPr>
            <w:rStyle w:val="ab"/>
            <w:noProof/>
          </w:rPr>
          <w:t>5.1.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Blog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0FC8132" w14:textId="35B6CBAC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700" w:history="1">
        <w:r w:rsidRPr="002361EB">
          <w:rPr>
            <w:rStyle w:val="ab"/>
            <w:noProof/>
          </w:rPr>
          <w:t>5.2.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User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1F52472" w14:textId="471D59D7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701" w:history="1">
        <w:r w:rsidRPr="002361EB">
          <w:rPr>
            <w:rStyle w:val="ab"/>
            <w:noProof/>
          </w:rPr>
          <w:t>5.3.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Imageuploadmodel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483F59F" w14:textId="5BD321B6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702" w:history="1">
        <w:r w:rsidRPr="002361EB">
          <w:rPr>
            <w:rStyle w:val="ab"/>
            <w:noProof/>
          </w:rPr>
          <w:t>5.4.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Choice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5727DD2" w14:textId="44B0F3A5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703" w:history="1">
        <w:r w:rsidRPr="002361EB">
          <w:rPr>
            <w:rStyle w:val="ab"/>
            <w:noProof/>
          </w:rPr>
          <w:t>5.5.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Question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451CFCF" w14:textId="623F11FA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704" w:history="1">
        <w:r w:rsidRPr="002361EB">
          <w:rPr>
            <w:rStyle w:val="ab"/>
            <w:noProof/>
          </w:rPr>
          <w:t>5.6.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Charac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19E0EF7" w14:textId="307C8B6E" w:rsidR="00707029" w:rsidRDefault="00707029">
      <w:pPr>
        <w:pStyle w:val="10"/>
        <w:tabs>
          <w:tab w:val="left" w:pos="40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2"/>
        </w:rPr>
      </w:pPr>
      <w:hyperlink w:anchor="_Toc43060705" w:history="1">
        <w:r w:rsidRPr="002361EB">
          <w:rPr>
            <w:rStyle w:val="ab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Implementation results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7B1009B" w14:textId="47EFFB36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706" w:history="1">
        <w:r w:rsidRPr="002361EB">
          <w:rPr>
            <w:rStyle w:val="ab"/>
            <w:noProof/>
          </w:rPr>
          <w:t>6.1.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Function 1: Users can sign up, log in and out the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C712349" w14:textId="38CEEE47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707" w:history="1">
        <w:r w:rsidRPr="002361EB">
          <w:rPr>
            <w:rStyle w:val="ab"/>
            <w:noProof/>
          </w:rPr>
          <w:t>6.2.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Function 2: Users can see the posts that is written before including other users’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B636D5A" w14:textId="3AEFBD27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708" w:history="1">
        <w:r w:rsidRPr="002361EB">
          <w:rPr>
            <w:rStyle w:val="ab"/>
            <w:noProof/>
          </w:rPr>
          <w:t>6.3.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Function 3: Users can see the details about interesting posts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066FAA0" w14:textId="0C78E5FC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709" w:history="1">
        <w:r w:rsidRPr="002361EB">
          <w:rPr>
            <w:rStyle w:val="ab"/>
            <w:noProof/>
          </w:rPr>
          <w:t>6.4.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Function 4: Users can test their psychopath scores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9A9994D" w14:textId="59E9C870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710" w:history="1">
        <w:r w:rsidRPr="002361EB">
          <w:rPr>
            <w:rStyle w:val="ab"/>
            <w:noProof/>
          </w:rPr>
          <w:t>6.5.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Function 5: Users can upload their photos to know which are the most similar cartoon characters to users’ faces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A6AFC42" w14:textId="6B27FAF8" w:rsidR="00707029" w:rsidRDefault="00707029">
      <w:pPr>
        <w:pStyle w:val="20"/>
        <w:tabs>
          <w:tab w:val="left" w:pos="80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Cs w:val="22"/>
        </w:rPr>
      </w:pPr>
      <w:hyperlink w:anchor="_Toc43060711" w:history="1">
        <w:r w:rsidRPr="002361EB">
          <w:rPr>
            <w:rStyle w:val="ab"/>
            <w:noProof/>
          </w:rPr>
          <w:t>6.6.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Cs w:val="22"/>
          </w:rPr>
          <w:tab/>
        </w:r>
        <w:r w:rsidRPr="002361EB">
          <w:rPr>
            <w:rStyle w:val="ab"/>
            <w:noProof/>
          </w:rPr>
          <w:t>Function 6: After two tests, users can write the posts about tests results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249FA02" w14:textId="555C4F49" w:rsidR="00D80EE1" w:rsidRPr="00AE7EDE" w:rsidRDefault="001C6244">
      <w:pPr>
        <w:pStyle w:val="a4"/>
        <w:rPr>
          <w:rFonts w:ascii="돋움" w:eastAsia="돋움" w:hAnsi="돋움"/>
        </w:rPr>
      </w:pPr>
      <w:r w:rsidRPr="00AE7EDE">
        <w:rPr>
          <w:rFonts w:ascii="돋움" w:eastAsia="돋움" w:hAnsi="돋움"/>
        </w:rPr>
        <w:fldChar w:fldCharType="end"/>
      </w:r>
    </w:p>
    <w:p w14:paraId="4B08F99D" w14:textId="77777777" w:rsidR="00501660" w:rsidRPr="00AE7EDE" w:rsidRDefault="00D80EE1" w:rsidP="00264FD9">
      <w:pPr>
        <w:pStyle w:val="af"/>
        <w:rPr>
          <w:rFonts w:ascii="돋움" w:eastAsia="돋움" w:hAnsi="돋움"/>
        </w:rPr>
      </w:pPr>
      <w:r w:rsidRPr="00AE7EDE">
        <w:rPr>
          <w:rFonts w:ascii="돋움" w:eastAsia="돋움" w:hAnsi="돋움"/>
        </w:rPr>
        <w:br w:type="page"/>
      </w:r>
      <w:r w:rsidRPr="00AE7EDE">
        <w:rPr>
          <w:rFonts w:ascii="돋움" w:eastAsia="돋움" w:hAnsi="돋움" w:hint="eastAsia"/>
        </w:rPr>
        <w:lastRenderedPageBreak/>
        <w:t>그림 목차</w:t>
      </w:r>
    </w:p>
    <w:p w14:paraId="595CF3DF" w14:textId="385F0C34" w:rsidR="00707029" w:rsidRDefault="00D43253">
      <w:pPr>
        <w:pStyle w:val="ad"/>
        <w:tabs>
          <w:tab w:val="right" w:leader="dot" w:pos="9060"/>
        </w:tabs>
        <w:ind w:left="1600" w:hanging="800"/>
        <w:rPr>
          <w:rFonts w:asciiTheme="minorHAnsi" w:eastAsiaTheme="minorEastAsia" w:hAnsiTheme="minorHAnsi" w:cstheme="minorBidi"/>
          <w:noProof/>
          <w:szCs w:val="22"/>
        </w:rPr>
      </w:pPr>
      <w:r>
        <w:rPr>
          <w:rFonts w:ascii="돋움" w:eastAsia="돋움" w:hAnsi="돋움"/>
          <w:i/>
          <w:smallCaps/>
          <w:sz w:val="40"/>
        </w:rPr>
        <w:fldChar w:fldCharType="begin"/>
      </w:r>
      <w:r>
        <w:rPr>
          <w:rFonts w:ascii="돋움" w:eastAsia="돋움" w:hAnsi="돋움"/>
          <w:i/>
          <w:smallCaps/>
          <w:sz w:val="40"/>
        </w:rPr>
        <w:instrText xml:space="preserve"> TOC \h \z \c "Figure" </w:instrText>
      </w:r>
      <w:r>
        <w:rPr>
          <w:rFonts w:ascii="돋움" w:eastAsia="돋움" w:hAnsi="돋움"/>
          <w:i/>
          <w:smallCaps/>
          <w:sz w:val="40"/>
        </w:rPr>
        <w:fldChar w:fldCharType="separate"/>
      </w:r>
      <w:hyperlink w:anchor="_Toc43060665" w:history="1">
        <w:r w:rsidR="00707029" w:rsidRPr="00A470FA">
          <w:rPr>
            <w:rStyle w:val="ab"/>
            <w:noProof/>
          </w:rPr>
          <w:t>[그림 1] ER Diagram</w:t>
        </w:r>
        <w:r w:rsidR="00707029">
          <w:rPr>
            <w:noProof/>
            <w:webHidden/>
          </w:rPr>
          <w:tab/>
        </w:r>
        <w:r w:rsidR="00707029">
          <w:rPr>
            <w:noProof/>
            <w:webHidden/>
          </w:rPr>
          <w:fldChar w:fldCharType="begin"/>
        </w:r>
        <w:r w:rsidR="00707029">
          <w:rPr>
            <w:noProof/>
            <w:webHidden/>
          </w:rPr>
          <w:instrText xml:space="preserve"> PAGEREF _Toc43060665 \h </w:instrText>
        </w:r>
        <w:r w:rsidR="00707029">
          <w:rPr>
            <w:noProof/>
            <w:webHidden/>
          </w:rPr>
        </w:r>
        <w:r w:rsidR="00707029">
          <w:rPr>
            <w:noProof/>
            <w:webHidden/>
          </w:rPr>
          <w:fldChar w:fldCharType="separate"/>
        </w:r>
        <w:r w:rsidR="00707029">
          <w:rPr>
            <w:noProof/>
            <w:webHidden/>
          </w:rPr>
          <w:t>5</w:t>
        </w:r>
        <w:r w:rsidR="00707029">
          <w:rPr>
            <w:noProof/>
            <w:webHidden/>
          </w:rPr>
          <w:fldChar w:fldCharType="end"/>
        </w:r>
      </w:hyperlink>
    </w:p>
    <w:p w14:paraId="5E048F4C" w14:textId="1E71AA3A" w:rsidR="00707029" w:rsidRDefault="00707029">
      <w:pPr>
        <w:pStyle w:val="ad"/>
        <w:tabs>
          <w:tab w:val="right" w:leader="dot" w:pos="9060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43060666" w:history="1">
        <w:r w:rsidRPr="00A470FA">
          <w:rPr>
            <w:rStyle w:val="ab"/>
            <w:noProof/>
          </w:rPr>
          <w:t>[그림 2] Relational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FFA35EA" w14:textId="7C26CB88" w:rsidR="00707029" w:rsidRDefault="00707029">
      <w:pPr>
        <w:pStyle w:val="ad"/>
        <w:tabs>
          <w:tab w:val="right" w:leader="dot" w:pos="9060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43060667" w:history="1">
        <w:r w:rsidRPr="00A470FA">
          <w:rPr>
            <w:rStyle w:val="ab"/>
            <w:noProof/>
          </w:rPr>
          <w:t>[그림 3] 회원가입 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CF35402" w14:textId="1DE74ACB" w:rsidR="00707029" w:rsidRDefault="00707029">
      <w:pPr>
        <w:pStyle w:val="ad"/>
        <w:tabs>
          <w:tab w:val="right" w:leader="dot" w:pos="9060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43060668" w:history="1">
        <w:r w:rsidRPr="00A470FA">
          <w:rPr>
            <w:rStyle w:val="ab"/>
            <w:noProof/>
          </w:rPr>
          <w:t>[그림 4] 로그인 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DEAB042" w14:textId="5C92A380" w:rsidR="00707029" w:rsidRDefault="00707029">
      <w:pPr>
        <w:pStyle w:val="ad"/>
        <w:tabs>
          <w:tab w:val="right" w:leader="dot" w:pos="9060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43060669" w:history="1">
        <w:r w:rsidRPr="00A470FA">
          <w:rPr>
            <w:rStyle w:val="ab"/>
            <w:noProof/>
          </w:rPr>
          <w:t>[그림 5] 로그인 후 홈 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F78C498" w14:textId="3F37A251" w:rsidR="00707029" w:rsidRDefault="00707029">
      <w:pPr>
        <w:pStyle w:val="ad"/>
        <w:tabs>
          <w:tab w:val="right" w:leader="dot" w:pos="9060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43060670" w:history="1">
        <w:r w:rsidRPr="00A470FA">
          <w:rPr>
            <w:rStyle w:val="ab"/>
            <w:noProof/>
          </w:rPr>
          <w:t>[그림 6] 로그아웃 후 첫 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71AD549" w14:textId="30D13035" w:rsidR="00707029" w:rsidRDefault="00707029">
      <w:pPr>
        <w:pStyle w:val="ad"/>
        <w:tabs>
          <w:tab w:val="right" w:leader="dot" w:pos="9060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43060671" w:history="1">
        <w:r w:rsidRPr="00A470FA">
          <w:rPr>
            <w:rStyle w:val="ab"/>
            <w:noProof/>
          </w:rPr>
          <w:t>[그림 7] 작성된 게시물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B7511BB" w14:textId="172AC7DD" w:rsidR="00707029" w:rsidRDefault="00707029">
      <w:pPr>
        <w:pStyle w:val="ad"/>
        <w:tabs>
          <w:tab w:val="right" w:leader="dot" w:pos="9060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43060672" w:history="1">
        <w:r w:rsidRPr="00A470FA">
          <w:rPr>
            <w:rStyle w:val="ab"/>
            <w:noProof/>
          </w:rPr>
          <w:t>[그림 8] more 버튼을 눌러 해당 게시물 detail 확인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5362652" w14:textId="5011F1A0" w:rsidR="00707029" w:rsidRDefault="00707029">
      <w:pPr>
        <w:pStyle w:val="ad"/>
        <w:tabs>
          <w:tab w:val="right" w:leader="dot" w:pos="9060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43060673" w:history="1">
        <w:r w:rsidRPr="00A470FA">
          <w:rPr>
            <w:rStyle w:val="ab"/>
            <w:noProof/>
          </w:rPr>
          <w:t>[그림 9] 첫 번째 검사인 싸이코패스 검사 실시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9690D81" w14:textId="57C4428C" w:rsidR="00707029" w:rsidRDefault="00707029">
      <w:pPr>
        <w:pStyle w:val="ad"/>
        <w:tabs>
          <w:tab w:val="right" w:leader="dot" w:pos="9060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43060674" w:history="1">
        <w:r w:rsidRPr="00A470FA">
          <w:rPr>
            <w:rStyle w:val="ab"/>
            <w:noProof/>
          </w:rPr>
          <w:t>[그림 10] 두 번째 검사인 나와 닮은 캐릭터 찾기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E37CF0C" w14:textId="1857AE23" w:rsidR="00707029" w:rsidRDefault="00707029">
      <w:pPr>
        <w:pStyle w:val="ad"/>
        <w:tabs>
          <w:tab w:val="right" w:leader="dot" w:pos="9060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43060675" w:history="1">
        <w:r w:rsidRPr="00A470FA">
          <w:rPr>
            <w:rStyle w:val="ab"/>
            <w:noProof/>
          </w:rPr>
          <w:t>[그림 11] 검사 결과를 게시물로 작성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E0F009C" w14:textId="5CEBE2CF" w:rsidR="00707029" w:rsidRDefault="00707029">
      <w:pPr>
        <w:pStyle w:val="ad"/>
        <w:tabs>
          <w:tab w:val="right" w:leader="dot" w:pos="9060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43060676" w:history="1">
        <w:r w:rsidRPr="00A470FA">
          <w:rPr>
            <w:rStyle w:val="ab"/>
            <w:noProof/>
          </w:rPr>
          <w:t>[그림 12] 작성된 게시물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097473F" w14:textId="4FF2DBB1" w:rsidR="00707029" w:rsidRDefault="00707029">
      <w:pPr>
        <w:pStyle w:val="ad"/>
        <w:tabs>
          <w:tab w:val="right" w:leader="dot" w:pos="9060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43060677" w:history="1">
        <w:r w:rsidRPr="00A470FA">
          <w:rPr>
            <w:rStyle w:val="ab"/>
            <w:noProof/>
          </w:rPr>
          <w:t>[그림 13] 작성된 게시물 홈 화면에서 확인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_Toc43060677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93AC146" w14:textId="56952F5A" w:rsidR="00D80EE1" w:rsidRPr="00AE7EDE" w:rsidRDefault="00D43253" w:rsidP="00D80EE1">
      <w:pPr>
        <w:pStyle w:val="a4"/>
        <w:rPr>
          <w:rFonts w:asciiTheme="minorHAnsi" w:eastAsiaTheme="minorHAnsi" w:hAnsiTheme="minorHAnsi"/>
        </w:rPr>
      </w:pPr>
      <w:r>
        <w:rPr>
          <w:rFonts w:ascii="돋움" w:eastAsia="돋움" w:hAnsi="돋움"/>
          <w:i/>
          <w:smallCaps/>
          <w:kern w:val="2"/>
          <w:sz w:val="40"/>
          <w:szCs w:val="24"/>
        </w:rPr>
        <w:fldChar w:fldCharType="end"/>
      </w:r>
    </w:p>
    <w:p w14:paraId="7EE700C8" w14:textId="0A6C2E4C" w:rsidR="003506F4" w:rsidRPr="008B17D5" w:rsidRDefault="003506F4" w:rsidP="008B17D5">
      <w:pPr>
        <w:pStyle w:val="af"/>
        <w:rPr>
          <w:rFonts w:ascii="Verdana" w:eastAsia="굴림" w:hAnsi="Verdana"/>
          <w:b w:val="0"/>
          <w:sz w:val="20"/>
          <w:szCs w:val="24"/>
        </w:rPr>
      </w:pPr>
      <w:r>
        <w:br w:type="page"/>
      </w:r>
    </w:p>
    <w:p w14:paraId="65A55C6B" w14:textId="77777777" w:rsidR="0028207F" w:rsidRDefault="0028207F" w:rsidP="0028207F">
      <w:pPr>
        <w:pStyle w:val="NumberedList1"/>
      </w:pPr>
      <w:bookmarkStart w:id="2" w:name="_Toc43060678"/>
      <w:r>
        <w:rPr>
          <w:rFonts w:hint="eastAsia"/>
        </w:rPr>
        <w:lastRenderedPageBreak/>
        <w:t>O</w:t>
      </w:r>
      <w:r>
        <w:t>verview</w:t>
      </w:r>
      <w:bookmarkEnd w:id="2"/>
    </w:p>
    <w:p w14:paraId="13D7730E" w14:textId="0FCD7A12" w:rsidR="0028207F" w:rsidRDefault="0028207F" w:rsidP="0028207F">
      <w:pPr>
        <w:pStyle w:val="NumberedList11"/>
      </w:pPr>
      <w:bookmarkStart w:id="3" w:name="_Toc43060679"/>
      <w:r>
        <w:rPr>
          <w:rFonts w:hint="eastAsia"/>
        </w:rPr>
        <w:t>T</w:t>
      </w:r>
      <w:r w:rsidR="00C830A4">
        <w:t>opic</w:t>
      </w:r>
      <w:bookmarkEnd w:id="3"/>
    </w:p>
    <w:p w14:paraId="4B658F11" w14:textId="53C24BEA" w:rsidR="0028207F" w:rsidRPr="00C15775" w:rsidRDefault="0028207F" w:rsidP="0028207F">
      <w:pPr>
        <w:pStyle w:val="a4"/>
        <w:ind w:left="567"/>
      </w:pPr>
      <w:r>
        <w:t>A website that shows cartoon characters which look similar to users’ faces and test users’ psychopath scores.</w:t>
      </w:r>
    </w:p>
    <w:p w14:paraId="122E54BF" w14:textId="77777777" w:rsidR="0028207F" w:rsidRDefault="0028207F" w:rsidP="0028207F">
      <w:pPr>
        <w:pStyle w:val="NumberedList11"/>
      </w:pPr>
      <w:bookmarkStart w:id="4" w:name="_Toc43060680"/>
      <w:r>
        <w:rPr>
          <w:rFonts w:hint="eastAsia"/>
        </w:rPr>
        <w:t>O</w:t>
      </w:r>
      <w:r>
        <w:t>bjective</w:t>
      </w:r>
      <w:bookmarkEnd w:id="4"/>
    </w:p>
    <w:p w14:paraId="1675E780" w14:textId="5DDEAEB4" w:rsidR="0028207F" w:rsidRPr="0028207F" w:rsidRDefault="0028207F" w:rsidP="0028207F">
      <w:pPr>
        <w:ind w:leftChars="300" w:left="600"/>
        <w:rPr>
          <w:rFonts w:ascii="Verdana" w:hAnsi="Verdana"/>
        </w:rPr>
      </w:pPr>
      <w:r w:rsidRPr="0028207F">
        <w:rPr>
          <w:rFonts w:ascii="Verdana" w:hAnsi="Verdana"/>
        </w:rPr>
        <w:t xml:space="preserve">I want to make a website for people who want to know which cartoon characters look similar to their face and know their psychopath scores.   </w:t>
      </w:r>
    </w:p>
    <w:p w14:paraId="443ED13F" w14:textId="77777777" w:rsidR="0028207F" w:rsidRDefault="0028207F" w:rsidP="0028207F">
      <w:pPr>
        <w:pStyle w:val="NumberedList11"/>
      </w:pPr>
      <w:bookmarkStart w:id="5" w:name="_Toc43060681"/>
      <w:r>
        <w:t>Functionality</w:t>
      </w:r>
      <w:bookmarkEnd w:id="5"/>
    </w:p>
    <w:p w14:paraId="38EE3D1F" w14:textId="34C5A375" w:rsidR="0028207F" w:rsidRDefault="0028207F" w:rsidP="0028207F">
      <w:pPr>
        <w:pStyle w:val="a4"/>
        <w:ind w:left="1100" w:hangingChars="550" w:hanging="1100"/>
        <w:mirrorIndents/>
        <w:jc w:val="left"/>
      </w:pPr>
      <w:r w:rsidRPr="00C15775">
        <w:t xml:space="preserve">Function 1: </w:t>
      </w:r>
      <w:r>
        <w:t>Users can s</w:t>
      </w:r>
      <w:r w:rsidRPr="00C15775">
        <w:t>ign up</w:t>
      </w:r>
      <w:r>
        <w:t>, log in and out the website</w:t>
      </w:r>
    </w:p>
    <w:p w14:paraId="26ABA2EF" w14:textId="244585EC" w:rsidR="0028207F" w:rsidRDefault="0028207F" w:rsidP="0028207F">
      <w:pPr>
        <w:pStyle w:val="a4"/>
        <w:ind w:left="567"/>
        <w:mirrorIndents/>
        <w:jc w:val="left"/>
      </w:pPr>
      <w:r w:rsidRPr="00C15775">
        <w:t xml:space="preserve">Function 2: </w:t>
      </w:r>
      <w:r>
        <w:t>Users can see the posts that is written before including other users’</w:t>
      </w:r>
    </w:p>
    <w:p w14:paraId="2196680B" w14:textId="3F28BA8B" w:rsidR="0028207F" w:rsidRDefault="0028207F" w:rsidP="0028207F">
      <w:pPr>
        <w:pStyle w:val="a4"/>
        <w:ind w:left="567"/>
        <w:mirrorIndents/>
        <w:jc w:val="left"/>
      </w:pPr>
      <w:r w:rsidRPr="00C15775">
        <w:t xml:space="preserve">Function 3: </w:t>
      </w:r>
      <w:r w:rsidR="00C830A4">
        <w:t>Users can see the details about interesting posts</w:t>
      </w:r>
    </w:p>
    <w:p w14:paraId="222230D6" w14:textId="59812CA3" w:rsidR="0028207F" w:rsidRDefault="0028207F" w:rsidP="0028207F">
      <w:pPr>
        <w:pStyle w:val="a4"/>
        <w:mirrorIndents/>
        <w:jc w:val="left"/>
      </w:pPr>
      <w:r w:rsidRPr="00C15775">
        <w:t xml:space="preserve">Function </w:t>
      </w:r>
      <w:r>
        <w:t>4</w:t>
      </w:r>
      <w:r w:rsidRPr="00C15775">
        <w:t>:</w:t>
      </w:r>
      <w:r>
        <w:t xml:space="preserve"> </w:t>
      </w:r>
      <w:r w:rsidR="00C830A4">
        <w:t>Users can test their psychopath scores</w:t>
      </w:r>
    </w:p>
    <w:p w14:paraId="14B8361F" w14:textId="1EB57974" w:rsidR="0028207F" w:rsidRDefault="0028207F" w:rsidP="0028207F">
      <w:pPr>
        <w:pStyle w:val="a4"/>
        <w:ind w:left="567"/>
        <w:mirrorIndents/>
        <w:jc w:val="left"/>
      </w:pPr>
      <w:r w:rsidRPr="00C15775">
        <w:t xml:space="preserve">Function </w:t>
      </w:r>
      <w:r>
        <w:t>5</w:t>
      </w:r>
      <w:r w:rsidRPr="00C15775">
        <w:t xml:space="preserve">: </w:t>
      </w:r>
      <w:r w:rsidR="00C830A4">
        <w:t>Users can upload their photos to know which are the most similar cartoon characters to users’ faces</w:t>
      </w:r>
    </w:p>
    <w:p w14:paraId="7A00F576" w14:textId="41491BE2" w:rsidR="0028207F" w:rsidRDefault="0028207F" w:rsidP="0028207F">
      <w:pPr>
        <w:pStyle w:val="a4"/>
        <w:tabs>
          <w:tab w:val="left" w:pos="2190"/>
        </w:tabs>
        <w:ind w:left="567"/>
        <w:mirrorIndents/>
        <w:jc w:val="left"/>
      </w:pPr>
      <w:r>
        <w:t xml:space="preserve">Function </w:t>
      </w:r>
      <w:r w:rsidR="00C830A4">
        <w:t>6</w:t>
      </w:r>
      <w:r>
        <w:t>:</w:t>
      </w:r>
      <w:r w:rsidR="00C830A4">
        <w:t xml:space="preserve"> After two tests, users can write the posts about tests results</w:t>
      </w:r>
      <w:r>
        <w:t xml:space="preserve"> </w:t>
      </w:r>
    </w:p>
    <w:p w14:paraId="2CBF940E" w14:textId="4C9FA697" w:rsidR="00C830A4" w:rsidRDefault="00C830A4" w:rsidP="0028207F">
      <w:pPr>
        <w:pStyle w:val="a4"/>
        <w:tabs>
          <w:tab w:val="left" w:pos="2190"/>
        </w:tabs>
        <w:ind w:left="567"/>
        <w:mirrorIndents/>
        <w:jc w:val="left"/>
      </w:pPr>
    </w:p>
    <w:p w14:paraId="14E2AC90" w14:textId="04B07709" w:rsidR="003106E8" w:rsidRPr="003106E8" w:rsidRDefault="00C830A4" w:rsidP="003106E8">
      <w:pPr>
        <w:pStyle w:val="NumberedList11"/>
      </w:pPr>
      <w:bookmarkStart w:id="6" w:name="_Toc43060682"/>
      <w:r>
        <w:rPr>
          <w:rFonts w:hint="eastAsia"/>
        </w:rPr>
        <w:t>E</w:t>
      </w:r>
      <w:r>
        <w:t>xplanation</w:t>
      </w:r>
      <w:bookmarkEnd w:id="6"/>
    </w:p>
    <w:p w14:paraId="3F3C96FF" w14:textId="70C9731C" w:rsidR="00C830A4" w:rsidRDefault="00C830A4" w:rsidP="00C830A4">
      <w:pPr>
        <w:pStyle w:val="a4"/>
      </w:pPr>
      <w:r w:rsidRPr="00C830A4">
        <w:t>»</w:t>
      </w:r>
      <w:r>
        <w:t xml:space="preserve"> </w:t>
      </w:r>
      <w:r>
        <w:rPr>
          <w:rFonts w:hint="eastAsia"/>
        </w:rPr>
        <w:t>제가</w:t>
      </w:r>
      <w:r>
        <w:rPr>
          <w:rFonts w:hint="eastAsia"/>
        </w:rPr>
        <w:t xml:space="preserve"> </w:t>
      </w:r>
      <w:r>
        <w:rPr>
          <w:rFonts w:hint="eastAsia"/>
        </w:rPr>
        <w:t>진행한</w:t>
      </w:r>
      <w:r>
        <w:rPr>
          <w:rFonts w:hint="eastAsia"/>
        </w:rPr>
        <w:t xml:space="preserve"> </w:t>
      </w:r>
      <w:r>
        <w:rPr>
          <w:rFonts w:hint="eastAsia"/>
        </w:rPr>
        <w:t>프로젝트는</w:t>
      </w:r>
      <w:r>
        <w:rPr>
          <w:rFonts w:hint="eastAsia"/>
        </w:rPr>
        <w:t xml:space="preserve"> </w:t>
      </w:r>
      <w:r>
        <w:rPr>
          <w:rFonts w:hint="eastAsia"/>
        </w:rPr>
        <w:t>이용자들이</w:t>
      </w:r>
      <w:r>
        <w:rPr>
          <w:rFonts w:hint="eastAsia"/>
        </w:rPr>
        <w:t xml:space="preserve"> </w:t>
      </w:r>
      <w:r>
        <w:rPr>
          <w:rFonts w:hint="eastAsia"/>
        </w:rPr>
        <w:t>재미로</w:t>
      </w:r>
      <w:r>
        <w:rPr>
          <w:rFonts w:hint="eastAsia"/>
        </w:rPr>
        <w:t xml:space="preserve"> </w:t>
      </w:r>
      <w:r>
        <w:rPr>
          <w:rFonts w:hint="eastAsia"/>
        </w:rPr>
        <w:t>그들의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싸이코패스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점수를</w:t>
      </w:r>
      <w:r>
        <w:rPr>
          <w:rFonts w:hint="eastAsia"/>
        </w:rPr>
        <w:t xml:space="preserve"> </w:t>
      </w:r>
      <w:r>
        <w:rPr>
          <w:rFonts w:hint="eastAsia"/>
        </w:rPr>
        <w:t>테스트하고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사진을</w:t>
      </w:r>
      <w:r>
        <w:rPr>
          <w:rFonts w:hint="eastAsia"/>
        </w:rPr>
        <w:t xml:space="preserve"> </w:t>
      </w:r>
      <w:r>
        <w:rPr>
          <w:rFonts w:hint="eastAsia"/>
        </w:rPr>
        <w:t>올려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사진과</w:t>
      </w:r>
      <w:r>
        <w:rPr>
          <w:rFonts w:hint="eastAsia"/>
        </w:rPr>
        <w:t xml:space="preserve"> </w:t>
      </w:r>
      <w:r>
        <w:rPr>
          <w:rFonts w:hint="eastAsia"/>
        </w:rPr>
        <w:t>제일</w:t>
      </w:r>
      <w:r>
        <w:rPr>
          <w:rFonts w:hint="eastAsia"/>
        </w:rPr>
        <w:t xml:space="preserve"> </w:t>
      </w:r>
      <w:r>
        <w:rPr>
          <w:rFonts w:hint="eastAsia"/>
        </w:rPr>
        <w:t>닮은</w:t>
      </w:r>
      <w:r>
        <w:rPr>
          <w:rFonts w:hint="eastAsia"/>
        </w:rPr>
        <w:t xml:space="preserve"> </w:t>
      </w:r>
      <w:r>
        <w:rPr>
          <w:rFonts w:hint="eastAsia"/>
        </w:rPr>
        <w:t>캐릭터를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사이트</w:t>
      </w:r>
      <w:r w:rsidR="003106E8">
        <w:rPr>
          <w:rFonts w:hint="eastAsia"/>
        </w:rPr>
        <w:t>에</w:t>
      </w:r>
      <w:r w:rsidR="003106E8">
        <w:rPr>
          <w:rFonts w:hint="eastAsia"/>
        </w:rPr>
        <w:t xml:space="preserve"> </w:t>
      </w:r>
      <w:r w:rsidR="003106E8">
        <w:rPr>
          <w:rFonts w:hint="eastAsia"/>
        </w:rPr>
        <w:t>대한</w:t>
      </w:r>
      <w:r w:rsidR="003106E8">
        <w:rPr>
          <w:rFonts w:hint="eastAsia"/>
        </w:rPr>
        <w:t xml:space="preserve"> </w:t>
      </w:r>
      <w:r w:rsidR="003106E8">
        <w:rPr>
          <w:rFonts w:hint="eastAsia"/>
        </w:rPr>
        <w:t>것입니다</w:t>
      </w:r>
      <w:r w:rsidR="003106E8">
        <w:rPr>
          <w:rFonts w:hint="eastAsia"/>
        </w:rPr>
        <w:t>.</w:t>
      </w:r>
    </w:p>
    <w:p w14:paraId="7B51E42B" w14:textId="116DCBFE" w:rsidR="003106E8" w:rsidRDefault="003106E8" w:rsidP="00C830A4">
      <w:pPr>
        <w:pStyle w:val="a4"/>
      </w:pPr>
      <w:r w:rsidRPr="00C830A4">
        <w:t>»</w:t>
      </w:r>
      <w:r>
        <w:t xml:space="preserve"> </w:t>
      </w:r>
      <w:r>
        <w:rPr>
          <w:rFonts w:hint="eastAsia"/>
        </w:rPr>
        <w:t>이용자들은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사용자명과</w:t>
      </w:r>
      <w:r>
        <w:rPr>
          <w:rFonts w:hint="eastAsia"/>
        </w:rPr>
        <w:t xml:space="preserve"> </w:t>
      </w:r>
      <w:r>
        <w:rPr>
          <w:rFonts w:hint="eastAsia"/>
        </w:rPr>
        <w:t>비밀번호를</w:t>
      </w:r>
      <w:r>
        <w:rPr>
          <w:rFonts w:hint="eastAsia"/>
        </w:rPr>
        <w:t xml:space="preserve"> </w:t>
      </w:r>
      <w:r>
        <w:rPr>
          <w:rFonts w:hint="eastAsia"/>
        </w:rPr>
        <w:t>지정하여</w:t>
      </w:r>
      <w:r>
        <w:rPr>
          <w:rFonts w:hint="eastAsia"/>
        </w:rPr>
        <w:t xml:space="preserve"> </w:t>
      </w:r>
      <w:r>
        <w:rPr>
          <w:rFonts w:hint="eastAsia"/>
        </w:rPr>
        <w:t>회원가입이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계정으로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로그아웃도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</w:p>
    <w:p w14:paraId="3C3789F1" w14:textId="18EDD7AD" w:rsidR="003106E8" w:rsidRDefault="003106E8" w:rsidP="00C830A4">
      <w:pPr>
        <w:pStyle w:val="a4"/>
      </w:pPr>
      <w:r w:rsidRPr="00C830A4">
        <w:t>»</w:t>
      </w:r>
      <w:r>
        <w:t xml:space="preserve"> </w:t>
      </w:r>
      <w:r>
        <w:rPr>
          <w:rFonts w:hint="eastAsia"/>
        </w:rPr>
        <w:t>이용자들이</w:t>
      </w:r>
      <w:r>
        <w:rPr>
          <w:rFonts w:hint="eastAsia"/>
        </w:rPr>
        <w:t xml:space="preserve"> </w:t>
      </w:r>
      <w:r>
        <w:rPr>
          <w:rFonts w:hint="eastAsia"/>
        </w:rPr>
        <w:t>로그인을</w:t>
      </w:r>
      <w:r>
        <w:rPr>
          <w:rFonts w:hint="eastAsia"/>
        </w:rPr>
        <w:t xml:space="preserve"> </w:t>
      </w:r>
      <w:r>
        <w:rPr>
          <w:rFonts w:hint="eastAsia"/>
        </w:rPr>
        <w:t>하게</w:t>
      </w:r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이용자들이</w:t>
      </w:r>
      <w:r>
        <w:rPr>
          <w:rFonts w:hint="eastAsia"/>
        </w:rPr>
        <w:t xml:space="preserve"> </w:t>
      </w:r>
      <w:r>
        <w:rPr>
          <w:rFonts w:hint="eastAsia"/>
        </w:rPr>
        <w:t>작성한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포함하여</w:t>
      </w:r>
      <w:r>
        <w:rPr>
          <w:rFonts w:hint="eastAsia"/>
        </w:rPr>
        <w:t xml:space="preserve"> </w:t>
      </w:r>
      <w:r>
        <w:rPr>
          <w:rFonts w:hint="eastAsia"/>
        </w:rPr>
        <w:t>지금까지</w:t>
      </w:r>
      <w:r>
        <w:rPr>
          <w:rFonts w:hint="eastAsia"/>
        </w:rPr>
        <w:t xml:space="preserve"> </w:t>
      </w:r>
      <w:r>
        <w:rPr>
          <w:rFonts w:hint="eastAsia"/>
        </w:rPr>
        <w:t>작성되었던</w:t>
      </w:r>
      <w:r>
        <w:rPr>
          <w:rFonts w:hint="eastAsia"/>
        </w:rPr>
        <w:t xml:space="preserve"> </w:t>
      </w:r>
      <w:r>
        <w:rPr>
          <w:rFonts w:hint="eastAsia"/>
        </w:rPr>
        <w:t>게시물들을</w:t>
      </w:r>
      <w:r>
        <w:rPr>
          <w:rFonts w:hint="eastAsia"/>
        </w:rPr>
        <w:t xml:space="preserve"> </w:t>
      </w:r>
      <w:r>
        <w:rPr>
          <w:rFonts w:hint="eastAsia"/>
        </w:rPr>
        <w:t>간략하게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 w:rsidRPr="003106E8">
        <w:t xml:space="preserve"> </w:t>
      </w:r>
    </w:p>
    <w:p w14:paraId="008B5BA5" w14:textId="53BF8EA7" w:rsidR="003106E8" w:rsidRDefault="003106E8" w:rsidP="00C830A4">
      <w:pPr>
        <w:pStyle w:val="a4"/>
      </w:pPr>
      <w:r w:rsidRPr="00C830A4">
        <w:t>»</w:t>
      </w:r>
      <w:r>
        <w:t xml:space="preserve"> </w:t>
      </w:r>
      <w:r>
        <w:rPr>
          <w:rFonts w:hint="eastAsia"/>
        </w:rPr>
        <w:t>이용자들은</w:t>
      </w:r>
      <w:r>
        <w:rPr>
          <w:rFonts w:hint="eastAsia"/>
        </w:rPr>
        <w:t xml:space="preserve"> </w:t>
      </w:r>
      <w:r>
        <w:rPr>
          <w:rFonts w:hint="eastAsia"/>
        </w:rPr>
        <w:t>간략하게</w:t>
      </w:r>
      <w:r>
        <w:rPr>
          <w:rFonts w:hint="eastAsia"/>
        </w:rPr>
        <w:t xml:space="preserve"> </w:t>
      </w:r>
      <w:r>
        <w:rPr>
          <w:rFonts w:hint="eastAsia"/>
        </w:rPr>
        <w:t>보이는</w:t>
      </w:r>
      <w:r>
        <w:rPr>
          <w:rFonts w:hint="eastAsia"/>
        </w:rPr>
        <w:t xml:space="preserve"> </w:t>
      </w:r>
      <w:r>
        <w:rPr>
          <w:rFonts w:hint="eastAsia"/>
        </w:rPr>
        <w:t>게시물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관심이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것들을</w:t>
      </w:r>
      <w:r>
        <w:rPr>
          <w:rFonts w:hint="eastAsia"/>
        </w:rPr>
        <w:t xml:space="preserve"> </w:t>
      </w:r>
      <w:r>
        <w:rPr>
          <w:rFonts w:hint="eastAsia"/>
        </w:rPr>
        <w:t>자세히</w:t>
      </w:r>
      <w:r>
        <w:rPr>
          <w:rFonts w:hint="eastAsia"/>
        </w:rPr>
        <w:t xml:space="preserve"> </w:t>
      </w:r>
      <w:r>
        <w:rPr>
          <w:rFonts w:hint="eastAsia"/>
        </w:rPr>
        <w:t>보는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</w:p>
    <w:p w14:paraId="3CF104FA" w14:textId="44D0090F" w:rsidR="003106E8" w:rsidRDefault="003106E8" w:rsidP="00C830A4">
      <w:pPr>
        <w:pStyle w:val="a4"/>
      </w:pPr>
      <w:r w:rsidRPr="00C830A4">
        <w:t>»</w:t>
      </w:r>
      <w:r>
        <w:t xml:space="preserve"> </w:t>
      </w:r>
      <w:r>
        <w:rPr>
          <w:rFonts w:hint="eastAsia"/>
        </w:rPr>
        <w:t>이용자들은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가지의</w:t>
      </w:r>
      <w:r>
        <w:rPr>
          <w:rFonts w:hint="eastAsia"/>
        </w:rPr>
        <w:t xml:space="preserve"> </w:t>
      </w:r>
      <w:r>
        <w:rPr>
          <w:rFonts w:hint="eastAsia"/>
        </w:rPr>
        <w:t>간단하지만</w:t>
      </w:r>
      <w:r>
        <w:rPr>
          <w:rFonts w:hint="eastAsia"/>
        </w:rPr>
        <w:t xml:space="preserve"> </w:t>
      </w:r>
      <w:r>
        <w:rPr>
          <w:rFonts w:hint="eastAsia"/>
        </w:rPr>
        <w:t>흥미로운</w:t>
      </w:r>
      <w:r>
        <w:rPr>
          <w:rFonts w:hint="eastAsia"/>
        </w:rPr>
        <w:t xml:space="preserve"> </w:t>
      </w:r>
      <w:r>
        <w:rPr>
          <w:rFonts w:hint="eastAsia"/>
        </w:rPr>
        <w:t>테스트를</w:t>
      </w:r>
      <w:r>
        <w:rPr>
          <w:rFonts w:hint="eastAsia"/>
        </w:rPr>
        <w:t xml:space="preserve"> </w:t>
      </w:r>
      <w:r>
        <w:rPr>
          <w:rFonts w:hint="eastAsia"/>
        </w:rPr>
        <w:t>진행함으로써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게시물로</w:t>
      </w:r>
      <w:r>
        <w:rPr>
          <w:rFonts w:hint="eastAsia"/>
        </w:rPr>
        <w:t xml:space="preserve"> </w:t>
      </w:r>
      <w:r>
        <w:rPr>
          <w:rFonts w:hint="eastAsia"/>
        </w:rPr>
        <w:t>작성할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7BF84D6D" w14:textId="564086F8" w:rsidR="003106E8" w:rsidRDefault="003106E8" w:rsidP="00C830A4">
      <w:pPr>
        <w:pStyle w:val="a4"/>
      </w:pPr>
      <w:r w:rsidRPr="00C830A4">
        <w:t>»</w:t>
      </w:r>
      <w: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테스트는</w:t>
      </w:r>
      <w:r>
        <w:rPr>
          <w:rFonts w:hint="eastAsia"/>
        </w:rPr>
        <w:t xml:space="preserve"> </w:t>
      </w:r>
      <w:r>
        <w:rPr>
          <w:rFonts w:hint="eastAsia"/>
        </w:rPr>
        <w:t>몇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간단한</w:t>
      </w:r>
      <w:r>
        <w:rPr>
          <w:rFonts w:hint="eastAsia"/>
        </w:rPr>
        <w:t xml:space="preserve"> </w:t>
      </w:r>
      <w:r>
        <w:rPr>
          <w:rFonts w:hint="eastAsia"/>
        </w:rPr>
        <w:t>질문을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이용자의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싸이코패스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점수를</w:t>
      </w:r>
      <w:r>
        <w:rPr>
          <w:rFonts w:hint="eastAsia"/>
        </w:rPr>
        <w:t xml:space="preserve"> </w:t>
      </w:r>
      <w:r>
        <w:rPr>
          <w:rFonts w:hint="eastAsia"/>
        </w:rPr>
        <w:t>확인하는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>.</w:t>
      </w:r>
    </w:p>
    <w:p w14:paraId="0486AE44" w14:textId="231C0D5C" w:rsidR="003106E8" w:rsidRDefault="003106E8" w:rsidP="00C830A4">
      <w:pPr>
        <w:pStyle w:val="a4"/>
      </w:pPr>
      <w:r w:rsidRPr="00C830A4">
        <w:lastRenderedPageBreak/>
        <w:t>»</w:t>
      </w:r>
      <w: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테스트는</w:t>
      </w:r>
      <w:r>
        <w:rPr>
          <w:rFonts w:hint="eastAsia"/>
        </w:rPr>
        <w:t xml:space="preserve"> </w:t>
      </w:r>
      <w:r>
        <w:rPr>
          <w:rFonts w:hint="eastAsia"/>
        </w:rPr>
        <w:t>이용자가</w:t>
      </w:r>
      <w:r>
        <w:rPr>
          <w:rFonts w:hint="eastAsia"/>
        </w:rPr>
        <w:t xml:space="preserve"> </w:t>
      </w:r>
      <w:r>
        <w:rPr>
          <w:rFonts w:hint="eastAsia"/>
        </w:rPr>
        <w:t>자신의</w:t>
      </w:r>
      <w:r>
        <w:rPr>
          <w:rFonts w:hint="eastAsia"/>
        </w:rPr>
        <w:t xml:space="preserve"> </w:t>
      </w:r>
      <w:r>
        <w:rPr>
          <w:rFonts w:hint="eastAsia"/>
        </w:rPr>
        <w:t>얼굴이</w:t>
      </w:r>
      <w:r>
        <w:rPr>
          <w:rFonts w:hint="eastAsia"/>
        </w:rPr>
        <w:t xml:space="preserve"> </w:t>
      </w:r>
      <w:r>
        <w:rPr>
          <w:rFonts w:hint="eastAsia"/>
        </w:rPr>
        <w:t>담긴</w:t>
      </w:r>
      <w:r>
        <w:rPr>
          <w:rFonts w:hint="eastAsia"/>
        </w:rPr>
        <w:t xml:space="preserve"> </w:t>
      </w:r>
      <w:r>
        <w:rPr>
          <w:rFonts w:hint="eastAsia"/>
        </w:rPr>
        <w:t>사진을</w:t>
      </w:r>
      <w:r>
        <w:rPr>
          <w:rFonts w:hint="eastAsia"/>
        </w:rPr>
        <w:t xml:space="preserve"> </w:t>
      </w:r>
      <w:r>
        <w:rPr>
          <w:rFonts w:hint="eastAsia"/>
        </w:rPr>
        <w:t>업로드</w:t>
      </w:r>
      <w:r>
        <w:rPr>
          <w:rFonts w:hint="eastAsia"/>
        </w:rPr>
        <w:t xml:space="preserve"> </w:t>
      </w:r>
      <w:r>
        <w:rPr>
          <w:rFonts w:hint="eastAsia"/>
        </w:rPr>
        <w:t>하게</w:t>
      </w:r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얼굴과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닮은</w:t>
      </w:r>
      <w:r>
        <w:rPr>
          <w:rFonts w:hint="eastAsia"/>
        </w:rPr>
        <w:t xml:space="preserve"> </w:t>
      </w:r>
      <w:r>
        <w:rPr>
          <w:rFonts w:hint="eastAsia"/>
        </w:rPr>
        <w:t>캐릭터를</w:t>
      </w:r>
      <w:r>
        <w:rPr>
          <w:rFonts w:hint="eastAsia"/>
        </w:rPr>
        <w:t xml:space="preserve"> </w:t>
      </w:r>
      <w:r>
        <w:rPr>
          <w:rFonts w:hint="eastAsia"/>
        </w:rPr>
        <w:t>확인하는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>.</w:t>
      </w:r>
    </w:p>
    <w:p w14:paraId="0639585E" w14:textId="67F7B674" w:rsidR="003106E8" w:rsidRDefault="003106E8" w:rsidP="00C830A4">
      <w:pPr>
        <w:pStyle w:val="a4"/>
      </w:pPr>
      <w:r w:rsidRPr="00C830A4">
        <w:t>»</w:t>
      </w:r>
      <w: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테스트까지</w:t>
      </w:r>
      <w:r>
        <w:rPr>
          <w:rFonts w:hint="eastAsia"/>
        </w:rPr>
        <w:t xml:space="preserve"> </w:t>
      </w:r>
      <w:r>
        <w:rPr>
          <w:rFonts w:hint="eastAsia"/>
        </w:rPr>
        <w:t>마무리되면</w:t>
      </w:r>
      <w:r>
        <w:rPr>
          <w:rFonts w:hint="eastAsia"/>
        </w:rPr>
        <w:t xml:space="preserve"> </w:t>
      </w:r>
      <w:r>
        <w:rPr>
          <w:rFonts w:hint="eastAsia"/>
        </w:rPr>
        <w:t>이용자들은</w:t>
      </w:r>
      <w:r>
        <w:rPr>
          <w:rFonts w:hint="eastAsia"/>
        </w:rPr>
        <w:t xml:space="preserve"> </w:t>
      </w:r>
      <w:r>
        <w:rPr>
          <w:rFonts w:hint="eastAsia"/>
        </w:rPr>
        <w:t>게시물을</w:t>
      </w:r>
      <w:r>
        <w:rPr>
          <w:rFonts w:hint="eastAsia"/>
        </w:rPr>
        <w:t xml:space="preserve"> </w:t>
      </w:r>
      <w:r>
        <w:rPr>
          <w:rFonts w:hint="eastAsia"/>
        </w:rPr>
        <w:t>작성할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되고</w:t>
      </w:r>
      <w:r>
        <w:rPr>
          <w:rFonts w:hint="eastAsia"/>
        </w:rPr>
        <w:t xml:space="preserve"> </w:t>
      </w:r>
      <w:r>
        <w:rPr>
          <w:rFonts w:hint="eastAsia"/>
        </w:rPr>
        <w:t>게시물</w:t>
      </w:r>
      <w:r>
        <w:rPr>
          <w:rFonts w:hint="eastAsia"/>
        </w:rPr>
        <w:t xml:space="preserve"> </w:t>
      </w:r>
      <w:r>
        <w:rPr>
          <w:rFonts w:hint="eastAsia"/>
        </w:rPr>
        <w:t>작성을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>
        <w:t xml:space="preserve"> </w:t>
      </w:r>
    </w:p>
    <w:p w14:paraId="251F5C14" w14:textId="3F1C403C" w:rsidR="003106E8" w:rsidRDefault="003106E8" w:rsidP="00C830A4">
      <w:pPr>
        <w:pStyle w:val="a4"/>
      </w:pPr>
    </w:p>
    <w:p w14:paraId="39D916E3" w14:textId="6AF78B08" w:rsidR="003106E8" w:rsidRDefault="00D45D32" w:rsidP="00D45D32">
      <w:pPr>
        <w:pStyle w:val="NumberedList1"/>
      </w:pPr>
      <w:bookmarkStart w:id="7" w:name="_Toc43060683"/>
      <w:r w:rsidRPr="00D45D32">
        <w:t>ER</w:t>
      </w:r>
      <w:r>
        <w:t xml:space="preserve"> </w:t>
      </w:r>
      <w:r w:rsidRPr="00D45D32">
        <w:t>diagram</w:t>
      </w:r>
      <w:bookmarkEnd w:id="7"/>
    </w:p>
    <w:p w14:paraId="359DAB11" w14:textId="7E4FC01F" w:rsidR="00D45D32" w:rsidRDefault="006B720B" w:rsidP="00D45D32">
      <w:pPr>
        <w:pStyle w:val="a4"/>
      </w:pPr>
      <w:r>
        <w:rPr>
          <w:noProof/>
        </w:rPr>
        <w:drawing>
          <wp:inline distT="0" distB="0" distL="0" distR="0" wp14:anchorId="548A5D12" wp14:editId="0BE61189">
            <wp:extent cx="2872401" cy="5572932"/>
            <wp:effectExtent l="40323" t="54927" r="44767" b="44768"/>
            <wp:docPr id="1" name="그림 1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kaoTalk_20200614_19130903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81102" cy="5589813"/>
                    </a:xfrm>
                    <a:prstGeom prst="rect">
                      <a:avLst/>
                    </a:prstGeom>
                    <a:scene3d>
                      <a:camera prst="orthographicFront">
                        <a:rot lat="0" lon="0" rev="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17670D86" w14:textId="6E687E25" w:rsidR="006B720B" w:rsidRPr="00CE35D7" w:rsidRDefault="006B720B" w:rsidP="006B720B">
      <w:pPr>
        <w:pStyle w:val="ae"/>
        <w:rPr>
          <w:rFonts w:hint="eastAsia"/>
        </w:rPr>
      </w:pPr>
      <w:bookmarkStart w:id="8" w:name="_Toc43060665"/>
      <w:r>
        <w:t>[</w:t>
      </w:r>
      <w:r>
        <w:rPr>
          <w:rFonts w:hint="eastAsia"/>
        </w:rPr>
        <w:t>그림</w:t>
      </w:r>
      <w:r>
        <w:t xml:space="preserve"> </w:t>
      </w:r>
      <w:fldSimple w:instr=" SEQ Figure \* ARABIC ">
        <w:r>
          <w:rPr>
            <w:noProof/>
          </w:rPr>
          <w:t>1</w:t>
        </w:r>
      </w:fldSimple>
      <w:r>
        <w:t xml:space="preserve">] </w:t>
      </w:r>
      <w:r>
        <w:rPr>
          <w:rFonts w:hint="eastAsia"/>
        </w:rPr>
        <w:t>E</w:t>
      </w:r>
      <w:r>
        <w:t xml:space="preserve">R </w:t>
      </w:r>
      <w:r w:rsidR="004F64AB">
        <w:rPr>
          <w:rFonts w:hint="eastAsia"/>
        </w:rPr>
        <w:t>D</w:t>
      </w:r>
      <w:r w:rsidR="004F64AB">
        <w:t>iagram</w:t>
      </w:r>
      <w:bookmarkEnd w:id="8"/>
    </w:p>
    <w:p w14:paraId="20B9B21E" w14:textId="77777777" w:rsidR="006B720B" w:rsidRPr="006B720B" w:rsidRDefault="006B720B" w:rsidP="00D45D32">
      <w:pPr>
        <w:pStyle w:val="a4"/>
        <w:rPr>
          <w:rFonts w:hint="eastAsia"/>
        </w:rPr>
      </w:pPr>
    </w:p>
    <w:p w14:paraId="4C300F02" w14:textId="6A344751" w:rsidR="00D45D32" w:rsidRDefault="00D45D32" w:rsidP="00D45D32">
      <w:pPr>
        <w:pStyle w:val="NumberedList1"/>
      </w:pPr>
      <w:bookmarkStart w:id="9" w:name="_Toc43060684"/>
      <w:r w:rsidRPr="00D45D32">
        <w:t>Descriptions of ER diagram</w:t>
      </w:r>
      <w:bookmarkEnd w:id="9"/>
    </w:p>
    <w:p w14:paraId="72A0EE40" w14:textId="0310BC70" w:rsidR="00D45D32" w:rsidRDefault="006B720B" w:rsidP="006B720B">
      <w:pPr>
        <w:pStyle w:val="NumberedList11"/>
      </w:pPr>
      <w:bookmarkStart w:id="10" w:name="_Toc43060685"/>
      <w:r>
        <w:rPr>
          <w:rFonts w:hint="eastAsia"/>
        </w:rPr>
        <w:t>U</w:t>
      </w:r>
      <w:r>
        <w:t xml:space="preserve">ser </w:t>
      </w:r>
      <w:r w:rsidR="009A5564">
        <w:t>entity</w:t>
      </w:r>
      <w:bookmarkEnd w:id="10"/>
    </w:p>
    <w:p w14:paraId="32DD3994" w14:textId="14E7FA7D" w:rsidR="006B720B" w:rsidRDefault="006B720B" w:rsidP="006B720B">
      <w:pPr>
        <w:pStyle w:val="a4"/>
      </w:pPr>
      <w:r>
        <w:t xml:space="preserve">id: User </w:t>
      </w:r>
      <w:r w:rsidR="009A5564">
        <w:t>entity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primary key</w:t>
      </w:r>
      <w:r>
        <w:rPr>
          <w:rFonts w:hint="eastAsia"/>
        </w:rPr>
        <w:t>이며</w:t>
      </w:r>
      <w:r>
        <w:t>int</w:t>
      </w:r>
      <w:r>
        <w:rPr>
          <w:rFonts w:hint="eastAsia"/>
        </w:rPr>
        <w:t>형입니다</w:t>
      </w:r>
      <w:r>
        <w:rPr>
          <w:rFonts w:hint="eastAsia"/>
        </w:rPr>
        <w:t>.</w:t>
      </w:r>
      <w:r>
        <w:t xml:space="preserve"> user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생성될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자동으로</w:t>
      </w:r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r>
        <w:rPr>
          <w:rFonts w:hint="eastAsia"/>
        </w:rPr>
        <w:t>숫자보다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씩</w:t>
      </w:r>
      <w:r>
        <w:rPr>
          <w:rFonts w:hint="eastAsia"/>
        </w:rPr>
        <w:t xml:space="preserve"> </w:t>
      </w:r>
      <w:r>
        <w:rPr>
          <w:rFonts w:hint="eastAsia"/>
        </w:rPr>
        <w:t>커지며</w:t>
      </w:r>
      <w:r>
        <w:rPr>
          <w:rFonts w:hint="eastAsia"/>
        </w:rPr>
        <w:t xml:space="preserve"> </w:t>
      </w:r>
      <w:r>
        <w:rPr>
          <w:rFonts w:hint="eastAsia"/>
        </w:rPr>
        <w:t>부여됩니다</w:t>
      </w:r>
      <w:r>
        <w:rPr>
          <w:rFonts w:hint="eastAsia"/>
        </w:rPr>
        <w:t>.</w:t>
      </w:r>
      <w:r>
        <w:t xml:space="preserve"> </w:t>
      </w:r>
    </w:p>
    <w:p w14:paraId="1D62404C" w14:textId="12083492" w:rsidR="006B720B" w:rsidRDefault="006B720B" w:rsidP="006B720B">
      <w:pPr>
        <w:pStyle w:val="a4"/>
      </w:pPr>
      <w:r>
        <w:t xml:space="preserve">password: </w:t>
      </w:r>
      <w:r>
        <w:rPr>
          <w:rFonts w:hint="eastAsia"/>
        </w:rPr>
        <w:t>v</w:t>
      </w:r>
      <w:r>
        <w:t>archar</w:t>
      </w:r>
      <w:r>
        <w:rPr>
          <w:rFonts w:hint="eastAsia"/>
        </w:rPr>
        <w:t>형이며</w:t>
      </w:r>
      <w:r>
        <w:rPr>
          <w:rFonts w:hint="eastAsia"/>
        </w:rPr>
        <w:t xml:space="preserve"> u</w:t>
      </w:r>
      <w:r>
        <w:t>ser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회원가입</w:t>
      </w:r>
      <w:r>
        <w:rPr>
          <w:rFonts w:hint="eastAsia"/>
        </w:rPr>
        <w:t xml:space="preserve"> </w:t>
      </w:r>
      <w:r>
        <w:rPr>
          <w:rFonts w:hint="eastAsia"/>
        </w:rPr>
        <w:t>시에</w:t>
      </w:r>
      <w:r>
        <w:rPr>
          <w:rFonts w:hint="eastAsia"/>
        </w:rPr>
        <w:t xml:space="preserve"> </w:t>
      </w:r>
      <w:r>
        <w:rPr>
          <w:rFonts w:hint="eastAsia"/>
        </w:rPr>
        <w:t>입력했던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노출되지</w:t>
      </w:r>
      <w:r>
        <w:rPr>
          <w:rFonts w:hint="eastAsia"/>
        </w:rPr>
        <w:t xml:space="preserve"> </w:t>
      </w:r>
      <w:r>
        <w:rPr>
          <w:rFonts w:hint="eastAsia"/>
        </w:rPr>
        <w:t>않게</w:t>
      </w:r>
      <w:r>
        <w:rPr>
          <w:rFonts w:hint="eastAsia"/>
        </w:rPr>
        <w:t xml:space="preserve"> </w:t>
      </w:r>
      <w:r>
        <w:t>POST</w:t>
      </w:r>
      <w:r>
        <w:rPr>
          <w:rFonts w:hint="eastAsia"/>
        </w:rPr>
        <w:t>형으로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받아</w:t>
      </w:r>
      <w:r>
        <w:rPr>
          <w:rFonts w:hint="eastAsia"/>
        </w:rPr>
        <w:t xml:space="preserve"> </w:t>
      </w:r>
      <w:r>
        <w:rPr>
          <w:rFonts w:hint="eastAsia"/>
        </w:rPr>
        <w:t>저장합니다</w:t>
      </w:r>
      <w:r>
        <w:rPr>
          <w:rFonts w:hint="eastAsia"/>
        </w:rPr>
        <w:t>.</w:t>
      </w:r>
      <w:r>
        <w:t xml:space="preserve"> </w:t>
      </w:r>
    </w:p>
    <w:p w14:paraId="5FD5858D" w14:textId="72F5BEE5" w:rsidR="00BF5B2D" w:rsidRDefault="00BF5B2D" w:rsidP="006B720B">
      <w:pPr>
        <w:pStyle w:val="a4"/>
      </w:pPr>
      <w:proofErr w:type="spellStart"/>
      <w:r>
        <w:t>last_login</w:t>
      </w:r>
      <w:proofErr w:type="spellEnd"/>
      <w:r>
        <w:t>: datetime</w:t>
      </w:r>
      <w:r>
        <w:rPr>
          <w:rFonts w:hint="eastAsia"/>
        </w:rPr>
        <w:t>형이며</w:t>
      </w:r>
      <w: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t>user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마지막으로</w:t>
      </w:r>
      <w:r>
        <w:rPr>
          <w:rFonts w:hint="eastAsia"/>
        </w:rPr>
        <w:t xml:space="preserve"> </w:t>
      </w:r>
      <w:r>
        <w:rPr>
          <w:rFonts w:hint="eastAsia"/>
        </w:rPr>
        <w:t>로그인했던</w:t>
      </w:r>
      <w:r>
        <w:rPr>
          <w:rFonts w:hint="eastAsia"/>
        </w:rPr>
        <w:t xml:space="preserve"> </w:t>
      </w:r>
      <w:r>
        <w:rPr>
          <w:rFonts w:hint="eastAsia"/>
        </w:rPr>
        <w:t>시간을</w:t>
      </w:r>
      <w:r>
        <w:rPr>
          <w:rFonts w:hint="eastAsia"/>
        </w:rPr>
        <w:t xml:space="preserve"> </w:t>
      </w:r>
      <w:r>
        <w:rPr>
          <w:rFonts w:hint="eastAsia"/>
        </w:rPr>
        <w:t>기록하여</w:t>
      </w:r>
      <w:r>
        <w:rPr>
          <w:rFonts w:hint="eastAsia"/>
        </w:rPr>
        <w:t xml:space="preserve"> </w:t>
      </w:r>
      <w:r>
        <w:rPr>
          <w:rFonts w:hint="eastAsia"/>
        </w:rPr>
        <w:t>저장합니다</w:t>
      </w:r>
      <w:r>
        <w:rPr>
          <w:rFonts w:hint="eastAsia"/>
        </w:rPr>
        <w:t>.</w:t>
      </w:r>
    </w:p>
    <w:p w14:paraId="58A9463C" w14:textId="3EADE738" w:rsidR="00BF5B2D" w:rsidRDefault="00BF5B2D" w:rsidP="006B720B">
      <w:pPr>
        <w:pStyle w:val="a4"/>
      </w:pPr>
      <w:proofErr w:type="spellStart"/>
      <w:r>
        <w:t>is_superuser</w:t>
      </w:r>
      <w:proofErr w:type="spellEnd"/>
      <w:r>
        <w:t xml:space="preserve">: </w:t>
      </w:r>
      <w:proofErr w:type="spellStart"/>
      <w:r>
        <w:t>tinyint</w:t>
      </w:r>
      <w:proofErr w:type="spellEnd"/>
      <w:r>
        <w:rPr>
          <w:rFonts w:hint="eastAsia"/>
        </w:rPr>
        <w:t>형이며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t>user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superuser</w:t>
      </w:r>
      <w:r>
        <w:rPr>
          <w:rFonts w:hint="eastAsia"/>
        </w:rPr>
        <w:t>인지</w:t>
      </w:r>
      <w:r>
        <w:rPr>
          <w:rFonts w:hint="eastAsia"/>
        </w:rPr>
        <w:t xml:space="preserve"> </w:t>
      </w:r>
      <w:r>
        <w:rPr>
          <w:rFonts w:hint="eastAsia"/>
        </w:rPr>
        <w:t>아닌지</w:t>
      </w:r>
      <w:r>
        <w:rPr>
          <w:rFonts w:hint="eastAsia"/>
        </w:rPr>
        <w:t xml:space="preserve"> </w:t>
      </w:r>
      <w:r>
        <w:rPr>
          <w:rFonts w:hint="eastAsia"/>
        </w:rPr>
        <w:t>판단하는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709C6536" w14:textId="36403B21" w:rsidR="00BF5B2D" w:rsidRDefault="00BF5B2D" w:rsidP="00BF5B2D">
      <w:pPr>
        <w:pStyle w:val="a4"/>
      </w:pPr>
      <w:r>
        <w:t xml:space="preserve">username: varchar </w:t>
      </w:r>
      <w:r>
        <w:rPr>
          <w:rFonts w:hint="eastAsia"/>
        </w:rPr>
        <w:t>형이며</w:t>
      </w:r>
      <w:r>
        <w:rPr>
          <w:rFonts w:hint="eastAsia"/>
        </w:rPr>
        <w:t xml:space="preserve"> </w:t>
      </w:r>
      <w:r>
        <w:t>user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회원가입</w:t>
      </w:r>
      <w:r>
        <w:rPr>
          <w:rFonts w:hint="eastAsia"/>
        </w:rPr>
        <w:t xml:space="preserve"> </w:t>
      </w:r>
      <w:r>
        <w:rPr>
          <w:rFonts w:hint="eastAsia"/>
        </w:rPr>
        <w:t>시에</w:t>
      </w:r>
      <w:r>
        <w:rPr>
          <w:rFonts w:hint="eastAsia"/>
        </w:rPr>
        <w:t xml:space="preserve"> </w:t>
      </w:r>
      <w:r>
        <w:rPr>
          <w:rFonts w:hint="eastAsia"/>
        </w:rPr>
        <w:t>입력했던</w:t>
      </w:r>
      <w:r>
        <w:rPr>
          <w:rFonts w:hint="eastAsia"/>
        </w:rPr>
        <w:t xml:space="preserve"> </w:t>
      </w:r>
      <w:r>
        <w:rPr>
          <w:rFonts w:hint="eastAsia"/>
        </w:rPr>
        <w:t>사용자명을</w:t>
      </w:r>
      <w:r>
        <w:rPr>
          <w:rFonts w:hint="eastAsia"/>
        </w:rPr>
        <w:t xml:space="preserve"> </w:t>
      </w:r>
      <w:r>
        <w:rPr>
          <w:rFonts w:hint="eastAsia"/>
        </w:rPr>
        <w:t>저장합니다</w:t>
      </w:r>
      <w:r>
        <w:rPr>
          <w:rFonts w:hint="eastAsia"/>
        </w:rPr>
        <w:t>.</w:t>
      </w:r>
    </w:p>
    <w:p w14:paraId="075F511A" w14:textId="77777777" w:rsidR="00BF5B2D" w:rsidRDefault="00BF5B2D" w:rsidP="00BF5B2D">
      <w:pPr>
        <w:pStyle w:val="a4"/>
      </w:pPr>
      <w:proofErr w:type="spellStart"/>
      <w:r>
        <w:lastRenderedPageBreak/>
        <w:t>first_name</w:t>
      </w:r>
      <w:proofErr w:type="spellEnd"/>
      <w:r>
        <w:t xml:space="preserve">: </w:t>
      </w:r>
      <w:r>
        <w:rPr>
          <w:rFonts w:hint="eastAsia"/>
        </w:rPr>
        <w:t>구현되어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모델에서</w:t>
      </w:r>
      <w:r>
        <w:rPr>
          <w:rFonts w:hint="eastAsia"/>
        </w:rPr>
        <w:t xml:space="preserve"> </w:t>
      </w:r>
      <w:r>
        <w:rPr>
          <w:rFonts w:hint="eastAsia"/>
        </w:rPr>
        <w:t>사용하지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t>attribute</w:t>
      </w:r>
      <w:r>
        <w:rPr>
          <w:rFonts w:hint="eastAsia"/>
        </w:rPr>
        <w:t>입니다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t>tuple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t>null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저장되어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69640467" w14:textId="3A92992A" w:rsidR="00BF5B2D" w:rsidRDefault="00BF5B2D" w:rsidP="00BF5B2D">
      <w:pPr>
        <w:pStyle w:val="a4"/>
      </w:pPr>
      <w:proofErr w:type="spellStart"/>
      <w:r>
        <w:t>last_name</w:t>
      </w:r>
      <w:proofErr w:type="spellEnd"/>
      <w:r>
        <w:t xml:space="preserve">: </w:t>
      </w:r>
      <w:proofErr w:type="spellStart"/>
      <w:r>
        <w:t>first_name</w:t>
      </w:r>
      <w:proofErr w:type="spellEnd"/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마찬가지로</w:t>
      </w:r>
      <w:r>
        <w:rPr>
          <w:rFonts w:hint="eastAsia"/>
        </w:rPr>
        <w:t xml:space="preserve"> </w:t>
      </w:r>
      <w:r>
        <w:rPr>
          <w:rFonts w:hint="eastAsia"/>
        </w:rPr>
        <w:t>사용하지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t>attribute</w:t>
      </w:r>
      <w:r>
        <w:rPr>
          <w:rFonts w:hint="eastAsia"/>
        </w:rPr>
        <w:t>이고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t>tuple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t>null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저장되어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>
        <w:t xml:space="preserve">  </w:t>
      </w:r>
    </w:p>
    <w:p w14:paraId="0A8698E7" w14:textId="77777777" w:rsidR="00BF5B2D" w:rsidRDefault="00BF5B2D" w:rsidP="00BF5B2D">
      <w:pPr>
        <w:pStyle w:val="a4"/>
      </w:pPr>
      <w:r>
        <w:t>email: varchar</w:t>
      </w:r>
      <w:r>
        <w:rPr>
          <w:rFonts w:hint="eastAsia"/>
        </w:rPr>
        <w:t>형으로</w:t>
      </w:r>
      <w:r>
        <w:rPr>
          <w:rFonts w:hint="eastAsia"/>
        </w:rPr>
        <w:t xml:space="preserve"> </w:t>
      </w:r>
      <w:r>
        <w:t>superuse</w:t>
      </w:r>
      <w:r>
        <w:rPr>
          <w:rFonts w:hint="eastAsia"/>
        </w:rPr>
        <w:t>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제외한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t>user</w:t>
      </w:r>
      <w:r>
        <w:rPr>
          <w:rFonts w:hint="eastAsia"/>
        </w:rPr>
        <w:t>들은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t xml:space="preserve">null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저장되어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250AAA97" w14:textId="7226722E" w:rsidR="00BF5B2D" w:rsidRDefault="00BF5B2D" w:rsidP="00BF5B2D">
      <w:pPr>
        <w:pStyle w:val="a4"/>
      </w:pPr>
      <w:proofErr w:type="spellStart"/>
      <w:r>
        <w:t>is_staff</w:t>
      </w:r>
      <w:proofErr w:type="spellEnd"/>
      <w:r>
        <w:t xml:space="preserve">: </w:t>
      </w:r>
      <w:proofErr w:type="spellStart"/>
      <w:r>
        <w:t>tinyint</w:t>
      </w:r>
      <w:proofErr w:type="spellEnd"/>
      <w:r>
        <w:rPr>
          <w:rFonts w:hint="eastAsia"/>
        </w:rPr>
        <w:t>형으로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t>user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staff</w:t>
      </w:r>
      <w:r>
        <w:rPr>
          <w:rFonts w:hint="eastAsia"/>
        </w:rPr>
        <w:t>인지</w:t>
      </w:r>
      <w:r>
        <w:rPr>
          <w:rFonts w:hint="eastAsia"/>
        </w:rPr>
        <w:t xml:space="preserve"> </w:t>
      </w:r>
      <w:r>
        <w:rPr>
          <w:rFonts w:hint="eastAsia"/>
        </w:rPr>
        <w:t>아닌지</w:t>
      </w:r>
      <w:r>
        <w:rPr>
          <w:rFonts w:hint="eastAsia"/>
        </w:rPr>
        <w:t xml:space="preserve"> </w:t>
      </w:r>
      <w:r>
        <w:rPr>
          <w:rFonts w:hint="eastAsia"/>
        </w:rPr>
        <w:t>판단하는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47F75116" w14:textId="2C87BBD9" w:rsidR="00BF5B2D" w:rsidRDefault="00BF5B2D" w:rsidP="00BF5B2D">
      <w:pPr>
        <w:pStyle w:val="a4"/>
      </w:pPr>
      <w:proofErr w:type="spellStart"/>
      <w:r>
        <w:t>is_active</w:t>
      </w:r>
      <w:proofErr w:type="spellEnd"/>
      <w:r>
        <w:t xml:space="preserve">: </w:t>
      </w:r>
      <w:proofErr w:type="spellStart"/>
      <w:r>
        <w:t>tinyint</w:t>
      </w:r>
      <w:proofErr w:type="spellEnd"/>
      <w:r>
        <w:rPr>
          <w:rFonts w:hint="eastAsia"/>
        </w:rPr>
        <w:t>형으로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t>user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활동</w:t>
      </w:r>
      <w:r>
        <w:rPr>
          <w:rFonts w:hint="eastAsia"/>
        </w:rPr>
        <w:t xml:space="preserve"> </w:t>
      </w:r>
      <w:r>
        <w:rPr>
          <w:rFonts w:hint="eastAsia"/>
        </w:rPr>
        <w:t>중인지</w:t>
      </w:r>
      <w:r>
        <w:rPr>
          <w:rFonts w:hint="eastAsia"/>
        </w:rPr>
        <w:t xml:space="preserve"> </w:t>
      </w:r>
      <w:r>
        <w:rPr>
          <w:rFonts w:hint="eastAsia"/>
        </w:rPr>
        <w:t>아닌지</w:t>
      </w:r>
      <w:r>
        <w:rPr>
          <w:rFonts w:hint="eastAsia"/>
        </w:rPr>
        <w:t xml:space="preserve"> </w:t>
      </w:r>
      <w:r>
        <w:rPr>
          <w:rFonts w:hint="eastAsia"/>
        </w:rPr>
        <w:t>판단하는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6E3E4281" w14:textId="3D677654" w:rsidR="00BF5B2D" w:rsidRDefault="00BF5B2D" w:rsidP="00BF5B2D">
      <w:pPr>
        <w:pStyle w:val="a4"/>
      </w:pPr>
      <w:proofErr w:type="spellStart"/>
      <w:r>
        <w:t>date_joined</w:t>
      </w:r>
      <w:proofErr w:type="spellEnd"/>
      <w:r>
        <w:t>: datetime</w:t>
      </w:r>
      <w:r>
        <w:rPr>
          <w:rFonts w:hint="eastAsia"/>
        </w:rPr>
        <w:t>형으로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t>user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회원가입한</w:t>
      </w:r>
      <w:r>
        <w:rPr>
          <w:rFonts w:hint="eastAsia"/>
        </w:rPr>
        <w:t xml:space="preserve"> </w:t>
      </w:r>
      <w:r>
        <w:rPr>
          <w:rFonts w:hint="eastAsia"/>
        </w:rPr>
        <w:t>시간을</w:t>
      </w:r>
      <w:r>
        <w:rPr>
          <w:rFonts w:hint="eastAsia"/>
        </w:rPr>
        <w:t xml:space="preserve"> </w:t>
      </w:r>
      <w:r>
        <w:rPr>
          <w:rFonts w:hint="eastAsia"/>
        </w:rPr>
        <w:t>저장합니다</w:t>
      </w:r>
      <w:r>
        <w:rPr>
          <w:rFonts w:hint="eastAsia"/>
        </w:rPr>
        <w:t>.</w:t>
      </w:r>
    </w:p>
    <w:p w14:paraId="2B395D66" w14:textId="5100CFD7" w:rsidR="00BF5B2D" w:rsidRDefault="00BF5B2D" w:rsidP="00BF5B2D">
      <w:pPr>
        <w:pStyle w:val="NumberedList11"/>
      </w:pPr>
      <w:bookmarkStart w:id="11" w:name="_Toc43060686"/>
      <w:r>
        <w:rPr>
          <w:rFonts w:hint="eastAsia"/>
        </w:rPr>
        <w:t>B</w:t>
      </w:r>
      <w:r>
        <w:t>log</w:t>
      </w:r>
      <w:r w:rsidR="009A5564">
        <w:t xml:space="preserve"> entity</w:t>
      </w:r>
      <w:bookmarkEnd w:id="11"/>
    </w:p>
    <w:p w14:paraId="1C61F040" w14:textId="0D61CE09" w:rsidR="00BF5B2D" w:rsidRDefault="00BF5B2D" w:rsidP="00BF5B2D">
      <w:pPr>
        <w:pStyle w:val="a4"/>
      </w:pPr>
      <w:r>
        <w:t xml:space="preserve">id: Blog </w:t>
      </w:r>
      <w:r w:rsidR="009A5564">
        <w:t>entity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primary key</w:t>
      </w:r>
      <w:r>
        <w:rPr>
          <w:rFonts w:hint="eastAsia"/>
        </w:rPr>
        <w:t>이며</w:t>
      </w:r>
      <w:r>
        <w:rPr>
          <w:rFonts w:hint="eastAsia"/>
        </w:rPr>
        <w:t xml:space="preserve"> </w:t>
      </w:r>
      <w:r>
        <w:t>int</w:t>
      </w:r>
      <w:r>
        <w:rPr>
          <w:rFonts w:hint="eastAsia"/>
        </w:rPr>
        <w:t>형이고</w:t>
      </w:r>
      <w:r>
        <w:rPr>
          <w:rFonts w:hint="eastAsia"/>
        </w:rPr>
        <w:t xml:space="preserve"> </w:t>
      </w:r>
      <w:r>
        <w:rPr>
          <w:rFonts w:hint="eastAsia"/>
        </w:rPr>
        <w:t>게시물이</w:t>
      </w:r>
      <w:r>
        <w:rPr>
          <w:rFonts w:hint="eastAsia"/>
        </w:rPr>
        <w:t xml:space="preserve"> </w:t>
      </w:r>
      <w:r>
        <w:rPr>
          <w:rFonts w:hint="eastAsia"/>
        </w:rPr>
        <w:t>작성될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자동으로</w:t>
      </w:r>
      <w:r>
        <w:rPr>
          <w:rFonts w:hint="eastAsia"/>
        </w:rPr>
        <w:t xml:space="preserve"> </w:t>
      </w:r>
      <w:r>
        <w:rPr>
          <w:rFonts w:hint="eastAsia"/>
        </w:rPr>
        <w:t>이전보다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증가하여</w:t>
      </w:r>
      <w:r>
        <w:rPr>
          <w:rFonts w:hint="eastAsia"/>
        </w:rPr>
        <w:t xml:space="preserve"> </w:t>
      </w:r>
      <w:r>
        <w:rPr>
          <w:rFonts w:hint="eastAsia"/>
        </w:rPr>
        <w:t>부여됩니다</w:t>
      </w:r>
      <w:r>
        <w:rPr>
          <w:rFonts w:hint="eastAsia"/>
        </w:rPr>
        <w:t>.</w:t>
      </w:r>
    </w:p>
    <w:p w14:paraId="6B830CC8" w14:textId="2EDC4072" w:rsidR="00BF5B2D" w:rsidRDefault="00BF5B2D" w:rsidP="00BF5B2D">
      <w:pPr>
        <w:pStyle w:val="a4"/>
      </w:pPr>
      <w:r>
        <w:t xml:space="preserve">title: </w:t>
      </w:r>
      <w:r>
        <w:rPr>
          <w:rFonts w:hint="eastAsia"/>
        </w:rPr>
        <w:t>v</w:t>
      </w:r>
      <w:r>
        <w:t>archar</w:t>
      </w:r>
      <w:r>
        <w:rPr>
          <w:rFonts w:hint="eastAsia"/>
        </w:rPr>
        <w:t>형으로</w:t>
      </w:r>
      <w:r>
        <w:rPr>
          <w:rFonts w:hint="eastAsia"/>
        </w:rPr>
        <w:t xml:space="preserve"> </w:t>
      </w:r>
      <w:r>
        <w:rPr>
          <w:rFonts w:hint="eastAsia"/>
        </w:rPr>
        <w:t>게시물</w:t>
      </w:r>
      <w:r>
        <w:rPr>
          <w:rFonts w:hint="eastAsia"/>
        </w:rPr>
        <w:t xml:space="preserve"> </w:t>
      </w:r>
      <w:r>
        <w:rPr>
          <w:rFonts w:hint="eastAsia"/>
        </w:rPr>
        <w:t>작성시</w:t>
      </w:r>
      <w:r>
        <w:rPr>
          <w:rFonts w:hint="eastAsia"/>
        </w:rPr>
        <w:t xml:space="preserve"> </w:t>
      </w:r>
      <w:r>
        <w:rPr>
          <w:rFonts w:hint="eastAsia"/>
        </w:rPr>
        <w:t>입력했던</w:t>
      </w:r>
      <w:r>
        <w:rPr>
          <w:rFonts w:hint="eastAsia"/>
        </w:rPr>
        <w:t xml:space="preserve"> </w:t>
      </w:r>
      <w:r>
        <w:rPr>
          <w:rFonts w:hint="eastAsia"/>
        </w:rPr>
        <w:t>제목을</w:t>
      </w:r>
      <w:r>
        <w:rPr>
          <w:rFonts w:hint="eastAsia"/>
        </w:rPr>
        <w:t xml:space="preserve"> </w:t>
      </w:r>
      <w:r>
        <w:rPr>
          <w:rFonts w:hint="eastAsia"/>
        </w:rPr>
        <w:t>저장합니다</w:t>
      </w:r>
      <w:r>
        <w:rPr>
          <w:rFonts w:hint="eastAsia"/>
        </w:rPr>
        <w:t>.</w:t>
      </w:r>
    </w:p>
    <w:p w14:paraId="52A1315A" w14:textId="084416CD" w:rsidR="00BF5B2D" w:rsidRDefault="00BF5B2D" w:rsidP="00BF5B2D">
      <w:pPr>
        <w:pStyle w:val="a4"/>
      </w:pPr>
      <w:proofErr w:type="spellStart"/>
      <w:r>
        <w:t>pub_date</w:t>
      </w:r>
      <w:proofErr w:type="spellEnd"/>
      <w:r>
        <w:t>: date</w:t>
      </w:r>
      <w:r>
        <w:rPr>
          <w:rFonts w:hint="eastAsia"/>
        </w:rPr>
        <w:t>형으로</w:t>
      </w:r>
      <w:r>
        <w:rPr>
          <w:rFonts w:hint="eastAsia"/>
        </w:rPr>
        <w:t xml:space="preserve"> </w:t>
      </w:r>
      <w:r>
        <w:rPr>
          <w:rFonts w:hint="eastAsia"/>
        </w:rPr>
        <w:t>게시물을</w:t>
      </w:r>
      <w:r>
        <w:rPr>
          <w:rFonts w:hint="eastAsia"/>
        </w:rPr>
        <w:t xml:space="preserve"> </w:t>
      </w:r>
      <w:r>
        <w:rPr>
          <w:rFonts w:hint="eastAsia"/>
        </w:rPr>
        <w:t>작성한</w:t>
      </w:r>
      <w:r>
        <w:rPr>
          <w:rFonts w:hint="eastAsia"/>
        </w:rPr>
        <w:t xml:space="preserve"> </w:t>
      </w:r>
      <w:r>
        <w:rPr>
          <w:rFonts w:hint="eastAsia"/>
        </w:rPr>
        <w:t>날짜를</w:t>
      </w:r>
      <w:r>
        <w:rPr>
          <w:rFonts w:hint="eastAsia"/>
        </w:rPr>
        <w:t xml:space="preserve"> </w:t>
      </w:r>
      <w:r>
        <w:rPr>
          <w:rFonts w:hint="eastAsia"/>
        </w:rPr>
        <w:t>저장합니다</w:t>
      </w:r>
      <w:r>
        <w:rPr>
          <w:rFonts w:hint="eastAsia"/>
        </w:rPr>
        <w:t>.</w:t>
      </w:r>
    </w:p>
    <w:p w14:paraId="372B6D3F" w14:textId="10E88B7B" w:rsidR="00BF5B2D" w:rsidRDefault="009A5564" w:rsidP="00BF5B2D">
      <w:pPr>
        <w:pStyle w:val="a4"/>
      </w:pPr>
      <w:r>
        <w:t xml:space="preserve">body: </w:t>
      </w:r>
      <w:proofErr w:type="spellStart"/>
      <w:r>
        <w:rPr>
          <w:rFonts w:hint="eastAsia"/>
        </w:rPr>
        <w:t>l</w:t>
      </w:r>
      <w:r>
        <w:t>ongtext</w:t>
      </w:r>
      <w:proofErr w:type="spellEnd"/>
      <w:r>
        <w:rPr>
          <w:rFonts w:hint="eastAsia"/>
        </w:rPr>
        <w:t>형으로</w:t>
      </w:r>
      <w:r>
        <w:rPr>
          <w:rFonts w:hint="eastAsia"/>
        </w:rPr>
        <w:t xml:space="preserve"> </w:t>
      </w:r>
      <w:r>
        <w:rPr>
          <w:rFonts w:hint="eastAsia"/>
        </w:rPr>
        <w:t>게시물</w:t>
      </w:r>
      <w:r>
        <w:rPr>
          <w:rFonts w:hint="eastAsia"/>
        </w:rPr>
        <w:t xml:space="preserve"> </w:t>
      </w:r>
      <w:r>
        <w:rPr>
          <w:rFonts w:hint="eastAsia"/>
        </w:rPr>
        <w:t>작성시</w:t>
      </w:r>
      <w:r>
        <w:rPr>
          <w:rFonts w:hint="eastAsia"/>
        </w:rPr>
        <w:t xml:space="preserve"> </w:t>
      </w:r>
      <w:r>
        <w:rPr>
          <w:rFonts w:hint="eastAsia"/>
        </w:rPr>
        <w:t>입력했던</w:t>
      </w:r>
      <w:r>
        <w:rPr>
          <w:rFonts w:hint="eastAsia"/>
        </w:rPr>
        <w:t xml:space="preserve"> </w:t>
      </w:r>
      <w:r>
        <w:rPr>
          <w:rFonts w:hint="eastAsia"/>
        </w:rPr>
        <w:t>본문을</w:t>
      </w:r>
      <w:r>
        <w:rPr>
          <w:rFonts w:hint="eastAsia"/>
        </w:rPr>
        <w:t xml:space="preserve"> </w:t>
      </w:r>
      <w:r>
        <w:rPr>
          <w:rFonts w:hint="eastAsia"/>
        </w:rPr>
        <w:t>저장합니다</w:t>
      </w:r>
      <w:r>
        <w:rPr>
          <w:rFonts w:hint="eastAsia"/>
        </w:rPr>
        <w:t>.</w:t>
      </w:r>
    </w:p>
    <w:p w14:paraId="443B9FE3" w14:textId="455BFFA8" w:rsidR="009A5564" w:rsidRDefault="009A5564" w:rsidP="00BF5B2D">
      <w:pPr>
        <w:pStyle w:val="a4"/>
      </w:pPr>
      <w:r>
        <w:t>score: int</w:t>
      </w:r>
      <w:r>
        <w:rPr>
          <w:rFonts w:hint="eastAsia"/>
        </w:rPr>
        <w:t>형으로</w:t>
      </w:r>
      <w:r>
        <w:rPr>
          <w:rFonts w:hint="eastAsia"/>
        </w:rPr>
        <w:t xml:space="preserve"> d</w:t>
      </w:r>
      <w:r>
        <w:t>efault</w:t>
      </w:r>
      <w:r>
        <w:rPr>
          <w:rFonts w:hint="eastAsia"/>
        </w:rPr>
        <w:t>값은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입니다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게시물</w:t>
      </w:r>
      <w:r>
        <w:rPr>
          <w:rFonts w:hint="eastAsia"/>
        </w:rPr>
        <w:t xml:space="preserve"> </w:t>
      </w:r>
      <w:r>
        <w:rPr>
          <w:rFonts w:hint="eastAsia"/>
        </w:rPr>
        <w:t>작성시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검사의</w:t>
      </w:r>
      <w:r>
        <w:rPr>
          <w:rFonts w:hint="eastAsia"/>
        </w:rPr>
        <w:t xml:space="preserve"> </w:t>
      </w:r>
      <w:r>
        <w:rPr>
          <w:rFonts w:hint="eastAsia"/>
        </w:rPr>
        <w:t>점수로</w:t>
      </w:r>
      <w:r>
        <w:rPr>
          <w:rFonts w:hint="eastAsia"/>
        </w:rPr>
        <w:t xml:space="preserve"> u</w:t>
      </w:r>
      <w:r>
        <w:t>pdate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756BB4CF" w14:textId="2F124FA8" w:rsidR="009A5564" w:rsidRDefault="009A5564" w:rsidP="009A5564">
      <w:pPr>
        <w:pStyle w:val="NumberedList11"/>
      </w:pPr>
      <w:bookmarkStart w:id="12" w:name="_Toc43060687"/>
      <w:r>
        <w:rPr>
          <w:rFonts w:hint="eastAsia"/>
        </w:rPr>
        <w:t>W</w:t>
      </w:r>
      <w:r>
        <w:t>rite relation</w:t>
      </w:r>
      <w:bookmarkEnd w:id="12"/>
    </w:p>
    <w:p w14:paraId="6C86AFFA" w14:textId="0AA81C63" w:rsidR="009A5564" w:rsidRDefault="009A5564" w:rsidP="009A5564">
      <w:pPr>
        <w:pStyle w:val="a4"/>
      </w:pPr>
      <w:r>
        <w:t>writer: varchar</w:t>
      </w:r>
      <w:r>
        <w:rPr>
          <w:rFonts w:hint="eastAsia"/>
        </w:rPr>
        <w:t>형으로</w:t>
      </w:r>
      <w:r>
        <w:rPr>
          <w:rFonts w:hint="eastAsia"/>
        </w:rPr>
        <w:t xml:space="preserve"> </w:t>
      </w:r>
      <w:r w:rsidR="00804BF5">
        <w:rPr>
          <w:rFonts w:hint="eastAsia"/>
        </w:rPr>
        <w:t>d</w:t>
      </w:r>
      <w:r w:rsidR="00804BF5">
        <w:t>efault</w:t>
      </w:r>
      <w:r w:rsidR="00804BF5">
        <w:rPr>
          <w:rFonts w:hint="eastAsia"/>
        </w:rPr>
        <w:t>는</w:t>
      </w:r>
      <w:r w:rsidR="00804BF5">
        <w:rPr>
          <w:rFonts w:hint="eastAsia"/>
        </w:rPr>
        <w:t xml:space="preserve"> </w:t>
      </w:r>
      <w:r w:rsidR="00804BF5">
        <w:t>superuser</w:t>
      </w:r>
      <w:r w:rsidR="00804BF5">
        <w:rPr>
          <w:rFonts w:hint="eastAsia"/>
        </w:rPr>
        <w:t>로</w:t>
      </w:r>
      <w:r w:rsidR="00804BF5">
        <w:rPr>
          <w:rFonts w:hint="eastAsia"/>
        </w:rPr>
        <w:t xml:space="preserve"> </w:t>
      </w:r>
      <w:r w:rsidR="00804BF5">
        <w:rPr>
          <w:rFonts w:hint="eastAsia"/>
        </w:rPr>
        <w:t>되어있고</w:t>
      </w:r>
      <w:r w:rsidR="00804BF5">
        <w:rPr>
          <w:rFonts w:hint="eastAsia"/>
        </w:rPr>
        <w:t xml:space="preserve"> </w:t>
      </w:r>
      <w:r w:rsidR="00804BF5">
        <w:rPr>
          <w:rFonts w:hint="eastAsia"/>
        </w:rPr>
        <w:t>게시물</w:t>
      </w:r>
      <w:r w:rsidR="00804BF5">
        <w:rPr>
          <w:rFonts w:hint="eastAsia"/>
        </w:rPr>
        <w:t xml:space="preserve"> </w:t>
      </w:r>
      <w:r w:rsidR="00804BF5">
        <w:rPr>
          <w:rFonts w:hint="eastAsia"/>
        </w:rPr>
        <w:t>작성</w:t>
      </w:r>
      <w:r w:rsidR="00804BF5">
        <w:rPr>
          <w:rFonts w:hint="eastAsia"/>
        </w:rPr>
        <w:t xml:space="preserve"> </w:t>
      </w:r>
      <w:r w:rsidR="00804BF5">
        <w:rPr>
          <w:rFonts w:hint="eastAsia"/>
        </w:rPr>
        <w:t>후</w:t>
      </w:r>
      <w:r w:rsidR="00804BF5">
        <w:rPr>
          <w:rFonts w:hint="eastAsia"/>
        </w:rPr>
        <w:t xml:space="preserve"> </w:t>
      </w:r>
      <w:r>
        <w:rPr>
          <w:rFonts w:hint="eastAsia"/>
        </w:rPr>
        <w:t>게시물을</w:t>
      </w:r>
      <w:r>
        <w:rPr>
          <w:rFonts w:hint="eastAsia"/>
        </w:rPr>
        <w:t xml:space="preserve"> </w:t>
      </w:r>
      <w:r>
        <w:rPr>
          <w:rFonts w:hint="eastAsia"/>
        </w:rPr>
        <w:t>작성한</w:t>
      </w:r>
      <w:r>
        <w:rPr>
          <w:rFonts w:hint="eastAsia"/>
        </w:rPr>
        <w:t xml:space="preserve"> </w:t>
      </w:r>
      <w:r>
        <w:t>username</w:t>
      </w:r>
      <w:r w:rsidR="00804BF5">
        <w:rPr>
          <w:rFonts w:hint="eastAsia"/>
        </w:rPr>
        <w:t>으로</w:t>
      </w:r>
      <w:r w:rsidR="00804BF5">
        <w:rPr>
          <w:rFonts w:hint="eastAsia"/>
        </w:rPr>
        <w:t xml:space="preserve"> </w:t>
      </w:r>
      <w:r w:rsidR="00804BF5">
        <w:t xml:space="preserve">update </w:t>
      </w:r>
      <w:r w:rsidR="00804BF5">
        <w:rPr>
          <w:rFonts w:hint="eastAsia"/>
        </w:rPr>
        <w:t>됩니다</w:t>
      </w:r>
      <w:r w:rsidR="00804BF5">
        <w:rPr>
          <w:rFonts w:hint="eastAsia"/>
        </w:rPr>
        <w:t>.</w:t>
      </w:r>
    </w:p>
    <w:p w14:paraId="07C3CCB0" w14:textId="72A0D45C" w:rsidR="009A5564" w:rsidRDefault="009A5564" w:rsidP="009A5564">
      <w:pPr>
        <w:pStyle w:val="NumberedList11"/>
      </w:pPr>
      <w:bookmarkStart w:id="13" w:name="_Toc43060688"/>
      <w:proofErr w:type="spellStart"/>
      <w:r>
        <w:rPr>
          <w:rFonts w:hint="eastAsia"/>
        </w:rPr>
        <w:t>I</w:t>
      </w:r>
      <w:r>
        <w:t>mageuploadmodel</w:t>
      </w:r>
      <w:proofErr w:type="spellEnd"/>
      <w:r>
        <w:t xml:space="preserve"> entity</w:t>
      </w:r>
      <w:bookmarkEnd w:id="13"/>
    </w:p>
    <w:p w14:paraId="311BC371" w14:textId="7CAA6547" w:rsidR="009A5564" w:rsidRDefault="009A5564" w:rsidP="009A5564">
      <w:pPr>
        <w:pStyle w:val="a4"/>
      </w:pPr>
      <w:r>
        <w:t xml:space="preserve">id: </w:t>
      </w:r>
      <w:proofErr w:type="spellStart"/>
      <w:r>
        <w:t>Imageuploadmodel</w:t>
      </w:r>
      <w:proofErr w:type="spellEnd"/>
      <w:r>
        <w:t xml:space="preserve"> entity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primary key</w:t>
      </w:r>
      <w:r>
        <w:rPr>
          <w:rFonts w:hint="eastAsia"/>
        </w:rPr>
        <w:t>이며</w:t>
      </w:r>
      <w:r>
        <w:rPr>
          <w:rFonts w:hint="eastAsia"/>
        </w:rPr>
        <w:t xml:space="preserve"> </w:t>
      </w:r>
      <w:r>
        <w:t>int</w:t>
      </w:r>
      <w:r>
        <w:rPr>
          <w:rFonts w:hint="eastAsia"/>
        </w:rPr>
        <w:t xml:space="preserve"> </w:t>
      </w:r>
      <w:r>
        <w:rPr>
          <w:rFonts w:hint="eastAsia"/>
        </w:rPr>
        <w:t>형이고</w:t>
      </w:r>
      <w:r>
        <w:rPr>
          <w:rFonts w:hint="eastAsia"/>
        </w:rPr>
        <w:t xml:space="preserve"> </w:t>
      </w:r>
      <w:r>
        <w:rPr>
          <w:rFonts w:hint="eastAsia"/>
        </w:rPr>
        <w:t>이미지가</w:t>
      </w:r>
      <w:r>
        <w:rPr>
          <w:rFonts w:hint="eastAsia"/>
        </w:rPr>
        <w:t xml:space="preserve"> </w:t>
      </w:r>
      <w:r>
        <w:rPr>
          <w:rFonts w:hint="eastAsia"/>
        </w:rPr>
        <w:t>업로드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자동으로</w:t>
      </w:r>
      <w:r>
        <w:rPr>
          <w:rFonts w:hint="eastAsia"/>
        </w:rPr>
        <w:t xml:space="preserve"> </w:t>
      </w:r>
      <w:r>
        <w:rPr>
          <w:rFonts w:hint="eastAsia"/>
        </w:rPr>
        <w:t>이전보다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증가하여</w:t>
      </w:r>
      <w:r>
        <w:rPr>
          <w:rFonts w:hint="eastAsia"/>
        </w:rPr>
        <w:t xml:space="preserve"> </w:t>
      </w:r>
      <w:r>
        <w:rPr>
          <w:rFonts w:hint="eastAsia"/>
        </w:rPr>
        <w:t>부여됩니다</w:t>
      </w:r>
      <w:r>
        <w:rPr>
          <w:rFonts w:hint="eastAsia"/>
        </w:rPr>
        <w:t>.</w:t>
      </w:r>
    </w:p>
    <w:p w14:paraId="2FFC4F87" w14:textId="34817F8A" w:rsidR="009A5564" w:rsidRDefault="009A5564" w:rsidP="009A5564">
      <w:pPr>
        <w:pStyle w:val="a4"/>
      </w:pPr>
      <w:r>
        <w:t>document: varchar</w:t>
      </w:r>
      <w:r>
        <w:rPr>
          <w:rFonts w:hint="eastAsia"/>
        </w:rPr>
        <w:t>형으로</w:t>
      </w:r>
      <w:r>
        <w:rPr>
          <w:rFonts w:hint="eastAsia"/>
        </w:rPr>
        <w:t xml:space="preserve"> </w:t>
      </w:r>
      <w:r>
        <w:rPr>
          <w:rFonts w:hint="eastAsia"/>
        </w:rPr>
        <w:t>업로드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이미지의</w:t>
      </w:r>
      <w:r>
        <w:rPr>
          <w:rFonts w:hint="eastAsia"/>
        </w:rPr>
        <w:t xml:space="preserve"> </w:t>
      </w:r>
      <w:proofErr w:type="spellStart"/>
      <w:r>
        <w:t>url</w:t>
      </w:r>
      <w:proofErr w:type="spellEnd"/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저장합니다</w:t>
      </w:r>
      <w:r>
        <w:rPr>
          <w:rFonts w:hint="eastAsia"/>
        </w:rPr>
        <w:t>.</w:t>
      </w:r>
    </w:p>
    <w:p w14:paraId="6706B28A" w14:textId="4DF77159" w:rsidR="009A5564" w:rsidRDefault="009A5564" w:rsidP="009A5564">
      <w:pPr>
        <w:pStyle w:val="a4"/>
      </w:pPr>
      <w:proofErr w:type="spellStart"/>
      <w:r>
        <w:t>uploaded_at</w:t>
      </w:r>
      <w:proofErr w:type="spellEnd"/>
      <w:r>
        <w:t>: datetime</w:t>
      </w:r>
      <w:r>
        <w:rPr>
          <w:rFonts w:hint="eastAsia"/>
        </w:rPr>
        <w:t>형으로</w:t>
      </w:r>
      <w:r>
        <w:rPr>
          <w:rFonts w:hint="eastAsia"/>
        </w:rPr>
        <w:t xml:space="preserve"> </w:t>
      </w:r>
      <w:r>
        <w:rPr>
          <w:rFonts w:hint="eastAsia"/>
        </w:rPr>
        <w:t>업로드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시간을</w:t>
      </w:r>
      <w:r>
        <w:rPr>
          <w:rFonts w:hint="eastAsia"/>
        </w:rPr>
        <w:t xml:space="preserve"> </w:t>
      </w:r>
      <w:r>
        <w:rPr>
          <w:rFonts w:hint="eastAsia"/>
        </w:rPr>
        <w:t>저장합니다</w:t>
      </w:r>
      <w:r>
        <w:rPr>
          <w:rFonts w:hint="eastAsia"/>
        </w:rPr>
        <w:t>.</w:t>
      </w:r>
    </w:p>
    <w:p w14:paraId="28C4444A" w14:textId="5F98164D" w:rsidR="009A5564" w:rsidRDefault="009A5564" w:rsidP="009A5564">
      <w:pPr>
        <w:pStyle w:val="NumberedList11"/>
      </w:pPr>
      <w:bookmarkStart w:id="14" w:name="_Toc43060689"/>
      <w:r>
        <w:rPr>
          <w:rFonts w:hint="eastAsia"/>
        </w:rPr>
        <w:t>P</w:t>
      </w:r>
      <w:r>
        <w:t>ost relation</w:t>
      </w:r>
      <w:bookmarkEnd w:id="14"/>
    </w:p>
    <w:p w14:paraId="7D1E5220" w14:textId="77777777" w:rsidR="00440169" w:rsidRDefault="00440169" w:rsidP="009A5564">
      <w:pPr>
        <w:pStyle w:val="a4"/>
      </w:pPr>
      <w:r>
        <w:rPr>
          <w:rFonts w:hint="eastAsia"/>
        </w:rPr>
        <w:t>게시물</w:t>
      </w:r>
      <w:r>
        <w:rPr>
          <w:rFonts w:hint="eastAsia"/>
        </w:rPr>
        <w:t xml:space="preserve"> </w:t>
      </w:r>
      <w:r>
        <w:rPr>
          <w:rFonts w:hint="eastAsia"/>
        </w:rPr>
        <w:t>작성시</w:t>
      </w:r>
      <w:r>
        <w:rPr>
          <w:rFonts w:hint="eastAsia"/>
        </w:rPr>
        <w:t xml:space="preserve"> </w:t>
      </w:r>
      <w:r>
        <w:rPr>
          <w:rFonts w:hint="eastAsia"/>
        </w:rPr>
        <w:t>업로드</w:t>
      </w:r>
      <w:r>
        <w:rPr>
          <w:rFonts w:hint="eastAsia"/>
        </w:rPr>
        <w:t xml:space="preserve"> </w:t>
      </w:r>
      <w:r>
        <w:rPr>
          <w:rFonts w:hint="eastAsia"/>
        </w:rPr>
        <w:t>되었던</w:t>
      </w:r>
      <w:r>
        <w:rPr>
          <w:rFonts w:hint="eastAsia"/>
        </w:rPr>
        <w:t xml:space="preserve"> </w:t>
      </w:r>
      <w:r>
        <w:rPr>
          <w:rFonts w:hint="eastAsia"/>
        </w:rPr>
        <w:t>이미지가</w:t>
      </w:r>
      <w:r>
        <w:t xml:space="preserve"> </w:t>
      </w:r>
      <w:r>
        <w:rPr>
          <w:rFonts w:hint="eastAsia"/>
        </w:rPr>
        <w:t>사용되는</w:t>
      </w:r>
      <w:r>
        <w:rPr>
          <w:rFonts w:hint="eastAsia"/>
        </w:rPr>
        <w:t xml:space="preserve"> </w:t>
      </w:r>
      <w:r>
        <w:rPr>
          <w:rFonts w:hint="eastAsia"/>
        </w:rPr>
        <w:t>것에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t>relation</w:t>
      </w:r>
      <w:r>
        <w:rPr>
          <w:rFonts w:hint="eastAsia"/>
        </w:rPr>
        <w:t>입니다</w:t>
      </w:r>
      <w:r>
        <w:rPr>
          <w:rFonts w:hint="eastAsia"/>
        </w:rPr>
        <w:t>.</w:t>
      </w:r>
    </w:p>
    <w:p w14:paraId="1B91AB53" w14:textId="35704527" w:rsidR="00440169" w:rsidRDefault="00440169" w:rsidP="00440169">
      <w:pPr>
        <w:pStyle w:val="NumberedList11"/>
      </w:pPr>
      <w:bookmarkStart w:id="15" w:name="_Toc43060690"/>
      <w:r>
        <w:lastRenderedPageBreak/>
        <w:t>Upload entity</w:t>
      </w:r>
      <w:bookmarkEnd w:id="15"/>
    </w:p>
    <w:p w14:paraId="2F19AA5B" w14:textId="13799142" w:rsidR="00440169" w:rsidRPr="00440169" w:rsidRDefault="00440169" w:rsidP="00440169">
      <w:pPr>
        <w:pStyle w:val="a4"/>
        <w:rPr>
          <w:rFonts w:hint="eastAsia"/>
        </w:rPr>
      </w:pPr>
      <w:r>
        <w:rPr>
          <w:rFonts w:hint="eastAsia"/>
        </w:rPr>
        <w:t>이미지가</w:t>
      </w:r>
      <w:r>
        <w:rPr>
          <w:rFonts w:hint="eastAsia"/>
        </w:rPr>
        <w:t xml:space="preserve"> </w:t>
      </w:r>
      <w:r>
        <w:rPr>
          <w:rFonts w:hint="eastAsia"/>
        </w:rPr>
        <w:t>업로드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것에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t>relation</w:t>
      </w:r>
      <w:r>
        <w:rPr>
          <w:rFonts w:hint="eastAsia"/>
        </w:rPr>
        <w:t>입니다</w:t>
      </w:r>
      <w:r>
        <w:rPr>
          <w:rFonts w:hint="eastAsia"/>
        </w:rPr>
        <w:t>.</w:t>
      </w:r>
    </w:p>
    <w:p w14:paraId="6BAC487B" w14:textId="4B657DEF" w:rsidR="00440169" w:rsidRDefault="00440169" w:rsidP="00440169">
      <w:pPr>
        <w:pStyle w:val="NumberedList11"/>
      </w:pPr>
      <w:bookmarkStart w:id="16" w:name="_Toc43060691"/>
      <w:proofErr w:type="spellStart"/>
      <w:r>
        <w:rPr>
          <w:rFonts w:hint="eastAsia"/>
        </w:rPr>
        <w:t>C</w:t>
      </w:r>
      <w:r>
        <w:t>harac</w:t>
      </w:r>
      <w:proofErr w:type="spellEnd"/>
      <w:r>
        <w:t xml:space="preserve"> entity</w:t>
      </w:r>
      <w:bookmarkEnd w:id="16"/>
    </w:p>
    <w:p w14:paraId="0F9D1F5B" w14:textId="21D59534" w:rsidR="00440169" w:rsidRDefault="00440169" w:rsidP="00440169">
      <w:pPr>
        <w:pStyle w:val="a4"/>
      </w:pPr>
      <w:r>
        <w:t xml:space="preserve">id: </w:t>
      </w:r>
      <w:proofErr w:type="spellStart"/>
      <w:r>
        <w:t>Charac</w:t>
      </w:r>
      <w:proofErr w:type="spellEnd"/>
      <w:r>
        <w:t xml:space="preserve"> entity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primary key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>int</w:t>
      </w:r>
      <w:r>
        <w:rPr>
          <w:rFonts w:hint="eastAsia"/>
        </w:rPr>
        <w:t>형입니다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저장된</w:t>
      </w:r>
      <w:r>
        <w:rPr>
          <w:rFonts w:hint="eastAsia"/>
        </w:rPr>
        <w:t xml:space="preserve"> </w:t>
      </w:r>
      <w:r>
        <w:rPr>
          <w:rFonts w:hint="eastAsia"/>
        </w:rPr>
        <w:t>이미지들을</w:t>
      </w:r>
      <w:r>
        <w:rPr>
          <w:rFonts w:hint="eastAsia"/>
        </w:rPr>
        <w:t xml:space="preserve"> </w:t>
      </w:r>
      <w:r>
        <w:rPr>
          <w:rFonts w:hint="eastAsia"/>
        </w:rPr>
        <w:t>구분</w:t>
      </w:r>
      <w:r>
        <w:rPr>
          <w:rFonts w:hint="eastAsia"/>
        </w:rPr>
        <w:t xml:space="preserve"> </w:t>
      </w:r>
      <w:r>
        <w:rPr>
          <w:rFonts w:hint="eastAsia"/>
        </w:rPr>
        <w:t>짓는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19C9AD75" w14:textId="7F31DC39" w:rsidR="00440169" w:rsidRDefault="00440169" w:rsidP="00440169">
      <w:pPr>
        <w:pStyle w:val="a4"/>
      </w:pPr>
      <w:r>
        <w:t>name: varchar</w:t>
      </w:r>
      <w:r>
        <w:rPr>
          <w:rFonts w:hint="eastAsia"/>
        </w:rPr>
        <w:t>형으로</w:t>
      </w:r>
      <w:r>
        <w:rPr>
          <w:rFonts w:hint="eastAsia"/>
        </w:rPr>
        <w:t xml:space="preserve"> </w:t>
      </w:r>
      <w:r>
        <w:rPr>
          <w:rFonts w:hint="eastAsia"/>
        </w:rPr>
        <w:t>업로드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캐릭터와</w:t>
      </w:r>
      <w:r>
        <w:rPr>
          <w:rFonts w:hint="eastAsia"/>
        </w:rPr>
        <w:t xml:space="preserve"> </w:t>
      </w:r>
      <w:r>
        <w:rPr>
          <w:rFonts w:hint="eastAsia"/>
        </w:rPr>
        <w:t>비교할</w:t>
      </w:r>
      <w:r>
        <w:rPr>
          <w:rFonts w:hint="eastAsia"/>
        </w:rPr>
        <w:t xml:space="preserve"> </w:t>
      </w:r>
      <w:r>
        <w:rPr>
          <w:rFonts w:hint="eastAsia"/>
        </w:rPr>
        <w:t>캐릭터들의</w:t>
      </w:r>
      <w:r>
        <w:rPr>
          <w:rFonts w:hint="eastAsia"/>
        </w:rPr>
        <w:t xml:space="preserve"> </w:t>
      </w:r>
      <w:r>
        <w:rPr>
          <w:rFonts w:hint="eastAsia"/>
        </w:rPr>
        <w:t>이름이</w:t>
      </w:r>
      <w:r>
        <w:rPr>
          <w:rFonts w:hint="eastAsia"/>
        </w:rPr>
        <w:t xml:space="preserve"> </w:t>
      </w:r>
      <w:r>
        <w:rPr>
          <w:rFonts w:hint="eastAsia"/>
        </w:rPr>
        <w:t>저장되어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1B3A466D" w14:textId="1C8BE294" w:rsidR="00440169" w:rsidRPr="00440169" w:rsidRDefault="00440169" w:rsidP="00440169">
      <w:pPr>
        <w:pStyle w:val="a4"/>
        <w:rPr>
          <w:rFonts w:hint="eastAsia"/>
        </w:rPr>
      </w:pPr>
      <w:proofErr w:type="spellStart"/>
      <w:r>
        <w:t>imgurl</w:t>
      </w:r>
      <w:proofErr w:type="spellEnd"/>
      <w:r>
        <w:t>: varchar</w:t>
      </w:r>
      <w:r>
        <w:rPr>
          <w:rFonts w:hint="eastAsia"/>
        </w:rPr>
        <w:t>형으로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  <w:r>
        <w:rPr>
          <w:rFonts w:hint="eastAsia"/>
        </w:rPr>
        <w:t xml:space="preserve"> </w:t>
      </w:r>
      <w:r>
        <w:rPr>
          <w:rFonts w:hint="eastAsia"/>
        </w:rPr>
        <w:t>이미지의</w:t>
      </w:r>
      <w:r>
        <w:rPr>
          <w:rFonts w:hint="eastAsia"/>
        </w:rPr>
        <w:t xml:space="preserve"> </w:t>
      </w:r>
      <w:proofErr w:type="spellStart"/>
      <w:r>
        <w:t>url</w:t>
      </w:r>
      <w:proofErr w:type="spellEnd"/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저장되어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689C6DA6" w14:textId="07CDB713" w:rsidR="009A5564" w:rsidRDefault="00440169" w:rsidP="00440169">
      <w:pPr>
        <w:pStyle w:val="NumberedList11"/>
      </w:pPr>
      <w:bookmarkStart w:id="17" w:name="_Toc43060692"/>
      <w:r>
        <w:t>Compare relation</w:t>
      </w:r>
      <w:bookmarkEnd w:id="17"/>
    </w:p>
    <w:p w14:paraId="79F4FBFC" w14:textId="5DECB5DD" w:rsidR="00440169" w:rsidRPr="00440169" w:rsidRDefault="00440169" w:rsidP="00440169">
      <w:pPr>
        <w:pStyle w:val="a4"/>
        <w:rPr>
          <w:rFonts w:hint="eastAsia"/>
        </w:rPr>
      </w:pPr>
      <w:proofErr w:type="spellStart"/>
      <w:r>
        <w:t>best_character</w:t>
      </w:r>
      <w:proofErr w:type="spellEnd"/>
      <w:r>
        <w:t>: varchar</w:t>
      </w:r>
      <w:r>
        <w:rPr>
          <w:rFonts w:hint="eastAsia"/>
        </w:rPr>
        <w:t>형으로</w:t>
      </w:r>
      <w:r>
        <w:rPr>
          <w:rFonts w:hint="eastAsia"/>
        </w:rPr>
        <w:t xml:space="preserve"> </w:t>
      </w:r>
      <w:r>
        <w:rPr>
          <w:rFonts w:hint="eastAsia"/>
        </w:rPr>
        <w:t>업로드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캐릭터와</w:t>
      </w:r>
      <w:r>
        <w:rPr>
          <w:rFonts w:hint="eastAsia"/>
        </w:rPr>
        <w:t xml:space="preserve"> </w:t>
      </w:r>
      <w:r>
        <w:rPr>
          <w:rFonts w:hint="eastAsia"/>
        </w:rPr>
        <w:t>저장된</w:t>
      </w:r>
      <w:r>
        <w:rPr>
          <w:rFonts w:hint="eastAsia"/>
        </w:rPr>
        <w:t xml:space="preserve"> </w:t>
      </w:r>
      <w:r>
        <w:rPr>
          <w:rFonts w:hint="eastAsia"/>
        </w:rPr>
        <w:t>캐릭터들을</w:t>
      </w:r>
      <w:r>
        <w:rPr>
          <w:rFonts w:hint="eastAsia"/>
        </w:rPr>
        <w:t xml:space="preserve"> </w:t>
      </w:r>
      <w:r>
        <w:rPr>
          <w:rFonts w:hint="eastAsia"/>
        </w:rPr>
        <w:t>비교했을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비슷한</w:t>
      </w:r>
      <w:r>
        <w:rPr>
          <w:rFonts w:hint="eastAsia"/>
        </w:rPr>
        <w:t xml:space="preserve"> </w:t>
      </w:r>
      <w:r>
        <w:rPr>
          <w:rFonts w:hint="eastAsia"/>
        </w:rPr>
        <w:t>캐릭터의</w:t>
      </w:r>
      <w:r>
        <w:rPr>
          <w:rFonts w:hint="eastAsia"/>
        </w:rPr>
        <w:t xml:space="preserve"> </w:t>
      </w:r>
      <w:r>
        <w:rPr>
          <w:rFonts w:hint="eastAsia"/>
        </w:rPr>
        <w:t>이름을</w:t>
      </w:r>
      <w:r>
        <w:rPr>
          <w:rFonts w:hint="eastAsia"/>
        </w:rPr>
        <w:t xml:space="preserve"> </w:t>
      </w:r>
      <w:r>
        <w:rPr>
          <w:rFonts w:hint="eastAsia"/>
        </w:rPr>
        <w:t>저장합니다</w:t>
      </w:r>
      <w:r>
        <w:rPr>
          <w:rFonts w:hint="eastAsia"/>
        </w:rPr>
        <w:t>.</w:t>
      </w:r>
    </w:p>
    <w:p w14:paraId="2279BB71" w14:textId="2284B7BE" w:rsidR="00440169" w:rsidRDefault="00440169" w:rsidP="00440169">
      <w:pPr>
        <w:pStyle w:val="a4"/>
      </w:pPr>
      <w:r>
        <w:t>sim: int</w:t>
      </w:r>
      <w:r>
        <w:rPr>
          <w:rFonts w:hint="eastAsia"/>
        </w:rPr>
        <w:t>형으로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>
        <w:t>est_character</w:t>
      </w:r>
      <w:proofErr w:type="spellEnd"/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업로드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사진의</w:t>
      </w:r>
      <w:r>
        <w:rPr>
          <w:rFonts w:hint="eastAsia"/>
        </w:rPr>
        <w:t xml:space="preserve"> </w:t>
      </w:r>
      <w:r>
        <w:rPr>
          <w:rFonts w:hint="eastAsia"/>
        </w:rPr>
        <w:t>유사도를</w:t>
      </w:r>
      <w:r>
        <w:rPr>
          <w:rFonts w:hint="eastAsia"/>
        </w:rPr>
        <w:t xml:space="preserve"> </w:t>
      </w:r>
      <w:r>
        <w:rPr>
          <w:rFonts w:hint="eastAsia"/>
        </w:rPr>
        <w:t>저장합니다</w:t>
      </w:r>
      <w:r>
        <w:rPr>
          <w:rFonts w:hint="eastAsia"/>
        </w:rPr>
        <w:t>.</w:t>
      </w:r>
    </w:p>
    <w:p w14:paraId="5889C0D3" w14:textId="4E39F7D1" w:rsidR="00440169" w:rsidRDefault="00440169" w:rsidP="00440169">
      <w:pPr>
        <w:pStyle w:val="NumberedList11"/>
      </w:pPr>
      <w:bookmarkStart w:id="18" w:name="_Toc43060693"/>
      <w:r>
        <w:t>Select relation</w:t>
      </w:r>
      <w:bookmarkEnd w:id="18"/>
    </w:p>
    <w:p w14:paraId="20E4F5C1" w14:textId="2C8DCF31" w:rsidR="00440169" w:rsidRDefault="00440169" w:rsidP="00440169">
      <w:pPr>
        <w:pStyle w:val="a4"/>
      </w:pP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검사를</w:t>
      </w:r>
      <w:r>
        <w:rPr>
          <w:rFonts w:hint="eastAsia"/>
        </w:rPr>
        <w:t xml:space="preserve"> </w:t>
      </w:r>
      <w:r>
        <w:rPr>
          <w:rFonts w:hint="eastAsia"/>
        </w:rPr>
        <w:t>진행할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t>choice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것에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t>relation</w:t>
      </w:r>
      <w:r>
        <w:rPr>
          <w:rFonts w:hint="eastAsia"/>
        </w:rPr>
        <w:t>입니다</w:t>
      </w:r>
      <w:r>
        <w:rPr>
          <w:rFonts w:hint="eastAsia"/>
        </w:rPr>
        <w:t>.</w:t>
      </w:r>
    </w:p>
    <w:p w14:paraId="57526709" w14:textId="6A3A59E2" w:rsidR="00440169" w:rsidRDefault="00440169" w:rsidP="00440169">
      <w:pPr>
        <w:pStyle w:val="NumberedList11"/>
      </w:pPr>
      <w:bookmarkStart w:id="19" w:name="_Toc43060694"/>
      <w:r>
        <w:rPr>
          <w:rFonts w:hint="eastAsia"/>
        </w:rPr>
        <w:t>C</w:t>
      </w:r>
      <w:r>
        <w:t>hoice entity</w:t>
      </w:r>
      <w:bookmarkEnd w:id="19"/>
    </w:p>
    <w:p w14:paraId="5B972F1B" w14:textId="2AB5B6E3" w:rsidR="00440169" w:rsidRDefault="00440169" w:rsidP="00440169">
      <w:pPr>
        <w:pStyle w:val="a4"/>
      </w:pPr>
      <w:r>
        <w:t>id: Choice entity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primary key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>int</w:t>
      </w:r>
      <w:r>
        <w:rPr>
          <w:rFonts w:hint="eastAsia"/>
        </w:rPr>
        <w:t>형이고</w:t>
      </w:r>
      <w:r>
        <w:rPr>
          <w:rFonts w:hint="eastAsia"/>
        </w:rPr>
        <w:t xml:space="preserve"> </w:t>
      </w:r>
      <w:r>
        <w:rPr>
          <w:rFonts w:hint="eastAsia"/>
        </w:rPr>
        <w:t>저장된</w:t>
      </w:r>
      <w:r>
        <w:rPr>
          <w:rFonts w:hint="eastAsia"/>
        </w:rPr>
        <w:t xml:space="preserve"> </w:t>
      </w:r>
      <w:r>
        <w:t>choice</w:t>
      </w:r>
      <w:r>
        <w:rPr>
          <w:rFonts w:hint="eastAsia"/>
        </w:rPr>
        <w:t>들을</w:t>
      </w:r>
      <w:r>
        <w:rPr>
          <w:rFonts w:hint="eastAsia"/>
        </w:rPr>
        <w:t xml:space="preserve"> </w:t>
      </w:r>
      <w:r>
        <w:rPr>
          <w:rFonts w:hint="eastAsia"/>
        </w:rPr>
        <w:t>구분</w:t>
      </w:r>
      <w:r>
        <w:rPr>
          <w:rFonts w:hint="eastAsia"/>
        </w:rPr>
        <w:t xml:space="preserve"> </w:t>
      </w:r>
      <w:r>
        <w:rPr>
          <w:rFonts w:hint="eastAsia"/>
        </w:rPr>
        <w:t>짓는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1835E84D" w14:textId="4A058898" w:rsidR="00440169" w:rsidRDefault="00440169" w:rsidP="00440169">
      <w:pPr>
        <w:pStyle w:val="a4"/>
      </w:pPr>
      <w:proofErr w:type="spellStart"/>
      <w:r>
        <w:t>choice_text</w:t>
      </w:r>
      <w:proofErr w:type="spellEnd"/>
      <w:r>
        <w:t>: varchar</w:t>
      </w:r>
      <w:r>
        <w:rPr>
          <w:rFonts w:hint="eastAsia"/>
        </w:rPr>
        <w:t>형으로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t>question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c</w:t>
      </w:r>
      <w:r>
        <w:t>hoice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저장되어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5DC400BF" w14:textId="4C99B53B" w:rsidR="004F64AB" w:rsidRDefault="00440169" w:rsidP="00440169">
      <w:pPr>
        <w:pStyle w:val="a4"/>
      </w:pPr>
      <w:r>
        <w:t>votes: int</w:t>
      </w:r>
      <w:r>
        <w:rPr>
          <w:rFonts w:hint="eastAsia"/>
        </w:rPr>
        <w:t>형으로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t>choice</w:t>
      </w:r>
      <w:r>
        <w:rPr>
          <w:rFonts w:hint="eastAsia"/>
        </w:rPr>
        <w:t>들이</w:t>
      </w:r>
      <w:r>
        <w:rPr>
          <w:rFonts w:hint="eastAsia"/>
        </w:rPr>
        <w:t xml:space="preserve"> </w:t>
      </w:r>
      <w:r w:rsidR="004F64AB">
        <w:rPr>
          <w:rFonts w:hint="eastAsia"/>
        </w:rPr>
        <w:t>선택된</w:t>
      </w:r>
      <w:r w:rsidR="004F64AB">
        <w:rPr>
          <w:rFonts w:hint="eastAsia"/>
        </w:rPr>
        <w:t xml:space="preserve"> </w:t>
      </w:r>
      <w:r w:rsidR="004F64AB">
        <w:rPr>
          <w:rFonts w:hint="eastAsia"/>
        </w:rPr>
        <w:t>수를</w:t>
      </w:r>
      <w:r w:rsidR="004F64AB">
        <w:rPr>
          <w:rFonts w:hint="eastAsia"/>
        </w:rPr>
        <w:t xml:space="preserve"> </w:t>
      </w:r>
      <w:r w:rsidR="004F64AB">
        <w:rPr>
          <w:rFonts w:hint="eastAsia"/>
        </w:rPr>
        <w:t>저장하고</w:t>
      </w:r>
      <w:r w:rsidR="004F64AB">
        <w:rPr>
          <w:rFonts w:hint="eastAsia"/>
        </w:rPr>
        <w:t xml:space="preserve"> </w:t>
      </w:r>
      <w:r w:rsidR="004F64AB">
        <w:rPr>
          <w:rFonts w:hint="eastAsia"/>
        </w:rPr>
        <w:t>검사가</w:t>
      </w:r>
      <w:r w:rsidR="004F64AB">
        <w:rPr>
          <w:rFonts w:hint="eastAsia"/>
        </w:rPr>
        <w:t xml:space="preserve"> </w:t>
      </w:r>
      <w:r w:rsidR="004F64AB">
        <w:rPr>
          <w:rFonts w:hint="eastAsia"/>
        </w:rPr>
        <w:t>끝난</w:t>
      </w:r>
      <w:r w:rsidR="004F64AB">
        <w:rPr>
          <w:rFonts w:hint="eastAsia"/>
        </w:rPr>
        <w:t xml:space="preserve"> </w:t>
      </w:r>
      <w:r w:rsidR="004F64AB">
        <w:rPr>
          <w:rFonts w:hint="eastAsia"/>
        </w:rPr>
        <w:t>이후에</w:t>
      </w:r>
      <w:r w:rsidR="004F64AB">
        <w:rPr>
          <w:rFonts w:hint="eastAsia"/>
        </w:rPr>
        <w:t xml:space="preserve"> </w:t>
      </w:r>
      <w:r w:rsidR="004F64AB">
        <w:rPr>
          <w:rFonts w:hint="eastAsia"/>
        </w:rPr>
        <w:t>다시</w:t>
      </w:r>
      <w:r w:rsidR="004F64AB">
        <w:rPr>
          <w:rFonts w:hint="eastAsia"/>
        </w:rPr>
        <w:t xml:space="preserve"> </w:t>
      </w:r>
      <w:r w:rsidR="004F64AB">
        <w:t>0</w:t>
      </w:r>
      <w:r w:rsidR="004F64AB">
        <w:rPr>
          <w:rFonts w:hint="eastAsia"/>
        </w:rPr>
        <w:t>으로</w:t>
      </w:r>
      <w:r w:rsidR="004F64AB">
        <w:rPr>
          <w:rFonts w:hint="eastAsia"/>
        </w:rPr>
        <w:t xml:space="preserve"> </w:t>
      </w:r>
      <w:r w:rsidR="004F64AB">
        <w:t>update</w:t>
      </w:r>
      <w:r w:rsidR="004F64AB">
        <w:rPr>
          <w:rFonts w:hint="eastAsia"/>
        </w:rPr>
        <w:t>됩니다</w:t>
      </w:r>
      <w:r w:rsidR="004F64AB">
        <w:rPr>
          <w:rFonts w:hint="eastAsia"/>
        </w:rPr>
        <w:t>.</w:t>
      </w:r>
    </w:p>
    <w:p w14:paraId="3FCA86CE" w14:textId="7CE4EEC1" w:rsidR="004F64AB" w:rsidRDefault="004F64AB" w:rsidP="00440169">
      <w:pPr>
        <w:pStyle w:val="a4"/>
        <w:rPr>
          <w:rFonts w:hint="eastAsia"/>
        </w:rPr>
      </w:pPr>
      <w:r>
        <w:t>(</w:t>
      </w:r>
      <w:proofErr w:type="spellStart"/>
      <w:r>
        <w:t>question_id</w:t>
      </w:r>
      <w:proofErr w:type="spellEnd"/>
      <w:r>
        <w:t>: include relation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t>total participation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>
        <w:t>ER diagram</w:t>
      </w:r>
      <w:r>
        <w:rPr>
          <w:rFonts w:hint="eastAsia"/>
        </w:rPr>
        <w:t>에는</w:t>
      </w:r>
      <w:r>
        <w:rPr>
          <w:rFonts w:hint="eastAsia"/>
        </w:rPr>
        <w:t xml:space="preserve"> </w:t>
      </w:r>
      <w:r>
        <w:rPr>
          <w:rFonts w:hint="eastAsia"/>
        </w:rPr>
        <w:t>표시되어</w:t>
      </w:r>
      <w:r>
        <w:rPr>
          <w:rFonts w:hint="eastAsia"/>
        </w:rPr>
        <w:t xml:space="preserve"> </w:t>
      </w:r>
      <w:r>
        <w:rPr>
          <w:rFonts w:hint="eastAsia"/>
        </w:rPr>
        <w:t>있지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t xml:space="preserve">database </w:t>
      </w:r>
      <w:r>
        <w:rPr>
          <w:rFonts w:hint="eastAsia"/>
        </w:rPr>
        <w:t>내</w:t>
      </w:r>
      <w:r>
        <w:rPr>
          <w:rFonts w:hint="eastAsia"/>
        </w:rPr>
        <w:t xml:space="preserve"> </w:t>
      </w:r>
      <w:r>
        <w:t>Choice table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foreign key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t>column</w:t>
      </w:r>
      <w:r>
        <w:rPr>
          <w:rFonts w:hint="eastAsia"/>
        </w:rPr>
        <w:t>입니다</w:t>
      </w:r>
      <w:r>
        <w:rPr>
          <w:rFonts w:hint="eastAsia"/>
        </w:rPr>
        <w:t xml:space="preserve">. </w:t>
      </w:r>
      <w:r>
        <w:t>int</w:t>
      </w:r>
      <w:r>
        <w:rPr>
          <w:rFonts w:hint="eastAsia"/>
        </w:rPr>
        <w:t>형으로</w:t>
      </w:r>
      <w:r>
        <w:t xml:space="preserve"> Question table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primary key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참조하고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>
        <w:t>)</w:t>
      </w:r>
    </w:p>
    <w:p w14:paraId="639D0281" w14:textId="19760627" w:rsidR="004F64AB" w:rsidRDefault="004F64AB" w:rsidP="004F64AB">
      <w:pPr>
        <w:pStyle w:val="NumberedList11"/>
      </w:pPr>
      <w:bookmarkStart w:id="20" w:name="_Toc43060695"/>
      <w:r>
        <w:t>Question entity</w:t>
      </w:r>
      <w:bookmarkEnd w:id="20"/>
    </w:p>
    <w:p w14:paraId="5DCE5F26" w14:textId="77777777" w:rsidR="004F64AB" w:rsidRDefault="004F64AB" w:rsidP="004F64AB">
      <w:pPr>
        <w:pStyle w:val="a4"/>
      </w:pPr>
      <w:r>
        <w:t>id: Question entity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primary key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>int</w:t>
      </w:r>
      <w:r>
        <w:rPr>
          <w:rFonts w:hint="eastAsia"/>
        </w:rPr>
        <w:t>형이고</w:t>
      </w:r>
      <w:r>
        <w:rPr>
          <w:rFonts w:hint="eastAsia"/>
        </w:rPr>
        <w:t xml:space="preserve"> </w:t>
      </w:r>
      <w:r>
        <w:rPr>
          <w:rFonts w:hint="eastAsia"/>
        </w:rPr>
        <w:t>저장된</w:t>
      </w:r>
      <w:r>
        <w:rPr>
          <w:rFonts w:hint="eastAsia"/>
        </w:rPr>
        <w:t xml:space="preserve"> </w:t>
      </w:r>
      <w:r>
        <w:t>question</w:t>
      </w:r>
      <w:r>
        <w:rPr>
          <w:rFonts w:hint="eastAsia"/>
        </w:rPr>
        <w:t>들을</w:t>
      </w:r>
      <w:r>
        <w:rPr>
          <w:rFonts w:hint="eastAsia"/>
        </w:rPr>
        <w:t xml:space="preserve"> </w:t>
      </w:r>
      <w:r>
        <w:rPr>
          <w:rFonts w:hint="eastAsia"/>
        </w:rPr>
        <w:t>구분</w:t>
      </w:r>
      <w:r>
        <w:rPr>
          <w:rFonts w:hint="eastAsia"/>
        </w:rPr>
        <w:t xml:space="preserve"> </w:t>
      </w:r>
      <w:r>
        <w:rPr>
          <w:rFonts w:hint="eastAsia"/>
        </w:rPr>
        <w:t>짓는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3A43D0C9" w14:textId="77777777" w:rsidR="004F64AB" w:rsidRDefault="004F64AB" w:rsidP="004F64AB">
      <w:pPr>
        <w:pStyle w:val="a4"/>
      </w:pPr>
      <w:proofErr w:type="spellStart"/>
      <w:r>
        <w:t>question_text</w:t>
      </w:r>
      <w:proofErr w:type="spellEnd"/>
      <w:r>
        <w:t>: varchar</w:t>
      </w:r>
      <w:r>
        <w:rPr>
          <w:rFonts w:hint="eastAsia"/>
        </w:rPr>
        <w:t>형으로</w:t>
      </w:r>
      <w:r>
        <w:rPr>
          <w:rFonts w:hint="eastAsia"/>
        </w:rPr>
        <w:t xml:space="preserve"> </w:t>
      </w:r>
      <w:r>
        <w:rPr>
          <w:rFonts w:hint="eastAsia"/>
        </w:rPr>
        <w:t>검사에</w:t>
      </w:r>
      <w:r>
        <w:rPr>
          <w:rFonts w:hint="eastAsia"/>
        </w:rPr>
        <w:t xml:space="preserve"> </w:t>
      </w:r>
      <w:r>
        <w:rPr>
          <w:rFonts w:hint="eastAsia"/>
        </w:rPr>
        <w:t>사용되는</w:t>
      </w:r>
      <w:r>
        <w:rPr>
          <w:rFonts w:hint="eastAsia"/>
        </w:rPr>
        <w:t xml:space="preserve"> </w:t>
      </w:r>
      <w:r>
        <w:rPr>
          <w:rFonts w:hint="eastAsia"/>
        </w:rPr>
        <w:t>질문들이</w:t>
      </w:r>
      <w:r>
        <w:rPr>
          <w:rFonts w:hint="eastAsia"/>
        </w:rPr>
        <w:t xml:space="preserve"> </w:t>
      </w:r>
      <w:r>
        <w:rPr>
          <w:rFonts w:hint="eastAsia"/>
        </w:rPr>
        <w:t>저장되어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5FD6C03C" w14:textId="2A9BA540" w:rsidR="004F64AB" w:rsidRPr="004F64AB" w:rsidRDefault="004F64AB" w:rsidP="004F64AB">
      <w:pPr>
        <w:pStyle w:val="a4"/>
        <w:rPr>
          <w:rFonts w:hint="eastAsia"/>
        </w:rPr>
      </w:pPr>
      <w:proofErr w:type="spellStart"/>
      <w:r>
        <w:t>pub_date</w:t>
      </w:r>
      <w:proofErr w:type="spellEnd"/>
      <w:r>
        <w:t>: datetime</w:t>
      </w:r>
      <w:r>
        <w:rPr>
          <w:rFonts w:hint="eastAsia"/>
        </w:rPr>
        <w:t>형으로</w:t>
      </w:r>
      <w:r>
        <w:rPr>
          <w:rFonts w:hint="eastAsia"/>
        </w:rPr>
        <w:t xml:space="preserve"> </w:t>
      </w:r>
      <w:r>
        <w:t>question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저장된</w:t>
      </w:r>
      <w:r>
        <w:rPr>
          <w:rFonts w:hint="eastAsia"/>
        </w:rPr>
        <w:t xml:space="preserve"> </w:t>
      </w:r>
      <w:r>
        <w:rPr>
          <w:rFonts w:hint="eastAsia"/>
        </w:rPr>
        <w:t>시간을</w:t>
      </w:r>
      <w:r>
        <w:rPr>
          <w:rFonts w:hint="eastAsia"/>
        </w:rPr>
        <w:t xml:space="preserve"> </w:t>
      </w:r>
      <w:r>
        <w:rPr>
          <w:rFonts w:hint="eastAsia"/>
        </w:rPr>
        <w:t>저장합니다</w:t>
      </w:r>
      <w:r>
        <w:rPr>
          <w:rFonts w:hint="eastAsia"/>
        </w:rPr>
        <w:t>.</w:t>
      </w:r>
      <w:r>
        <w:t xml:space="preserve"> </w:t>
      </w:r>
    </w:p>
    <w:p w14:paraId="5155FF2B" w14:textId="0EC46E5F" w:rsidR="00440169" w:rsidRDefault="004F64AB" w:rsidP="004F64AB">
      <w:pPr>
        <w:pStyle w:val="NumberedList11"/>
      </w:pPr>
      <w:r>
        <w:lastRenderedPageBreak/>
        <w:t xml:space="preserve"> </w:t>
      </w:r>
      <w:bookmarkStart w:id="21" w:name="_Toc43060696"/>
      <w:r>
        <w:t>Include relation</w:t>
      </w:r>
      <w:bookmarkEnd w:id="21"/>
    </w:p>
    <w:p w14:paraId="20CAF8DF" w14:textId="178E1D10" w:rsidR="004F64AB" w:rsidRDefault="004F64AB" w:rsidP="004F64AB">
      <w:pPr>
        <w:pStyle w:val="a4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t>question</w:t>
      </w:r>
      <w:r>
        <w:rPr>
          <w:rFonts w:hint="eastAsia"/>
        </w:rPr>
        <w:t>들은</w:t>
      </w:r>
      <w:r>
        <w:rPr>
          <w:rFonts w:hint="eastAsia"/>
        </w:rPr>
        <w:t xml:space="preserve"> </w:t>
      </w:r>
      <w:r>
        <w:t>choice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개씩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 </w:t>
      </w:r>
      <w:r>
        <w:t>choice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question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참조하고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>
        <w:t xml:space="preserve"> Choice entity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include relation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t>total participation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가집니다</w:t>
      </w:r>
      <w:r>
        <w:rPr>
          <w:rFonts w:hint="eastAsia"/>
        </w:rPr>
        <w:t>.</w:t>
      </w:r>
    </w:p>
    <w:p w14:paraId="41FD9D6B" w14:textId="77777777" w:rsidR="002641D2" w:rsidRPr="004F64AB" w:rsidRDefault="002641D2" w:rsidP="004F64AB">
      <w:pPr>
        <w:pStyle w:val="a4"/>
        <w:rPr>
          <w:rFonts w:hint="eastAsia"/>
        </w:rPr>
      </w:pPr>
    </w:p>
    <w:p w14:paraId="2E1BB4E8" w14:textId="2C3074AF" w:rsidR="00D45D32" w:rsidRDefault="00D45D32" w:rsidP="00D45D32">
      <w:pPr>
        <w:pStyle w:val="NumberedList1"/>
      </w:pPr>
      <w:bookmarkStart w:id="22" w:name="_Toc43060697"/>
      <w:r w:rsidRPr="00D45D32">
        <w:t>Relational Model</w:t>
      </w:r>
      <w:bookmarkEnd w:id="22"/>
    </w:p>
    <w:p w14:paraId="5694E381" w14:textId="3D84DF1F" w:rsidR="006B720B" w:rsidRDefault="00A340EC" w:rsidP="006B720B">
      <w:pPr>
        <w:pStyle w:val="a4"/>
        <w:rPr>
          <w:rFonts w:hint="eastAsia"/>
        </w:rPr>
      </w:pPr>
      <w:r>
        <w:rPr>
          <w:noProof/>
        </w:rPr>
        <w:drawing>
          <wp:inline distT="0" distB="0" distL="0" distR="0" wp14:anchorId="2D706AA6" wp14:editId="00847BA7">
            <wp:extent cx="3535680" cy="5763529"/>
            <wp:effectExtent l="0" t="889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43617" cy="577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DACF" w14:textId="626635C8" w:rsidR="004F64AB" w:rsidRDefault="006B720B" w:rsidP="004F64AB">
      <w:pPr>
        <w:pStyle w:val="ae"/>
      </w:pPr>
      <w:bookmarkStart w:id="23" w:name="_Toc43060666"/>
      <w:r>
        <w:t>[</w:t>
      </w:r>
      <w:r>
        <w:rPr>
          <w:rFonts w:hint="eastAsia"/>
        </w:rPr>
        <w:t>그림</w:t>
      </w:r>
      <w:r>
        <w:t xml:space="preserve"> </w:t>
      </w:r>
      <w:fldSimple w:instr=" SEQ Figure \* ARABIC ">
        <w:r>
          <w:rPr>
            <w:noProof/>
          </w:rPr>
          <w:t>2</w:t>
        </w:r>
      </w:fldSimple>
      <w:r>
        <w:t xml:space="preserve">] </w:t>
      </w:r>
      <w:r w:rsidR="004F64AB">
        <w:t>Relational Model</w:t>
      </w:r>
      <w:bookmarkEnd w:id="23"/>
    </w:p>
    <w:p w14:paraId="062A15AC" w14:textId="77777777" w:rsidR="002641D2" w:rsidRPr="002641D2" w:rsidRDefault="002641D2" w:rsidP="002641D2">
      <w:pPr>
        <w:rPr>
          <w:rFonts w:hint="eastAsia"/>
        </w:rPr>
      </w:pPr>
    </w:p>
    <w:p w14:paraId="6AC26CC6" w14:textId="6C1F810D" w:rsidR="009D0E04" w:rsidRDefault="009D0E04" w:rsidP="009D0E04">
      <w:pPr>
        <w:pStyle w:val="NumberedList1"/>
      </w:pPr>
      <w:bookmarkStart w:id="24" w:name="_Toc43060698"/>
      <w:r w:rsidRPr="00D45D32">
        <w:t xml:space="preserve">Descriptions of </w:t>
      </w:r>
      <w:r w:rsidR="00A340EC">
        <w:rPr>
          <w:rFonts w:hint="eastAsia"/>
        </w:rPr>
        <w:t>R</w:t>
      </w:r>
      <w:r w:rsidR="00A340EC">
        <w:t>elational Model</w:t>
      </w:r>
      <w:bookmarkEnd w:id="24"/>
    </w:p>
    <w:p w14:paraId="2F931142" w14:textId="6CE7BC27" w:rsidR="009D0E04" w:rsidRDefault="009D0E04" w:rsidP="009D0E04">
      <w:pPr>
        <w:pStyle w:val="NumberedList11"/>
      </w:pPr>
      <w:bookmarkStart w:id="25" w:name="_Toc43060699"/>
      <w:r>
        <w:rPr>
          <w:rFonts w:hint="eastAsia"/>
        </w:rPr>
        <w:t>B</w:t>
      </w:r>
      <w:r>
        <w:t>log table</w:t>
      </w:r>
      <w:bookmarkEnd w:id="25"/>
    </w:p>
    <w:p w14:paraId="112A0E58" w14:textId="7588680E" w:rsidR="009D0E04" w:rsidRDefault="009D0E04" w:rsidP="009D0E04">
      <w:pPr>
        <w:pStyle w:val="a4"/>
      </w:pPr>
      <w:r>
        <w:t>ER diagram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Blog entity</w:t>
      </w:r>
      <w:r>
        <w:rPr>
          <w:rFonts w:hint="eastAsia"/>
        </w:rPr>
        <w:t>와</w:t>
      </w:r>
      <w:r>
        <w:rPr>
          <w:rFonts w:hint="eastAsia"/>
        </w:rPr>
        <w:t xml:space="preserve"> U</w:t>
      </w:r>
      <w:r>
        <w:t>ser entity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Write relation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있었다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B</w:t>
      </w:r>
      <w:r>
        <w:t>log table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proofErr w:type="spellStart"/>
      <w:r>
        <w:t>user_id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User table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primary key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t>id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참조하고</w:t>
      </w:r>
      <w:r>
        <w:rPr>
          <w:rFonts w:hint="eastAsia"/>
        </w:rPr>
        <w:t xml:space="preserve"> w</w:t>
      </w:r>
      <w:r>
        <w:t>riter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 w:rsidR="00A340EC">
        <w:t>Write relation</w:t>
      </w:r>
      <w:r w:rsidR="00A340EC">
        <w:rPr>
          <w:rFonts w:hint="eastAsia"/>
        </w:rPr>
        <w:t>의</w:t>
      </w:r>
      <w:r w:rsidR="00A340EC">
        <w:rPr>
          <w:rFonts w:hint="eastAsia"/>
        </w:rPr>
        <w:t xml:space="preserve"> </w:t>
      </w:r>
      <w:r w:rsidR="00A340EC">
        <w:t>attribute</w:t>
      </w:r>
      <w:r w:rsidR="00A340EC">
        <w:rPr>
          <w:rFonts w:hint="eastAsia"/>
        </w:rPr>
        <w:t>이다</w:t>
      </w:r>
      <w:r w:rsidR="00A340EC">
        <w:rPr>
          <w:rFonts w:hint="eastAsia"/>
        </w:rPr>
        <w:t>.</w:t>
      </w:r>
      <w:r w:rsidR="00A340EC">
        <w:t xml:space="preserve"> </w:t>
      </w:r>
      <w:r w:rsidR="00A340EC">
        <w:rPr>
          <w:rFonts w:hint="eastAsia"/>
        </w:rPr>
        <w:t xml:space="preserve"> </w:t>
      </w:r>
    </w:p>
    <w:p w14:paraId="2B478F42" w14:textId="1283F344" w:rsidR="00A340EC" w:rsidRDefault="00A340EC" w:rsidP="00A340EC">
      <w:pPr>
        <w:pStyle w:val="NumberedList11"/>
      </w:pPr>
      <w:bookmarkStart w:id="26" w:name="_Toc43060700"/>
      <w:r>
        <w:rPr>
          <w:rFonts w:hint="eastAsia"/>
        </w:rPr>
        <w:t>U</w:t>
      </w:r>
      <w:r>
        <w:t>ser table</w:t>
      </w:r>
      <w:bookmarkEnd w:id="26"/>
    </w:p>
    <w:p w14:paraId="6B184181" w14:textId="623F7DB4" w:rsidR="00A340EC" w:rsidRDefault="00A340EC" w:rsidP="00A340EC">
      <w:pPr>
        <w:pStyle w:val="a4"/>
      </w:pPr>
      <w:r>
        <w:rPr>
          <w:rFonts w:hint="eastAsia"/>
        </w:rPr>
        <w:t>E</w:t>
      </w:r>
      <w:r>
        <w:t>R diagram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표현된</w:t>
      </w:r>
      <w:r>
        <w:rPr>
          <w:rFonts w:hint="eastAsia"/>
        </w:rPr>
        <w:t xml:space="preserve"> </w:t>
      </w:r>
      <w:r>
        <w:t>attribute</w:t>
      </w:r>
      <w:r>
        <w:rPr>
          <w:rFonts w:hint="eastAsia"/>
        </w:rPr>
        <w:t>들을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표현하면</w:t>
      </w:r>
      <w:r>
        <w:rPr>
          <w:rFonts w:hint="eastAsia"/>
        </w:rPr>
        <w:t xml:space="preserve"> </w:t>
      </w:r>
      <w:r w:rsidR="00AD7BA5">
        <w:rPr>
          <w:rFonts w:hint="eastAsia"/>
        </w:rPr>
        <w:t>했</w:t>
      </w:r>
      <w:r>
        <w:rPr>
          <w:rFonts w:hint="eastAsia"/>
        </w:rPr>
        <w:t>다</w:t>
      </w:r>
      <w:r>
        <w:rPr>
          <w:rFonts w:hint="eastAsia"/>
        </w:rPr>
        <w:t>.</w:t>
      </w:r>
      <w:r>
        <w:t xml:space="preserve"> </w:t>
      </w:r>
    </w:p>
    <w:p w14:paraId="305DCF3E" w14:textId="306A2B28" w:rsidR="00A340EC" w:rsidRDefault="00A340EC" w:rsidP="00A340EC">
      <w:pPr>
        <w:pStyle w:val="NumberedList11"/>
      </w:pPr>
      <w:bookmarkStart w:id="27" w:name="_Toc43060701"/>
      <w:proofErr w:type="spellStart"/>
      <w:r>
        <w:rPr>
          <w:rFonts w:hint="eastAsia"/>
        </w:rPr>
        <w:lastRenderedPageBreak/>
        <w:t>I</w:t>
      </w:r>
      <w:r>
        <w:t>mageuploadmodel</w:t>
      </w:r>
      <w:proofErr w:type="spellEnd"/>
      <w:r>
        <w:t xml:space="preserve"> table</w:t>
      </w:r>
      <w:bookmarkEnd w:id="27"/>
    </w:p>
    <w:p w14:paraId="74067D10" w14:textId="70C200B4" w:rsidR="00A340EC" w:rsidRPr="00A340EC" w:rsidRDefault="00A340EC" w:rsidP="00A340EC">
      <w:pPr>
        <w:pStyle w:val="a4"/>
        <w:rPr>
          <w:rFonts w:hint="eastAsia"/>
        </w:rPr>
      </w:pPr>
      <w:proofErr w:type="spellStart"/>
      <w:r>
        <w:t>user_id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 w:rsidR="00AD7BA5">
        <w:t>U</w:t>
      </w:r>
      <w:r>
        <w:t>ser</w:t>
      </w:r>
      <w:r w:rsidR="00AD7BA5">
        <w:t xml:space="preserve"> entity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Post relation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가</w:t>
      </w:r>
      <w:r w:rsidR="00AD7BA5">
        <w:rPr>
          <w:rFonts w:hint="eastAsia"/>
        </w:rPr>
        <w:t>진</w:t>
      </w:r>
      <w:r>
        <w:rPr>
          <w:rFonts w:hint="eastAsia"/>
        </w:rPr>
        <w:t xml:space="preserve"> </w:t>
      </w:r>
      <w:r>
        <w:rPr>
          <w:rFonts w:hint="eastAsia"/>
        </w:rPr>
        <w:t>결과로</w:t>
      </w:r>
      <w:r>
        <w:rPr>
          <w:rFonts w:hint="eastAsia"/>
        </w:rPr>
        <w:t xml:space="preserve"> </w:t>
      </w:r>
      <w:r>
        <w:rPr>
          <w:rFonts w:hint="eastAsia"/>
        </w:rPr>
        <w:t>생긴</w:t>
      </w:r>
      <w:r>
        <w:rPr>
          <w:rFonts w:hint="eastAsia"/>
        </w:rPr>
        <w:t xml:space="preserve"> </w:t>
      </w:r>
      <w:r>
        <w:t>column</w:t>
      </w:r>
      <w:r>
        <w:rPr>
          <w:rFonts w:hint="eastAsia"/>
        </w:rPr>
        <w:t>이고</w:t>
      </w:r>
      <w:r>
        <w:rPr>
          <w:rFonts w:hint="eastAsia"/>
        </w:rPr>
        <w:t xml:space="preserve"> </w:t>
      </w:r>
      <w:r>
        <w:t>User table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primary key</w:t>
      </w:r>
      <w:r>
        <w:rPr>
          <w:rFonts w:hint="eastAsia"/>
        </w:rPr>
        <w:t>인</w:t>
      </w:r>
      <w:r>
        <w:rPr>
          <w:rFonts w:hint="eastAsia"/>
        </w:rPr>
        <w:t xml:space="preserve"> i</w:t>
      </w:r>
      <w:r>
        <w:t>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참조한다</w:t>
      </w:r>
      <w:r>
        <w:rPr>
          <w:rFonts w:hint="eastAsia"/>
        </w:rPr>
        <w:t>.</w:t>
      </w:r>
      <w:r>
        <w:t xml:space="preserve"> </w:t>
      </w:r>
      <w:proofErr w:type="spellStart"/>
      <w:r>
        <w:t>charac_id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proofErr w:type="spellStart"/>
      <w:r w:rsidR="00AD7BA5">
        <w:t>Charac</w:t>
      </w:r>
      <w:proofErr w:type="spellEnd"/>
      <w:r w:rsidR="00AD7BA5">
        <w:t xml:space="preserve"> </w:t>
      </w:r>
      <w:r w:rsidR="00AD7BA5">
        <w:rPr>
          <w:rFonts w:hint="eastAsia"/>
        </w:rPr>
        <w:t>e</w:t>
      </w:r>
      <w:r w:rsidR="00AD7BA5">
        <w:t>ntity</w:t>
      </w:r>
      <w:r w:rsidR="00AD7BA5">
        <w:rPr>
          <w:rFonts w:hint="eastAsia"/>
        </w:rPr>
        <w:t>와</w:t>
      </w:r>
      <w:r w:rsidR="00AD7BA5">
        <w:rPr>
          <w:rFonts w:hint="eastAsia"/>
        </w:rPr>
        <w:t xml:space="preserve"> </w:t>
      </w:r>
      <w:r w:rsidR="00AD7BA5">
        <w:t>Compare relation</w:t>
      </w:r>
      <w:r w:rsidR="00AD7BA5">
        <w:rPr>
          <w:rFonts w:hint="eastAsia"/>
        </w:rPr>
        <w:t>을</w:t>
      </w:r>
      <w:r w:rsidR="00AD7BA5">
        <w:rPr>
          <w:rFonts w:hint="eastAsia"/>
        </w:rPr>
        <w:t xml:space="preserve"> </w:t>
      </w:r>
      <w:r w:rsidR="00AD7BA5">
        <w:rPr>
          <w:rFonts w:hint="eastAsia"/>
        </w:rPr>
        <w:t>가지고</w:t>
      </w:r>
      <w:r w:rsidR="00AD7BA5">
        <w:rPr>
          <w:rFonts w:hint="eastAsia"/>
        </w:rPr>
        <w:t xml:space="preserve"> </w:t>
      </w:r>
      <w:r w:rsidR="00AD7BA5">
        <w:rPr>
          <w:rFonts w:hint="eastAsia"/>
        </w:rPr>
        <w:t>있는</w:t>
      </w:r>
      <w:r w:rsidR="00AD7BA5">
        <w:rPr>
          <w:rFonts w:hint="eastAsia"/>
        </w:rPr>
        <w:t xml:space="preserve"> </w:t>
      </w:r>
      <w:r w:rsidR="00AD7BA5">
        <w:rPr>
          <w:rFonts w:hint="eastAsia"/>
        </w:rPr>
        <w:t>결과로</w:t>
      </w:r>
      <w:r w:rsidR="00AD7BA5">
        <w:rPr>
          <w:rFonts w:hint="eastAsia"/>
        </w:rPr>
        <w:t xml:space="preserve"> </w:t>
      </w:r>
      <w:r w:rsidR="00AD7BA5">
        <w:rPr>
          <w:rFonts w:hint="eastAsia"/>
        </w:rPr>
        <w:t>생긴</w:t>
      </w:r>
      <w:r w:rsidR="00AD7BA5">
        <w:rPr>
          <w:rFonts w:hint="eastAsia"/>
        </w:rPr>
        <w:t xml:space="preserve"> </w:t>
      </w:r>
      <w:r w:rsidR="00AD7BA5">
        <w:t>column</w:t>
      </w:r>
      <w:r w:rsidR="00AD7BA5">
        <w:rPr>
          <w:rFonts w:hint="eastAsia"/>
        </w:rPr>
        <w:t>이고</w:t>
      </w:r>
      <w:r w:rsidR="00AD7BA5">
        <w:rPr>
          <w:rFonts w:hint="eastAsia"/>
        </w:rPr>
        <w:t xml:space="preserve"> </w:t>
      </w:r>
      <w:proofErr w:type="spellStart"/>
      <w:r w:rsidR="00AD7BA5">
        <w:t>Charac</w:t>
      </w:r>
      <w:proofErr w:type="spellEnd"/>
      <w:r w:rsidR="00AD7BA5">
        <w:t xml:space="preserve"> table</w:t>
      </w:r>
      <w:r w:rsidR="00AD7BA5">
        <w:rPr>
          <w:rFonts w:hint="eastAsia"/>
        </w:rPr>
        <w:t>의</w:t>
      </w:r>
      <w:r w:rsidR="00AD7BA5">
        <w:rPr>
          <w:rFonts w:hint="eastAsia"/>
        </w:rPr>
        <w:t xml:space="preserve"> </w:t>
      </w:r>
      <w:r w:rsidR="00AD7BA5">
        <w:t>primary key</w:t>
      </w:r>
      <w:r w:rsidR="00AD7BA5">
        <w:rPr>
          <w:rFonts w:hint="eastAsia"/>
        </w:rPr>
        <w:t>인</w:t>
      </w:r>
      <w:r w:rsidR="00AD7BA5">
        <w:rPr>
          <w:rFonts w:hint="eastAsia"/>
        </w:rPr>
        <w:t xml:space="preserve"> </w:t>
      </w:r>
      <w:r w:rsidR="00AD7BA5">
        <w:t>id</w:t>
      </w:r>
      <w:r w:rsidR="00AD7BA5">
        <w:rPr>
          <w:rFonts w:hint="eastAsia"/>
        </w:rPr>
        <w:t>를</w:t>
      </w:r>
      <w:r w:rsidR="00AD7BA5">
        <w:rPr>
          <w:rFonts w:hint="eastAsia"/>
        </w:rPr>
        <w:t xml:space="preserve"> </w:t>
      </w:r>
      <w:r w:rsidR="00AD7BA5">
        <w:rPr>
          <w:rFonts w:hint="eastAsia"/>
        </w:rPr>
        <w:t>참조한다</w:t>
      </w:r>
      <w:r w:rsidR="00AD7BA5">
        <w:rPr>
          <w:rFonts w:hint="eastAsia"/>
        </w:rPr>
        <w:t>.</w:t>
      </w:r>
      <w:r w:rsidR="00AD7BA5">
        <w:t xml:space="preserve"> sim</w:t>
      </w:r>
      <w:r w:rsidR="00AD7BA5">
        <w:rPr>
          <w:rFonts w:hint="eastAsia"/>
        </w:rPr>
        <w:t>과</w:t>
      </w:r>
      <w:r w:rsidR="00AD7BA5">
        <w:rPr>
          <w:rFonts w:hint="eastAsia"/>
        </w:rPr>
        <w:t xml:space="preserve"> </w:t>
      </w:r>
      <w:proofErr w:type="spellStart"/>
      <w:r w:rsidR="00AD7BA5">
        <w:t>best_character</w:t>
      </w:r>
      <w:proofErr w:type="spellEnd"/>
      <w:r w:rsidR="00AD7BA5">
        <w:rPr>
          <w:rFonts w:hint="eastAsia"/>
        </w:rPr>
        <w:t>는</w:t>
      </w:r>
      <w:r w:rsidR="00AD7BA5">
        <w:rPr>
          <w:rFonts w:hint="eastAsia"/>
        </w:rPr>
        <w:t xml:space="preserve"> </w:t>
      </w:r>
      <w:r w:rsidR="00AD7BA5">
        <w:t>Compare relation</w:t>
      </w:r>
      <w:r w:rsidR="00AD7BA5">
        <w:rPr>
          <w:rFonts w:hint="eastAsia"/>
        </w:rPr>
        <w:t>의</w:t>
      </w:r>
      <w:r w:rsidR="00AD7BA5">
        <w:rPr>
          <w:rFonts w:hint="eastAsia"/>
        </w:rPr>
        <w:t xml:space="preserve"> </w:t>
      </w:r>
      <w:r w:rsidR="00AD7BA5">
        <w:t>attribute</w:t>
      </w:r>
      <w:r w:rsidR="00AD7BA5">
        <w:rPr>
          <w:rFonts w:hint="eastAsia"/>
        </w:rPr>
        <w:t>를</w:t>
      </w:r>
      <w:r w:rsidR="00AD7BA5">
        <w:rPr>
          <w:rFonts w:hint="eastAsia"/>
        </w:rPr>
        <w:t xml:space="preserve"> </w:t>
      </w:r>
      <w:r w:rsidR="00AD7BA5">
        <w:rPr>
          <w:rFonts w:hint="eastAsia"/>
        </w:rPr>
        <w:t>추가한</w:t>
      </w:r>
      <w:r w:rsidR="00AD7BA5">
        <w:rPr>
          <w:rFonts w:hint="eastAsia"/>
        </w:rPr>
        <w:t xml:space="preserve"> </w:t>
      </w:r>
      <w:r w:rsidR="00AD7BA5">
        <w:rPr>
          <w:rFonts w:hint="eastAsia"/>
        </w:rPr>
        <w:t>것이다</w:t>
      </w:r>
      <w:r w:rsidR="00AD7BA5">
        <w:rPr>
          <w:rFonts w:hint="eastAsia"/>
        </w:rPr>
        <w:t>.</w:t>
      </w:r>
      <w:r w:rsidR="00AD7BA5">
        <w:t xml:space="preserve"> </w:t>
      </w:r>
      <w:proofErr w:type="spellStart"/>
      <w:r w:rsidR="00AD7BA5">
        <w:t>blog_id</w:t>
      </w:r>
      <w:proofErr w:type="spellEnd"/>
      <w:r w:rsidR="00AD7BA5">
        <w:rPr>
          <w:rFonts w:hint="eastAsia"/>
        </w:rPr>
        <w:t>는</w:t>
      </w:r>
      <w:r w:rsidR="00AD7BA5">
        <w:rPr>
          <w:rFonts w:hint="eastAsia"/>
        </w:rPr>
        <w:t xml:space="preserve"> B</w:t>
      </w:r>
      <w:r w:rsidR="00AD7BA5">
        <w:t>log entity</w:t>
      </w:r>
      <w:r w:rsidR="00AD7BA5">
        <w:rPr>
          <w:rFonts w:hint="eastAsia"/>
        </w:rPr>
        <w:t>와</w:t>
      </w:r>
      <w:r w:rsidR="00AD7BA5">
        <w:rPr>
          <w:rFonts w:hint="eastAsia"/>
        </w:rPr>
        <w:t xml:space="preserve"> </w:t>
      </w:r>
      <w:r w:rsidR="00AD7BA5">
        <w:t>Post relation</w:t>
      </w:r>
      <w:r w:rsidR="00AD7BA5">
        <w:rPr>
          <w:rFonts w:hint="eastAsia"/>
        </w:rPr>
        <w:t>을</w:t>
      </w:r>
      <w:r w:rsidR="00AD7BA5">
        <w:rPr>
          <w:rFonts w:hint="eastAsia"/>
        </w:rPr>
        <w:t xml:space="preserve"> </w:t>
      </w:r>
      <w:r w:rsidR="00AD7BA5">
        <w:rPr>
          <w:rFonts w:hint="eastAsia"/>
        </w:rPr>
        <w:t>가진</w:t>
      </w:r>
      <w:r w:rsidR="00AD7BA5">
        <w:rPr>
          <w:rFonts w:hint="eastAsia"/>
        </w:rPr>
        <w:t xml:space="preserve"> </w:t>
      </w:r>
      <w:r w:rsidR="00AD7BA5">
        <w:rPr>
          <w:rFonts w:hint="eastAsia"/>
        </w:rPr>
        <w:t>결과로</w:t>
      </w:r>
      <w:r w:rsidR="00AD7BA5">
        <w:rPr>
          <w:rFonts w:hint="eastAsia"/>
        </w:rPr>
        <w:t xml:space="preserve"> </w:t>
      </w:r>
      <w:r w:rsidR="00AD7BA5">
        <w:rPr>
          <w:rFonts w:hint="eastAsia"/>
        </w:rPr>
        <w:t>생긴</w:t>
      </w:r>
      <w:r w:rsidR="00AD7BA5">
        <w:rPr>
          <w:rFonts w:hint="eastAsia"/>
        </w:rPr>
        <w:t xml:space="preserve"> </w:t>
      </w:r>
      <w:r w:rsidR="00AD7BA5">
        <w:t>column</w:t>
      </w:r>
      <w:r w:rsidR="00AD7BA5">
        <w:rPr>
          <w:rFonts w:hint="eastAsia"/>
        </w:rPr>
        <w:t>이고</w:t>
      </w:r>
      <w:r w:rsidR="00AD7BA5">
        <w:rPr>
          <w:rFonts w:hint="eastAsia"/>
        </w:rPr>
        <w:t xml:space="preserve"> </w:t>
      </w:r>
      <w:r w:rsidR="00AD7BA5">
        <w:t>Blog table</w:t>
      </w:r>
      <w:r w:rsidR="00AD7BA5">
        <w:rPr>
          <w:rFonts w:hint="eastAsia"/>
        </w:rPr>
        <w:t>의</w:t>
      </w:r>
      <w:r w:rsidR="00AD7BA5">
        <w:rPr>
          <w:rFonts w:hint="eastAsia"/>
        </w:rPr>
        <w:t xml:space="preserve"> p</w:t>
      </w:r>
      <w:r w:rsidR="00AD7BA5">
        <w:t>rimary key</w:t>
      </w:r>
      <w:r w:rsidR="00AD7BA5">
        <w:rPr>
          <w:rFonts w:hint="eastAsia"/>
        </w:rPr>
        <w:t>인</w:t>
      </w:r>
      <w:r w:rsidR="00AD7BA5">
        <w:rPr>
          <w:rFonts w:hint="eastAsia"/>
        </w:rPr>
        <w:t xml:space="preserve"> i</w:t>
      </w:r>
      <w:r w:rsidR="00AD7BA5">
        <w:t>d</w:t>
      </w:r>
      <w:r w:rsidR="00AD7BA5">
        <w:rPr>
          <w:rFonts w:hint="eastAsia"/>
        </w:rPr>
        <w:t>를</w:t>
      </w:r>
      <w:r w:rsidR="00AD7BA5">
        <w:rPr>
          <w:rFonts w:hint="eastAsia"/>
        </w:rPr>
        <w:t xml:space="preserve"> </w:t>
      </w:r>
      <w:r w:rsidR="00AD7BA5">
        <w:rPr>
          <w:rFonts w:hint="eastAsia"/>
        </w:rPr>
        <w:t>참조한다</w:t>
      </w:r>
      <w:r w:rsidR="00AD7BA5">
        <w:rPr>
          <w:rFonts w:hint="eastAsia"/>
        </w:rPr>
        <w:t>.</w:t>
      </w:r>
    </w:p>
    <w:p w14:paraId="2F965FE8" w14:textId="387DD910" w:rsidR="00A340EC" w:rsidRDefault="00AD7BA5" w:rsidP="00AD7BA5">
      <w:pPr>
        <w:pStyle w:val="NumberedList11"/>
      </w:pPr>
      <w:bookmarkStart w:id="28" w:name="_Toc43060702"/>
      <w:r>
        <w:rPr>
          <w:rFonts w:hint="eastAsia"/>
        </w:rPr>
        <w:t>C</w:t>
      </w:r>
      <w:r>
        <w:t>hoice table</w:t>
      </w:r>
      <w:bookmarkEnd w:id="28"/>
    </w:p>
    <w:p w14:paraId="1DDD3BE5" w14:textId="77777777" w:rsidR="00AD7BA5" w:rsidRDefault="00AD7BA5" w:rsidP="00AD7BA5">
      <w:pPr>
        <w:pStyle w:val="a4"/>
      </w:pPr>
      <w:proofErr w:type="spellStart"/>
      <w:r>
        <w:t>user_id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User entity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Select relation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rPr>
          <w:rFonts w:hint="eastAsia"/>
        </w:rPr>
        <w:t>결과로</w:t>
      </w:r>
      <w:r>
        <w:rPr>
          <w:rFonts w:hint="eastAsia"/>
        </w:rPr>
        <w:t xml:space="preserve"> </w:t>
      </w:r>
      <w:r>
        <w:rPr>
          <w:rFonts w:hint="eastAsia"/>
        </w:rPr>
        <w:t>생긴</w:t>
      </w:r>
      <w:r>
        <w:rPr>
          <w:rFonts w:hint="eastAsia"/>
        </w:rPr>
        <w:t xml:space="preserve"> </w:t>
      </w:r>
      <w:r>
        <w:t>column</w:t>
      </w:r>
      <w:r>
        <w:rPr>
          <w:rFonts w:hint="eastAsia"/>
        </w:rPr>
        <w:t>이고</w:t>
      </w:r>
      <w:r>
        <w:rPr>
          <w:rFonts w:hint="eastAsia"/>
        </w:rPr>
        <w:t xml:space="preserve"> </w:t>
      </w:r>
      <w:r>
        <w:t>User table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primary key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t>id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참조한다</w:t>
      </w:r>
      <w:r>
        <w:rPr>
          <w:rFonts w:hint="eastAsia"/>
        </w:rPr>
        <w:t>.</w:t>
      </w:r>
      <w:r>
        <w:t xml:space="preserve"> </w:t>
      </w:r>
      <w:proofErr w:type="spellStart"/>
      <w:r>
        <w:t>question_id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proofErr w:type="spellStart"/>
      <w:r>
        <w:t>Quesiton</w:t>
      </w:r>
      <w:proofErr w:type="spellEnd"/>
      <w:r>
        <w:t xml:space="preserve"> entity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Include relation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rPr>
          <w:rFonts w:hint="eastAsia"/>
        </w:rPr>
        <w:t>결과로</w:t>
      </w:r>
      <w:r>
        <w:rPr>
          <w:rFonts w:hint="eastAsia"/>
        </w:rPr>
        <w:t xml:space="preserve"> </w:t>
      </w:r>
      <w:r>
        <w:rPr>
          <w:rFonts w:hint="eastAsia"/>
        </w:rPr>
        <w:t>생긴</w:t>
      </w:r>
      <w:r>
        <w:rPr>
          <w:rFonts w:hint="eastAsia"/>
        </w:rPr>
        <w:t xml:space="preserve"> </w:t>
      </w:r>
      <w:r>
        <w:t>column</w:t>
      </w:r>
      <w:r>
        <w:rPr>
          <w:rFonts w:hint="eastAsia"/>
        </w:rPr>
        <w:t>이고</w:t>
      </w:r>
      <w:r>
        <w:rPr>
          <w:rFonts w:hint="eastAsia"/>
        </w:rPr>
        <w:t xml:space="preserve"> </w:t>
      </w:r>
      <w:r>
        <w:t>Question table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primary key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t>id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참조한다</w:t>
      </w:r>
      <w:r>
        <w:rPr>
          <w:rFonts w:hint="eastAsia"/>
        </w:rPr>
        <w:t>.</w:t>
      </w:r>
    </w:p>
    <w:p w14:paraId="6AD4678B" w14:textId="71953CC6" w:rsidR="00AD7BA5" w:rsidRDefault="00AD7BA5" w:rsidP="00AD7BA5">
      <w:pPr>
        <w:pStyle w:val="NumberedList11"/>
      </w:pPr>
      <w:bookmarkStart w:id="29" w:name="_Toc43060703"/>
      <w:r>
        <w:t>Question table</w:t>
      </w:r>
      <w:bookmarkEnd w:id="29"/>
    </w:p>
    <w:p w14:paraId="05496CBF" w14:textId="72234850" w:rsidR="00AD7BA5" w:rsidRPr="00AD7BA5" w:rsidRDefault="00AD7BA5" w:rsidP="00AD7BA5">
      <w:pPr>
        <w:pStyle w:val="a4"/>
        <w:rPr>
          <w:rFonts w:hint="eastAsia"/>
        </w:rPr>
      </w:pPr>
      <w:r>
        <w:rPr>
          <w:rFonts w:hint="eastAsia"/>
        </w:rPr>
        <w:t>E</w:t>
      </w:r>
      <w:r>
        <w:t>R diagram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표현된</w:t>
      </w:r>
      <w:r>
        <w:rPr>
          <w:rFonts w:hint="eastAsia"/>
        </w:rPr>
        <w:t xml:space="preserve"> </w:t>
      </w:r>
      <w:r>
        <w:t>attribute</w:t>
      </w:r>
      <w:r>
        <w:rPr>
          <w:rFonts w:hint="eastAsia"/>
        </w:rPr>
        <w:t>들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표현했다</w:t>
      </w:r>
      <w:r>
        <w:rPr>
          <w:rFonts w:hint="eastAsia"/>
        </w:rPr>
        <w:t>.</w:t>
      </w:r>
    </w:p>
    <w:p w14:paraId="4EFD1F84" w14:textId="51ECA9A9" w:rsidR="00AD7BA5" w:rsidRDefault="00AD7BA5" w:rsidP="00AD7BA5">
      <w:pPr>
        <w:pStyle w:val="NumberedList11"/>
      </w:pPr>
      <w:r>
        <w:rPr>
          <w:rFonts w:hint="eastAsia"/>
        </w:rPr>
        <w:t xml:space="preserve"> </w:t>
      </w:r>
      <w:bookmarkStart w:id="30" w:name="_Toc43060704"/>
      <w:proofErr w:type="spellStart"/>
      <w:r w:rsidR="002641D2">
        <w:t>Charac</w:t>
      </w:r>
      <w:proofErr w:type="spellEnd"/>
      <w:r w:rsidR="002641D2">
        <w:t xml:space="preserve"> table</w:t>
      </w:r>
      <w:bookmarkEnd w:id="30"/>
    </w:p>
    <w:p w14:paraId="7F35ACC1" w14:textId="3FAC62A3" w:rsidR="002641D2" w:rsidRDefault="002641D2" w:rsidP="002641D2">
      <w:pPr>
        <w:pStyle w:val="a4"/>
      </w:pPr>
      <w:r>
        <w:rPr>
          <w:rFonts w:hint="eastAsia"/>
        </w:rPr>
        <w:t>E</w:t>
      </w:r>
      <w:r>
        <w:t>R diagram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표현된</w:t>
      </w:r>
      <w:r>
        <w:rPr>
          <w:rFonts w:hint="eastAsia"/>
        </w:rPr>
        <w:t xml:space="preserve"> </w:t>
      </w:r>
      <w:r>
        <w:t>attribute</w:t>
      </w:r>
      <w:r>
        <w:rPr>
          <w:rFonts w:hint="eastAsia"/>
        </w:rPr>
        <w:t>들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표현했다</w:t>
      </w:r>
      <w:r>
        <w:rPr>
          <w:rFonts w:hint="eastAsia"/>
        </w:rPr>
        <w:t>.</w:t>
      </w:r>
    </w:p>
    <w:p w14:paraId="5350EB78" w14:textId="77777777" w:rsidR="002641D2" w:rsidRPr="002641D2" w:rsidRDefault="002641D2" w:rsidP="002641D2">
      <w:pPr>
        <w:pStyle w:val="a4"/>
        <w:rPr>
          <w:rFonts w:hint="eastAsia"/>
        </w:rPr>
      </w:pPr>
    </w:p>
    <w:p w14:paraId="2F0634BB" w14:textId="4298A195" w:rsidR="00D45D32" w:rsidRDefault="00D45D32" w:rsidP="00D45D32">
      <w:pPr>
        <w:pStyle w:val="NumberedList1"/>
      </w:pPr>
      <w:bookmarkStart w:id="31" w:name="_Toc43060705"/>
      <w:r w:rsidRPr="00D45D32">
        <w:t>Implementation results</w:t>
      </w:r>
      <w:bookmarkEnd w:id="31"/>
    </w:p>
    <w:p w14:paraId="1ACC4D35" w14:textId="1B190CC5" w:rsidR="00D45D32" w:rsidRDefault="00D45D32" w:rsidP="00D45D32">
      <w:pPr>
        <w:pStyle w:val="NumberedList11"/>
      </w:pPr>
      <w:bookmarkStart w:id="32" w:name="_Toc43060706"/>
      <w:r w:rsidRPr="00C15775">
        <w:t xml:space="preserve">Function 1: </w:t>
      </w:r>
      <w:r>
        <w:t>Users can s</w:t>
      </w:r>
      <w:r w:rsidRPr="00C15775">
        <w:t>ign up</w:t>
      </w:r>
      <w:r>
        <w:t>, log in and out the website</w:t>
      </w:r>
      <w:bookmarkEnd w:id="32"/>
    </w:p>
    <w:p w14:paraId="2B0BA5AE" w14:textId="121EDDDC" w:rsidR="004F64AB" w:rsidRDefault="0002156E" w:rsidP="004F64AB">
      <w:pPr>
        <w:pStyle w:val="a4"/>
      </w:pPr>
      <w:r>
        <w:rPr>
          <w:noProof/>
        </w:rPr>
        <w:drawing>
          <wp:inline distT="0" distB="0" distL="0" distR="0" wp14:anchorId="4531F872" wp14:editId="3BA54E8C">
            <wp:extent cx="5759450" cy="273240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4B5C" w14:textId="7162E8FB" w:rsidR="0002156E" w:rsidRPr="004F64AB" w:rsidRDefault="0002156E" w:rsidP="0002156E">
      <w:pPr>
        <w:pStyle w:val="ae"/>
        <w:rPr>
          <w:rFonts w:hint="eastAsia"/>
        </w:rPr>
      </w:pPr>
      <w:bookmarkStart w:id="33" w:name="_Toc43060667"/>
      <w:r>
        <w:t>[</w:t>
      </w:r>
      <w:r>
        <w:rPr>
          <w:rFonts w:hint="eastAsia"/>
        </w:rPr>
        <w:t>그림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85C">
        <w:rPr>
          <w:noProof/>
        </w:rPr>
        <w:t>3</w:t>
      </w:r>
      <w:r>
        <w:rPr>
          <w:noProof/>
        </w:rPr>
        <w:fldChar w:fldCharType="end"/>
      </w:r>
      <w:r>
        <w:t xml:space="preserve">] </w:t>
      </w:r>
      <w:r>
        <w:rPr>
          <w:rFonts w:hint="eastAsia"/>
        </w:rPr>
        <w:t>회원가입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33"/>
    </w:p>
    <w:p w14:paraId="5333AEBE" w14:textId="00C3801A" w:rsidR="0002156E" w:rsidRDefault="0002156E" w:rsidP="004F64AB">
      <w:pPr>
        <w:pStyle w:val="a4"/>
      </w:pPr>
    </w:p>
    <w:p w14:paraId="67160716" w14:textId="76CEC3FD" w:rsidR="0002156E" w:rsidRDefault="00E235AF" w:rsidP="00E235AF">
      <w:pPr>
        <w:pStyle w:val="a4"/>
        <w:tabs>
          <w:tab w:val="left" w:pos="1910"/>
        </w:tabs>
      </w:pPr>
      <w:r>
        <w:tab/>
      </w:r>
      <w:r>
        <w:rPr>
          <w:noProof/>
        </w:rPr>
        <w:drawing>
          <wp:inline distT="0" distB="0" distL="0" distR="0" wp14:anchorId="7541BD4A" wp14:editId="010253C7">
            <wp:extent cx="5759450" cy="274764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2987" w14:textId="64240AD2" w:rsidR="009A785C" w:rsidRPr="004F64AB" w:rsidRDefault="009A785C" w:rsidP="009A785C">
      <w:pPr>
        <w:pStyle w:val="ae"/>
        <w:rPr>
          <w:rFonts w:hint="eastAsia"/>
        </w:rPr>
      </w:pPr>
      <w:bookmarkStart w:id="34" w:name="_Toc43060668"/>
      <w:r>
        <w:t>[</w:t>
      </w:r>
      <w:r>
        <w:rPr>
          <w:rFonts w:hint="eastAsia"/>
        </w:rPr>
        <w:t>그림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 xml:space="preserve">]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34"/>
    </w:p>
    <w:p w14:paraId="4531F3A8" w14:textId="3F77DB86" w:rsidR="0002156E" w:rsidRDefault="009A785C" w:rsidP="004F64AB">
      <w:pPr>
        <w:pStyle w:val="a4"/>
      </w:pPr>
      <w:r>
        <w:rPr>
          <w:noProof/>
        </w:rPr>
        <w:drawing>
          <wp:inline distT="0" distB="0" distL="0" distR="0" wp14:anchorId="742D7054" wp14:editId="1B56EDCB">
            <wp:extent cx="5759450" cy="276987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0E31" w14:textId="0F929962" w:rsidR="009A785C" w:rsidRPr="004F64AB" w:rsidRDefault="009A785C" w:rsidP="009A785C">
      <w:pPr>
        <w:pStyle w:val="ae"/>
        <w:rPr>
          <w:rFonts w:hint="eastAsia"/>
        </w:rPr>
      </w:pPr>
      <w:bookmarkStart w:id="35" w:name="_Toc43060669"/>
      <w:r>
        <w:t>[</w:t>
      </w:r>
      <w:r>
        <w:rPr>
          <w:rFonts w:hint="eastAsia"/>
        </w:rPr>
        <w:t>그림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]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홈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35"/>
    </w:p>
    <w:p w14:paraId="1F72AAD3" w14:textId="0D1012C8" w:rsidR="0002156E" w:rsidRDefault="0002156E" w:rsidP="004F64AB">
      <w:pPr>
        <w:pStyle w:val="a4"/>
      </w:pPr>
    </w:p>
    <w:p w14:paraId="3CAD49FD" w14:textId="5EFC45C0" w:rsidR="0002156E" w:rsidRDefault="0002156E" w:rsidP="004F64AB">
      <w:pPr>
        <w:pStyle w:val="a4"/>
      </w:pPr>
    </w:p>
    <w:p w14:paraId="0F0CC499" w14:textId="77DEDFFF" w:rsidR="0002156E" w:rsidRDefault="0002156E" w:rsidP="004F64AB">
      <w:pPr>
        <w:pStyle w:val="a4"/>
      </w:pPr>
    </w:p>
    <w:p w14:paraId="3C441F3D" w14:textId="1C6F4CB1" w:rsidR="0002156E" w:rsidRDefault="0002156E" w:rsidP="004F64AB">
      <w:pPr>
        <w:pStyle w:val="a4"/>
      </w:pPr>
    </w:p>
    <w:p w14:paraId="74DDDA7E" w14:textId="745ABB7F" w:rsidR="0002156E" w:rsidRDefault="002A10F9" w:rsidP="002A10F9">
      <w:pPr>
        <w:pStyle w:val="a4"/>
        <w:tabs>
          <w:tab w:val="left" w:pos="1310"/>
        </w:tabs>
      </w:pPr>
      <w:r>
        <w:tab/>
      </w:r>
      <w:r>
        <w:rPr>
          <w:noProof/>
        </w:rPr>
        <w:drawing>
          <wp:inline distT="0" distB="0" distL="0" distR="0" wp14:anchorId="57D7FF48" wp14:editId="4C11CA06">
            <wp:extent cx="5759450" cy="2722880"/>
            <wp:effectExtent l="0" t="0" r="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09FB" w14:textId="3CC0891E" w:rsidR="0002156E" w:rsidRPr="004F64AB" w:rsidRDefault="002A10F9" w:rsidP="00D77C1D">
      <w:pPr>
        <w:pStyle w:val="ae"/>
        <w:rPr>
          <w:rFonts w:hint="eastAsia"/>
        </w:rPr>
      </w:pPr>
      <w:bookmarkStart w:id="36" w:name="_Toc43060670"/>
      <w:r>
        <w:t>[</w:t>
      </w:r>
      <w:r>
        <w:rPr>
          <w:rFonts w:hint="eastAsia"/>
        </w:rPr>
        <w:t>그림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] </w:t>
      </w:r>
      <w:r>
        <w:rPr>
          <w:rFonts w:hint="eastAsia"/>
        </w:rPr>
        <w:t>로그</w:t>
      </w:r>
      <w:r>
        <w:rPr>
          <w:rFonts w:hint="eastAsia"/>
        </w:rPr>
        <w:t>아웃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36"/>
    </w:p>
    <w:p w14:paraId="58532FD8" w14:textId="41591DE3" w:rsidR="00D45D32" w:rsidRDefault="00D45D32" w:rsidP="00D45D32">
      <w:pPr>
        <w:pStyle w:val="NumberedList11"/>
      </w:pPr>
      <w:bookmarkStart w:id="37" w:name="_Toc43060707"/>
      <w:r w:rsidRPr="00C15775">
        <w:t xml:space="preserve">Function 2: </w:t>
      </w:r>
      <w:r>
        <w:t>Users can see the posts that is written before including other users’</w:t>
      </w:r>
      <w:bookmarkEnd w:id="37"/>
    </w:p>
    <w:p w14:paraId="12DC6D14" w14:textId="2AED1DE2" w:rsidR="00D77C1D" w:rsidRDefault="00D77C1D" w:rsidP="00D77C1D">
      <w:pPr>
        <w:pStyle w:val="a4"/>
      </w:pPr>
      <w:r>
        <w:rPr>
          <w:noProof/>
        </w:rPr>
        <w:drawing>
          <wp:inline distT="0" distB="0" distL="0" distR="0" wp14:anchorId="71E66ABA" wp14:editId="335DB6B5">
            <wp:extent cx="5759450" cy="261429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5A68" w14:textId="04642ED3" w:rsidR="00D77C1D" w:rsidRPr="004F64AB" w:rsidRDefault="00D77C1D" w:rsidP="00D77C1D">
      <w:pPr>
        <w:pStyle w:val="ae"/>
        <w:rPr>
          <w:rFonts w:hint="eastAsia"/>
        </w:rPr>
      </w:pPr>
      <w:bookmarkStart w:id="38" w:name="_Toc43060671"/>
      <w:r>
        <w:t>[</w:t>
      </w:r>
      <w:r>
        <w:rPr>
          <w:rFonts w:hint="eastAsia"/>
        </w:rPr>
        <w:t>그림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 xml:space="preserve">] </w:t>
      </w:r>
      <w:r>
        <w:rPr>
          <w:rFonts w:hint="eastAsia"/>
        </w:rPr>
        <w:t>작성된</w:t>
      </w:r>
      <w:r>
        <w:rPr>
          <w:rFonts w:hint="eastAsia"/>
        </w:rPr>
        <w:t xml:space="preserve"> </w:t>
      </w:r>
      <w:r>
        <w:rPr>
          <w:rFonts w:hint="eastAsia"/>
        </w:rPr>
        <w:t>게시물</w:t>
      </w:r>
      <w:bookmarkEnd w:id="38"/>
    </w:p>
    <w:p w14:paraId="65A03B3E" w14:textId="55482DC8" w:rsidR="00D77C1D" w:rsidRDefault="00D77C1D" w:rsidP="00D77C1D">
      <w:pPr>
        <w:pStyle w:val="a4"/>
      </w:pPr>
    </w:p>
    <w:p w14:paraId="4D112952" w14:textId="77777777" w:rsidR="00312A4F" w:rsidRPr="00D77C1D" w:rsidRDefault="00312A4F" w:rsidP="00D77C1D">
      <w:pPr>
        <w:pStyle w:val="a4"/>
        <w:rPr>
          <w:rFonts w:hint="eastAsia"/>
        </w:rPr>
      </w:pPr>
    </w:p>
    <w:p w14:paraId="0A5F43BE" w14:textId="068C8DDB" w:rsidR="00D45D32" w:rsidRDefault="00D45D32" w:rsidP="00D45D32">
      <w:pPr>
        <w:pStyle w:val="NumberedList11"/>
      </w:pPr>
      <w:bookmarkStart w:id="39" w:name="_Toc43060708"/>
      <w:r w:rsidRPr="00C15775">
        <w:lastRenderedPageBreak/>
        <w:t xml:space="preserve">Function 3: </w:t>
      </w:r>
      <w:r>
        <w:t>Users can see the details about interesting posts</w:t>
      </w:r>
      <w:bookmarkEnd w:id="39"/>
    </w:p>
    <w:p w14:paraId="592AAD53" w14:textId="6B2A609B" w:rsidR="00312A4F" w:rsidRDefault="00312A4F" w:rsidP="00312A4F">
      <w:pPr>
        <w:pStyle w:val="a4"/>
      </w:pPr>
      <w:r>
        <w:rPr>
          <w:noProof/>
        </w:rPr>
        <w:drawing>
          <wp:inline distT="0" distB="0" distL="0" distR="0" wp14:anchorId="6CD25C91" wp14:editId="197CFE09">
            <wp:extent cx="5759450" cy="2529840"/>
            <wp:effectExtent l="0" t="0" r="0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C74D" w14:textId="09D64653" w:rsidR="00312A4F" w:rsidRPr="00312A4F" w:rsidRDefault="00312A4F" w:rsidP="0012716F">
      <w:pPr>
        <w:pStyle w:val="ae"/>
        <w:rPr>
          <w:rFonts w:hint="eastAsia"/>
        </w:rPr>
      </w:pPr>
      <w:bookmarkStart w:id="40" w:name="_Toc43060672"/>
      <w:r>
        <w:t>[</w:t>
      </w:r>
      <w:r>
        <w:rPr>
          <w:rFonts w:hint="eastAsia"/>
        </w:rPr>
        <w:t>그림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t xml:space="preserve">] </w:t>
      </w:r>
      <w:r>
        <w:rPr>
          <w:rFonts w:hint="eastAsia"/>
        </w:rPr>
        <w:t>m</w:t>
      </w:r>
      <w:r>
        <w:t xml:space="preserve">ore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눌러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게시물</w:t>
      </w:r>
      <w:r>
        <w:rPr>
          <w:rFonts w:hint="eastAsia"/>
        </w:rPr>
        <w:t xml:space="preserve"> </w:t>
      </w:r>
      <w:r>
        <w:t xml:space="preserve">detail </w:t>
      </w:r>
      <w:r>
        <w:rPr>
          <w:rFonts w:hint="eastAsia"/>
        </w:rPr>
        <w:t>확인</w:t>
      </w:r>
      <w:bookmarkEnd w:id="40"/>
    </w:p>
    <w:p w14:paraId="03B69470" w14:textId="7C548C3B" w:rsidR="00D45D32" w:rsidRDefault="00D45D32" w:rsidP="00D45D32">
      <w:pPr>
        <w:pStyle w:val="NumberedList11"/>
      </w:pPr>
      <w:bookmarkStart w:id="41" w:name="_Toc43060709"/>
      <w:r w:rsidRPr="00C15775">
        <w:t xml:space="preserve">Function </w:t>
      </w:r>
      <w:r>
        <w:t>4</w:t>
      </w:r>
      <w:r w:rsidRPr="00C15775">
        <w:t>:</w:t>
      </w:r>
      <w:r>
        <w:t xml:space="preserve"> Users can test their psychopath scores</w:t>
      </w:r>
      <w:bookmarkEnd w:id="41"/>
    </w:p>
    <w:p w14:paraId="5294A879" w14:textId="6294EE5E" w:rsidR="0012716F" w:rsidRDefault="0012716F" w:rsidP="0012716F">
      <w:pPr>
        <w:pStyle w:val="a4"/>
      </w:pPr>
      <w:r>
        <w:rPr>
          <w:noProof/>
        </w:rPr>
        <w:drawing>
          <wp:inline distT="0" distB="0" distL="0" distR="0" wp14:anchorId="06897786" wp14:editId="0B843219">
            <wp:extent cx="5759450" cy="2719705"/>
            <wp:effectExtent l="0" t="0" r="0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4074" w14:textId="74841F62" w:rsidR="0012716F" w:rsidRPr="00312A4F" w:rsidRDefault="0012716F" w:rsidP="0012716F">
      <w:pPr>
        <w:pStyle w:val="ae"/>
        <w:rPr>
          <w:rFonts w:hint="eastAsia"/>
        </w:rPr>
      </w:pPr>
      <w:bookmarkStart w:id="42" w:name="_Toc43060673"/>
      <w:r>
        <w:t>[</w:t>
      </w:r>
      <w:r>
        <w:rPr>
          <w:rFonts w:hint="eastAsia"/>
        </w:rPr>
        <w:t>그림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F4ED6">
        <w:rPr>
          <w:noProof/>
        </w:rPr>
        <w:t>9</w:t>
      </w:r>
      <w:r>
        <w:rPr>
          <w:noProof/>
        </w:rPr>
        <w:fldChar w:fldCharType="end"/>
      </w:r>
      <w:r>
        <w:t xml:space="preserve">]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검사인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싸이코패스</w:t>
      </w:r>
      <w:proofErr w:type="spellEnd"/>
      <w:r>
        <w:rPr>
          <w:rFonts w:hint="eastAsia"/>
        </w:rPr>
        <w:t xml:space="preserve"> </w:t>
      </w:r>
      <w:r w:rsidR="00AC0A59">
        <w:rPr>
          <w:rFonts w:hint="eastAsia"/>
        </w:rPr>
        <w:t>검사</w:t>
      </w:r>
      <w:r w:rsidR="00AC0A59">
        <w:rPr>
          <w:rFonts w:hint="eastAsia"/>
        </w:rPr>
        <w:t xml:space="preserve"> </w:t>
      </w:r>
      <w:r w:rsidR="00AC0A59">
        <w:rPr>
          <w:rFonts w:hint="eastAsia"/>
        </w:rPr>
        <w:t>실시</w:t>
      </w:r>
      <w:bookmarkEnd w:id="42"/>
    </w:p>
    <w:p w14:paraId="7BDC0CE2" w14:textId="43E73B5A" w:rsidR="0012716F" w:rsidRPr="0012716F" w:rsidRDefault="0012716F" w:rsidP="0012716F">
      <w:pPr>
        <w:pStyle w:val="a4"/>
      </w:pPr>
    </w:p>
    <w:p w14:paraId="18DCD246" w14:textId="6A7B9474" w:rsidR="0012716F" w:rsidRDefault="0012716F" w:rsidP="0012716F">
      <w:pPr>
        <w:pStyle w:val="a4"/>
      </w:pPr>
    </w:p>
    <w:p w14:paraId="21FB1BDB" w14:textId="77777777" w:rsidR="0012716F" w:rsidRPr="0012716F" w:rsidRDefault="0012716F" w:rsidP="0012716F">
      <w:pPr>
        <w:pStyle w:val="a4"/>
        <w:rPr>
          <w:rFonts w:hint="eastAsia"/>
        </w:rPr>
      </w:pPr>
    </w:p>
    <w:p w14:paraId="0E6939F3" w14:textId="21B8AE1E" w:rsidR="00D45D32" w:rsidRDefault="00D45D32" w:rsidP="00D45D32">
      <w:pPr>
        <w:pStyle w:val="NumberedList11"/>
      </w:pPr>
      <w:bookmarkStart w:id="43" w:name="_Toc43060710"/>
      <w:r w:rsidRPr="00C15775">
        <w:lastRenderedPageBreak/>
        <w:t xml:space="preserve">Function </w:t>
      </w:r>
      <w:r>
        <w:t>5</w:t>
      </w:r>
      <w:r w:rsidRPr="00C15775">
        <w:t xml:space="preserve">: </w:t>
      </w:r>
      <w:r>
        <w:t>Users can upload their photos to know which are the most similar cartoon characters to users’ faces</w:t>
      </w:r>
      <w:bookmarkEnd w:id="43"/>
    </w:p>
    <w:p w14:paraId="44FC7BEE" w14:textId="6D144253" w:rsidR="006F4ED6" w:rsidRDefault="006F4ED6" w:rsidP="006F4ED6">
      <w:pPr>
        <w:pStyle w:val="a4"/>
      </w:pPr>
      <w:r>
        <w:rPr>
          <w:noProof/>
        </w:rPr>
        <w:drawing>
          <wp:inline distT="0" distB="0" distL="0" distR="0" wp14:anchorId="3D414B7C" wp14:editId="45E85E67">
            <wp:extent cx="5759450" cy="2719705"/>
            <wp:effectExtent l="0" t="0" r="0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B861" w14:textId="2D6F0F8F" w:rsidR="006F4ED6" w:rsidRPr="006F4ED6" w:rsidRDefault="006F4ED6" w:rsidP="001C0B1B">
      <w:pPr>
        <w:pStyle w:val="ae"/>
        <w:rPr>
          <w:rFonts w:hint="eastAsia"/>
        </w:rPr>
      </w:pPr>
      <w:bookmarkStart w:id="44" w:name="_Toc43060674"/>
      <w:r>
        <w:t>[</w:t>
      </w:r>
      <w:r>
        <w:rPr>
          <w:rFonts w:hint="eastAsia"/>
        </w:rPr>
        <w:t>그림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>
        <w:t xml:space="preserve">]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검사인</w:t>
      </w:r>
      <w:r>
        <w:rPr>
          <w:rFonts w:hint="eastAsia"/>
        </w:rPr>
        <w:t xml:space="preserve"> </w:t>
      </w:r>
      <w:r>
        <w:rPr>
          <w:rFonts w:hint="eastAsia"/>
        </w:rPr>
        <w:t>나와</w:t>
      </w:r>
      <w:r>
        <w:rPr>
          <w:rFonts w:hint="eastAsia"/>
        </w:rPr>
        <w:t xml:space="preserve"> </w:t>
      </w:r>
      <w:r>
        <w:rPr>
          <w:rFonts w:hint="eastAsia"/>
        </w:rPr>
        <w:t>닮은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bookmarkEnd w:id="44"/>
    </w:p>
    <w:p w14:paraId="6A2A2F33" w14:textId="0660218C" w:rsidR="00D45D32" w:rsidRDefault="00D45D32" w:rsidP="001C0B1B">
      <w:pPr>
        <w:pStyle w:val="NumberedList11"/>
      </w:pPr>
      <w:bookmarkStart w:id="45" w:name="_Toc43060711"/>
      <w:r>
        <w:t>Function 6: After two tests, users can write the posts about tests results</w:t>
      </w:r>
      <w:bookmarkEnd w:id="45"/>
      <w:r>
        <w:t xml:space="preserve"> </w:t>
      </w:r>
    </w:p>
    <w:p w14:paraId="455BF0CE" w14:textId="2EB67101" w:rsidR="001C0B1B" w:rsidRPr="001C0B1B" w:rsidRDefault="001C0B1B" w:rsidP="001C0B1B">
      <w:pPr>
        <w:pStyle w:val="a4"/>
        <w:rPr>
          <w:rFonts w:hint="eastAsia"/>
        </w:rPr>
      </w:pPr>
      <w:r>
        <w:rPr>
          <w:noProof/>
        </w:rPr>
        <w:drawing>
          <wp:inline distT="0" distB="0" distL="0" distR="0" wp14:anchorId="281A1047" wp14:editId="436F58A8">
            <wp:extent cx="5759450" cy="270954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6690" w14:textId="716BF6A6" w:rsidR="001C0B1B" w:rsidRPr="006F4ED6" w:rsidRDefault="001C0B1B" w:rsidP="001C0B1B">
      <w:pPr>
        <w:pStyle w:val="ae"/>
        <w:rPr>
          <w:rFonts w:hint="eastAsia"/>
        </w:rPr>
      </w:pPr>
      <w:bookmarkStart w:id="46" w:name="_Toc43060675"/>
      <w:r>
        <w:t>[</w:t>
      </w:r>
      <w:r>
        <w:rPr>
          <w:rFonts w:hint="eastAsia"/>
        </w:rPr>
        <w:t>그림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t xml:space="preserve">] </w:t>
      </w:r>
      <w:r>
        <w:rPr>
          <w:rFonts w:hint="eastAsia"/>
        </w:rPr>
        <w:t>검사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게시물로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bookmarkEnd w:id="46"/>
    </w:p>
    <w:p w14:paraId="6674BFD0" w14:textId="614B2EB2" w:rsidR="001C0B1B" w:rsidRDefault="00045920" w:rsidP="00045920">
      <w:pPr>
        <w:pStyle w:val="a4"/>
        <w:tabs>
          <w:tab w:val="left" w:pos="1510"/>
        </w:tabs>
      </w:pPr>
      <w:r>
        <w:tab/>
      </w:r>
    </w:p>
    <w:p w14:paraId="1C4B4426" w14:textId="0E822559" w:rsidR="00045920" w:rsidRDefault="00045920" w:rsidP="00045920">
      <w:pPr>
        <w:pStyle w:val="a4"/>
        <w:tabs>
          <w:tab w:val="left" w:pos="1510"/>
        </w:tabs>
      </w:pPr>
    </w:p>
    <w:p w14:paraId="31DF7C02" w14:textId="65A526CD" w:rsidR="00045920" w:rsidRDefault="00045920" w:rsidP="00045920">
      <w:pPr>
        <w:pStyle w:val="a4"/>
        <w:tabs>
          <w:tab w:val="left" w:pos="1510"/>
        </w:tabs>
      </w:pPr>
    </w:p>
    <w:p w14:paraId="6ED73A7A" w14:textId="20DF5AEE" w:rsidR="001C0B1B" w:rsidRPr="001C0B1B" w:rsidRDefault="00045920" w:rsidP="00045920">
      <w:pPr>
        <w:pStyle w:val="a4"/>
        <w:tabs>
          <w:tab w:val="left" w:pos="1510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C66E96" wp14:editId="647CC005">
            <wp:extent cx="5759450" cy="2717165"/>
            <wp:effectExtent l="0" t="0" r="0" b="698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6621" w14:textId="2AC2BA9E" w:rsidR="00045920" w:rsidRDefault="00045920" w:rsidP="00045920">
      <w:pPr>
        <w:pStyle w:val="ae"/>
      </w:pPr>
      <w:bookmarkStart w:id="47" w:name="_Toc43060676"/>
      <w:r>
        <w:t>[</w:t>
      </w:r>
      <w:r>
        <w:rPr>
          <w:rFonts w:hint="eastAsia"/>
        </w:rPr>
        <w:t>그림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t xml:space="preserve">] </w:t>
      </w:r>
      <w:r>
        <w:rPr>
          <w:rFonts w:hint="eastAsia"/>
        </w:rPr>
        <w:t>작성된</w:t>
      </w:r>
      <w:r>
        <w:rPr>
          <w:rFonts w:hint="eastAsia"/>
        </w:rPr>
        <w:t xml:space="preserve"> </w:t>
      </w:r>
      <w:r>
        <w:rPr>
          <w:rFonts w:hint="eastAsia"/>
        </w:rPr>
        <w:t>게시물</w:t>
      </w:r>
      <w:bookmarkEnd w:id="47"/>
    </w:p>
    <w:p w14:paraId="0B7E1904" w14:textId="6C1B1870" w:rsidR="00045920" w:rsidRDefault="00045920" w:rsidP="00045920">
      <w:r>
        <w:rPr>
          <w:noProof/>
        </w:rPr>
        <w:drawing>
          <wp:inline distT="0" distB="0" distL="0" distR="0" wp14:anchorId="66856218" wp14:editId="21FFC8EC">
            <wp:extent cx="5759450" cy="2756535"/>
            <wp:effectExtent l="0" t="0" r="0" b="571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DAC1" w14:textId="4E4A7543" w:rsidR="00045920" w:rsidRPr="00045920" w:rsidRDefault="00045920" w:rsidP="008234F8">
      <w:pPr>
        <w:pStyle w:val="ae"/>
        <w:rPr>
          <w:rFonts w:hint="eastAsia"/>
        </w:rPr>
      </w:pPr>
      <w:bookmarkStart w:id="48" w:name="_Toc43060677"/>
      <w:r>
        <w:t>[</w:t>
      </w:r>
      <w:r>
        <w:rPr>
          <w:rFonts w:hint="eastAsia"/>
        </w:rPr>
        <w:t>그림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r>
        <w:t xml:space="preserve">] </w:t>
      </w:r>
      <w:r>
        <w:rPr>
          <w:rFonts w:hint="eastAsia"/>
        </w:rPr>
        <w:t>작성된</w:t>
      </w:r>
      <w:r>
        <w:rPr>
          <w:rFonts w:hint="eastAsia"/>
        </w:rPr>
        <w:t xml:space="preserve"> </w:t>
      </w:r>
      <w:r>
        <w:rPr>
          <w:rFonts w:hint="eastAsia"/>
        </w:rPr>
        <w:t>게시물</w:t>
      </w:r>
      <w:r>
        <w:rPr>
          <w:rFonts w:hint="eastAsia"/>
        </w:rPr>
        <w:t xml:space="preserve"> </w:t>
      </w:r>
      <w:r>
        <w:rPr>
          <w:rFonts w:hint="eastAsia"/>
        </w:rPr>
        <w:t>홈</w:t>
      </w:r>
      <w:r>
        <w:rPr>
          <w:rFonts w:hint="eastAsia"/>
        </w:rPr>
        <w:t xml:space="preserve"> </w:t>
      </w:r>
      <w:r>
        <w:rPr>
          <w:rFonts w:hint="eastAsia"/>
        </w:rPr>
        <w:t>화면에서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bookmarkEnd w:id="48"/>
    </w:p>
    <w:p w14:paraId="148E397B" w14:textId="0857DE69" w:rsidR="00A87140" w:rsidRPr="000B1F51" w:rsidRDefault="00D45D32" w:rsidP="000B1F51">
      <w:pPr>
        <w:pStyle w:val="ae"/>
        <w:rPr>
          <w:rFonts w:hint="eastAsia"/>
        </w:rPr>
      </w:pPr>
      <w:r>
        <w:t xml:space="preserve"> </w:t>
      </w:r>
    </w:p>
    <w:sectPr w:rsidR="00A87140" w:rsidRPr="000B1F51" w:rsidSect="00230698">
      <w:headerReference w:type="default" r:id="rId21"/>
      <w:footerReference w:type="default" r:id="rId22"/>
      <w:pgSz w:w="11906" w:h="16838" w:code="9"/>
      <w:pgMar w:top="1985" w:right="1418" w:bottom="1418" w:left="1418" w:header="851" w:footer="851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B90D75" w14:textId="77777777" w:rsidR="00C74D54" w:rsidRDefault="00C74D54">
      <w:r>
        <w:separator/>
      </w:r>
    </w:p>
    <w:p w14:paraId="1D463845" w14:textId="77777777" w:rsidR="00C74D54" w:rsidRDefault="00C74D54"/>
  </w:endnote>
  <w:endnote w:type="continuationSeparator" w:id="0">
    <w:p w14:paraId="78E686A2" w14:textId="77777777" w:rsidR="00C74D54" w:rsidRDefault="00C74D54">
      <w:r>
        <w:continuationSeparator/>
      </w:r>
    </w:p>
    <w:p w14:paraId="3EC7DC7A" w14:textId="77777777" w:rsidR="00C74D54" w:rsidRDefault="00C74D5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4544"/>
      <w:gridCol w:w="4526"/>
    </w:tblGrid>
    <w:tr w:rsidR="00440169" w14:paraId="60220B21" w14:textId="77777777">
      <w:tc>
        <w:tcPr>
          <w:tcW w:w="4634" w:type="dxa"/>
        </w:tcPr>
        <w:p w14:paraId="240FCC53" w14:textId="4160447E" w:rsidR="00440169" w:rsidRDefault="00440169">
          <w:pPr>
            <w:pStyle w:val="a9"/>
            <w:rPr>
              <w:rFonts w:ascii="Verdana" w:eastAsia="돋움" w:hAnsi="Verdana"/>
            </w:rPr>
          </w:pPr>
          <w:r>
            <w:rPr>
              <w:rFonts w:ascii="Verdana" w:eastAsia="돋움" w:hAnsi="Verdana"/>
            </w:rPr>
            <w:t>©</w:t>
          </w:r>
          <w:r>
            <w:rPr>
              <w:rFonts w:ascii="Verdana" w:eastAsia="돋움" w:hAnsi="Verdana" w:hint="eastAsia"/>
            </w:rPr>
            <w:t xml:space="preserve"> 20</w:t>
          </w:r>
          <w:r>
            <w:rPr>
              <w:rFonts w:ascii="Verdana" w:eastAsia="돋움" w:hAnsi="Verdana"/>
            </w:rPr>
            <w:t>20</w:t>
          </w:r>
          <w:r>
            <w:rPr>
              <w:rFonts w:ascii="Verdana" w:eastAsia="돋움" w:hAnsi="Verdana" w:hint="eastAsia"/>
            </w:rPr>
            <w:t xml:space="preserve"> </w:t>
          </w:r>
          <w:r>
            <w:rPr>
              <w:rFonts w:ascii="Verdana" w:eastAsia="돋움" w:hAnsi="Verdana"/>
            </w:rPr>
            <w:t xml:space="preserve">All Rights Reserved – </w:t>
          </w:r>
          <w:proofErr w:type="spellStart"/>
          <w:r>
            <w:rPr>
              <w:rFonts w:ascii="Verdana" w:eastAsia="돋움" w:hAnsi="Verdana"/>
            </w:rPr>
            <w:t>Jahwan</w:t>
          </w:r>
          <w:proofErr w:type="spellEnd"/>
          <w:r>
            <w:rPr>
              <w:rFonts w:ascii="Verdana" w:eastAsia="돋움" w:hAnsi="Verdana"/>
            </w:rPr>
            <w:t xml:space="preserve"> Koo</w:t>
          </w:r>
        </w:p>
      </w:tc>
      <w:tc>
        <w:tcPr>
          <w:tcW w:w="4634" w:type="dxa"/>
        </w:tcPr>
        <w:p w14:paraId="0D1E57FC" w14:textId="77777777" w:rsidR="00440169" w:rsidRDefault="00440169">
          <w:pPr>
            <w:pStyle w:val="a9"/>
            <w:jc w:val="right"/>
            <w:rPr>
              <w:rFonts w:ascii="Verdana" w:eastAsia="돋움" w:hAnsi="Verdana"/>
            </w:rPr>
          </w:pPr>
          <w:r>
            <w:rPr>
              <w:rStyle w:val="aa"/>
              <w:rFonts w:ascii="Verdana" w:eastAsia="돋움" w:hAnsi="Verdana"/>
              <w:kern w:val="2"/>
            </w:rPr>
            <w:fldChar w:fldCharType="begin"/>
          </w:r>
          <w:r>
            <w:rPr>
              <w:rStyle w:val="aa"/>
              <w:rFonts w:ascii="Verdana" w:eastAsia="돋움" w:hAnsi="Verdana"/>
              <w:kern w:val="2"/>
            </w:rPr>
            <w:instrText xml:space="preserve"> PAGE </w:instrText>
          </w:r>
          <w:r>
            <w:rPr>
              <w:rStyle w:val="aa"/>
              <w:rFonts w:ascii="Verdana" w:eastAsia="돋움" w:hAnsi="Verdana"/>
              <w:kern w:val="2"/>
            </w:rPr>
            <w:fldChar w:fldCharType="separate"/>
          </w:r>
          <w:r>
            <w:rPr>
              <w:rStyle w:val="aa"/>
              <w:rFonts w:ascii="Verdana" w:eastAsia="돋움" w:hAnsi="Verdana"/>
              <w:noProof/>
              <w:kern w:val="2"/>
            </w:rPr>
            <w:t>3</w:t>
          </w:r>
          <w:r>
            <w:rPr>
              <w:rStyle w:val="aa"/>
              <w:rFonts w:ascii="Verdana" w:eastAsia="돋움" w:hAnsi="Verdana"/>
              <w:kern w:val="2"/>
            </w:rPr>
            <w:fldChar w:fldCharType="end"/>
          </w:r>
          <w:r>
            <w:rPr>
              <w:rStyle w:val="aa"/>
              <w:rFonts w:ascii="Verdana" w:eastAsia="돋움" w:hAnsi="Verdana" w:hint="eastAsia"/>
              <w:kern w:val="2"/>
            </w:rPr>
            <w:t>/</w:t>
          </w:r>
          <w:r>
            <w:rPr>
              <w:rStyle w:val="aa"/>
              <w:rFonts w:ascii="Verdana" w:eastAsia="돋움" w:hAnsi="Verdana"/>
              <w:kern w:val="2"/>
            </w:rPr>
            <w:fldChar w:fldCharType="begin"/>
          </w:r>
          <w:r>
            <w:rPr>
              <w:rStyle w:val="aa"/>
              <w:rFonts w:ascii="Verdana" w:eastAsia="돋움" w:hAnsi="Verdana"/>
              <w:kern w:val="2"/>
            </w:rPr>
            <w:instrText xml:space="preserve"> NUMPAGES </w:instrText>
          </w:r>
          <w:r>
            <w:rPr>
              <w:rStyle w:val="aa"/>
              <w:rFonts w:ascii="Verdana" w:eastAsia="돋움" w:hAnsi="Verdana"/>
              <w:kern w:val="2"/>
            </w:rPr>
            <w:fldChar w:fldCharType="separate"/>
          </w:r>
          <w:r>
            <w:rPr>
              <w:rStyle w:val="aa"/>
              <w:rFonts w:ascii="Verdana" w:eastAsia="돋움" w:hAnsi="Verdana"/>
              <w:noProof/>
              <w:kern w:val="2"/>
            </w:rPr>
            <w:t>9</w:t>
          </w:r>
          <w:r>
            <w:rPr>
              <w:rStyle w:val="aa"/>
              <w:rFonts w:ascii="Verdana" w:eastAsia="돋움" w:hAnsi="Verdana"/>
              <w:kern w:val="2"/>
            </w:rPr>
            <w:fldChar w:fldCharType="end"/>
          </w:r>
        </w:p>
      </w:tc>
    </w:tr>
  </w:tbl>
  <w:p w14:paraId="1511CDC1" w14:textId="77777777" w:rsidR="00440169" w:rsidRDefault="0044016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BDEA7A" w14:textId="77777777" w:rsidR="00C74D54" w:rsidRDefault="00C74D54">
      <w:r>
        <w:separator/>
      </w:r>
    </w:p>
    <w:p w14:paraId="14D92FC7" w14:textId="77777777" w:rsidR="00C74D54" w:rsidRDefault="00C74D54"/>
  </w:footnote>
  <w:footnote w:type="continuationSeparator" w:id="0">
    <w:p w14:paraId="103D531F" w14:textId="77777777" w:rsidR="00C74D54" w:rsidRDefault="00C74D54">
      <w:r>
        <w:continuationSeparator/>
      </w:r>
    </w:p>
    <w:p w14:paraId="1BAA87D5" w14:textId="77777777" w:rsidR="00C74D54" w:rsidRDefault="00C74D5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11" w:type="dxa"/>
      <w:tblLayout w:type="fixed"/>
      <w:tblCellMar>
        <w:left w:w="112" w:type="dxa"/>
        <w:right w:w="112" w:type="dxa"/>
      </w:tblCellMar>
      <w:tblLook w:val="0000" w:firstRow="0" w:lastRow="0" w:firstColumn="0" w:lastColumn="0" w:noHBand="0" w:noVBand="0"/>
    </w:tblPr>
    <w:tblGrid>
      <w:gridCol w:w="5671"/>
      <w:gridCol w:w="3510"/>
    </w:tblGrid>
    <w:tr w:rsidR="00440169" w14:paraId="0E22A908" w14:textId="77777777" w:rsidTr="00CF06BB">
      <w:trPr>
        <w:cantSplit/>
      </w:trPr>
      <w:tc>
        <w:tcPr>
          <w:tcW w:w="5671" w:type="dxa"/>
          <w:tcBorders>
            <w:top w:val="single" w:sz="6" w:space="0" w:color="auto"/>
            <w:left w:val="single" w:sz="12" w:space="0" w:color="auto"/>
            <w:bottom w:val="single" w:sz="12" w:space="0" w:color="auto"/>
            <w:right w:val="single" w:sz="6" w:space="0" w:color="auto"/>
          </w:tcBorders>
        </w:tcPr>
        <w:p w14:paraId="4B1E3023" w14:textId="77777777" w:rsidR="00440169" w:rsidRDefault="00440169">
          <w:pPr>
            <w:overflowPunct w:val="0"/>
            <w:autoSpaceDE w:val="0"/>
            <w:autoSpaceDN w:val="0"/>
            <w:textAlignment w:val="bottom"/>
            <w:rPr>
              <w:rFonts w:ascii="Verdana" w:eastAsia="돋움" w:hAnsi="Verdana"/>
            </w:rPr>
          </w:pPr>
          <w:r>
            <w:rPr>
              <w:rFonts w:ascii="Verdana" w:eastAsia="돋움" w:hAnsi="Verdana" w:hint="eastAsia"/>
            </w:rPr>
            <w:t>제목</w:t>
          </w:r>
        </w:p>
        <w:p w14:paraId="60298F72" w14:textId="48E6C2B6" w:rsidR="00440169" w:rsidRPr="001905E4" w:rsidRDefault="00440169" w:rsidP="00963FB5">
          <w:pPr>
            <w:pStyle w:val="a6"/>
            <w:ind w:right="708"/>
            <w:jc w:val="center"/>
            <w:rPr>
              <w:rFonts w:ascii="Times New Roman" w:hAnsi="Times New Roman"/>
              <w:sz w:val="18"/>
              <w:szCs w:val="18"/>
            </w:rPr>
          </w:pPr>
          <w:r>
            <w:rPr>
              <w:rFonts w:ascii="Times New Roman" w:hAnsi="Times New Roman"/>
              <w:sz w:val="18"/>
              <w:szCs w:val="18"/>
            </w:rPr>
            <w:t>My Django project</w:t>
          </w:r>
        </w:p>
      </w:tc>
      <w:tc>
        <w:tcPr>
          <w:tcW w:w="3510" w:type="dxa"/>
          <w:tcBorders>
            <w:top w:val="single" w:sz="6" w:space="0" w:color="auto"/>
            <w:left w:val="single" w:sz="6" w:space="0" w:color="auto"/>
            <w:bottom w:val="single" w:sz="12" w:space="0" w:color="auto"/>
            <w:right w:val="single" w:sz="12" w:space="0" w:color="auto"/>
          </w:tcBorders>
        </w:tcPr>
        <w:p w14:paraId="3570F55C" w14:textId="77777777" w:rsidR="00440169" w:rsidRDefault="00440169">
          <w:pPr>
            <w:overflowPunct w:val="0"/>
            <w:autoSpaceDE w:val="0"/>
            <w:autoSpaceDN w:val="0"/>
            <w:textAlignment w:val="bottom"/>
            <w:rPr>
              <w:rFonts w:ascii="Verdana" w:eastAsia="돋움" w:hAnsi="Verdana"/>
            </w:rPr>
          </w:pPr>
          <w:r>
            <w:rPr>
              <w:rFonts w:ascii="Verdana" w:eastAsia="돋움" w:hAnsi="Verdana" w:hint="eastAsia"/>
            </w:rPr>
            <w:t>소제목</w:t>
          </w:r>
        </w:p>
        <w:p w14:paraId="4981A84F" w14:textId="4585883A" w:rsidR="00440169" w:rsidRDefault="00440169">
          <w:pPr>
            <w:overflowPunct w:val="0"/>
            <w:autoSpaceDE w:val="0"/>
            <w:autoSpaceDN w:val="0"/>
            <w:textAlignment w:val="bottom"/>
            <w:rPr>
              <w:rFonts w:ascii="Verdana" w:eastAsia="돋움" w:hAnsi="Verdana"/>
              <w:b/>
              <w:bCs/>
            </w:rPr>
          </w:pPr>
          <w:r>
            <w:t xml:space="preserve">DB </w:t>
          </w:r>
          <w:r>
            <w:rPr>
              <w:rFonts w:hint="eastAsia"/>
            </w:rPr>
            <w:t>A</w:t>
          </w:r>
          <w:r>
            <w:t xml:space="preserve">ssignment </w:t>
          </w:r>
        </w:p>
      </w:tc>
    </w:tr>
  </w:tbl>
  <w:p w14:paraId="62BB5293" w14:textId="77777777" w:rsidR="00440169" w:rsidRDefault="0044016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41EB8"/>
    <w:multiLevelType w:val="hybridMultilevel"/>
    <w:tmpl w:val="B1DA6542"/>
    <w:lvl w:ilvl="0" w:tplc="AF4A2A0E">
      <w:start w:val="1"/>
      <w:numFmt w:val="lowerLetter"/>
      <w:lvlText w:val="(%1)"/>
      <w:lvlJc w:val="left"/>
      <w:pPr>
        <w:ind w:left="805" w:hanging="40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5EE2F95"/>
    <w:multiLevelType w:val="hybridMultilevel"/>
    <w:tmpl w:val="B1DA6542"/>
    <w:lvl w:ilvl="0" w:tplc="AF4A2A0E">
      <w:start w:val="1"/>
      <w:numFmt w:val="lowerLetter"/>
      <w:lvlText w:val="(%1)"/>
      <w:lvlJc w:val="left"/>
      <w:pPr>
        <w:ind w:left="805" w:hanging="40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D983C20"/>
    <w:multiLevelType w:val="hybridMultilevel"/>
    <w:tmpl w:val="1928532A"/>
    <w:lvl w:ilvl="0" w:tplc="CD74760C">
      <w:start w:val="1"/>
      <w:numFmt w:val="bullet"/>
      <w:pStyle w:val="a"/>
      <w:lvlText w:val=""/>
      <w:lvlJc w:val="left"/>
      <w:pPr>
        <w:tabs>
          <w:tab w:val="num" w:pos="284"/>
        </w:tabs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DA0787E"/>
    <w:multiLevelType w:val="hybridMultilevel"/>
    <w:tmpl w:val="B1DA6542"/>
    <w:lvl w:ilvl="0" w:tplc="AF4A2A0E">
      <w:start w:val="1"/>
      <w:numFmt w:val="lowerLetter"/>
      <w:lvlText w:val="(%1)"/>
      <w:lvlJc w:val="left"/>
      <w:pPr>
        <w:ind w:left="805" w:hanging="40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E895359"/>
    <w:multiLevelType w:val="hybridMultilevel"/>
    <w:tmpl w:val="E760E256"/>
    <w:lvl w:ilvl="0" w:tplc="E948155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F572573"/>
    <w:multiLevelType w:val="hybridMultilevel"/>
    <w:tmpl w:val="B1DA6542"/>
    <w:lvl w:ilvl="0" w:tplc="AF4A2A0E">
      <w:start w:val="1"/>
      <w:numFmt w:val="lowerLetter"/>
      <w:lvlText w:val="(%1)"/>
      <w:lvlJc w:val="left"/>
      <w:pPr>
        <w:ind w:left="805" w:hanging="40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0FE106A"/>
    <w:multiLevelType w:val="hybridMultilevel"/>
    <w:tmpl w:val="B1DA6542"/>
    <w:lvl w:ilvl="0" w:tplc="AF4A2A0E">
      <w:start w:val="1"/>
      <w:numFmt w:val="lowerLetter"/>
      <w:lvlText w:val="(%1)"/>
      <w:lvlJc w:val="left"/>
      <w:pPr>
        <w:ind w:left="805" w:hanging="40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61B2C39"/>
    <w:multiLevelType w:val="hybridMultilevel"/>
    <w:tmpl w:val="CEFAEE3A"/>
    <w:lvl w:ilvl="0" w:tplc="CCA44F7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A420797"/>
    <w:multiLevelType w:val="hybridMultilevel"/>
    <w:tmpl w:val="89B8FEBA"/>
    <w:lvl w:ilvl="0" w:tplc="D4DA6E3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F3B55A2"/>
    <w:multiLevelType w:val="hybridMultilevel"/>
    <w:tmpl w:val="0978AF06"/>
    <w:lvl w:ilvl="0" w:tplc="A34C10C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FAE107D"/>
    <w:multiLevelType w:val="hybridMultilevel"/>
    <w:tmpl w:val="B1DA6542"/>
    <w:lvl w:ilvl="0" w:tplc="AF4A2A0E">
      <w:start w:val="1"/>
      <w:numFmt w:val="lowerLetter"/>
      <w:lvlText w:val="(%1)"/>
      <w:lvlJc w:val="left"/>
      <w:pPr>
        <w:ind w:left="805" w:hanging="40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67D4A25"/>
    <w:multiLevelType w:val="hybridMultilevel"/>
    <w:tmpl w:val="66880854"/>
    <w:lvl w:ilvl="0" w:tplc="985453F6">
      <w:start w:val="1"/>
      <w:numFmt w:val="decimal"/>
      <w:lvlText w:val="(%1)"/>
      <w:lvlJc w:val="left"/>
      <w:pPr>
        <w:ind w:left="67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7" w:hanging="400"/>
      </w:pPr>
    </w:lvl>
    <w:lvl w:ilvl="2" w:tplc="0409001B" w:tentative="1">
      <w:start w:val="1"/>
      <w:numFmt w:val="lowerRoman"/>
      <w:lvlText w:val="%3."/>
      <w:lvlJc w:val="right"/>
      <w:pPr>
        <w:ind w:left="1517" w:hanging="400"/>
      </w:pPr>
    </w:lvl>
    <w:lvl w:ilvl="3" w:tplc="0409000F" w:tentative="1">
      <w:start w:val="1"/>
      <w:numFmt w:val="decimal"/>
      <w:lvlText w:val="%4."/>
      <w:lvlJc w:val="left"/>
      <w:pPr>
        <w:ind w:left="1917" w:hanging="400"/>
      </w:pPr>
    </w:lvl>
    <w:lvl w:ilvl="4" w:tplc="04090019" w:tentative="1">
      <w:start w:val="1"/>
      <w:numFmt w:val="upperLetter"/>
      <w:lvlText w:val="%5."/>
      <w:lvlJc w:val="left"/>
      <w:pPr>
        <w:ind w:left="2317" w:hanging="400"/>
      </w:pPr>
    </w:lvl>
    <w:lvl w:ilvl="5" w:tplc="0409001B" w:tentative="1">
      <w:start w:val="1"/>
      <w:numFmt w:val="lowerRoman"/>
      <w:lvlText w:val="%6."/>
      <w:lvlJc w:val="right"/>
      <w:pPr>
        <w:ind w:left="2717" w:hanging="400"/>
      </w:pPr>
    </w:lvl>
    <w:lvl w:ilvl="6" w:tplc="0409000F" w:tentative="1">
      <w:start w:val="1"/>
      <w:numFmt w:val="decimal"/>
      <w:lvlText w:val="%7."/>
      <w:lvlJc w:val="left"/>
      <w:pPr>
        <w:ind w:left="3117" w:hanging="400"/>
      </w:pPr>
    </w:lvl>
    <w:lvl w:ilvl="7" w:tplc="04090019" w:tentative="1">
      <w:start w:val="1"/>
      <w:numFmt w:val="upperLetter"/>
      <w:lvlText w:val="%8."/>
      <w:lvlJc w:val="left"/>
      <w:pPr>
        <w:ind w:left="3517" w:hanging="400"/>
      </w:pPr>
    </w:lvl>
    <w:lvl w:ilvl="8" w:tplc="0409001B" w:tentative="1">
      <w:start w:val="1"/>
      <w:numFmt w:val="lowerRoman"/>
      <w:lvlText w:val="%9."/>
      <w:lvlJc w:val="right"/>
      <w:pPr>
        <w:ind w:left="3917" w:hanging="400"/>
      </w:pPr>
    </w:lvl>
  </w:abstractNum>
  <w:abstractNum w:abstractNumId="12" w15:restartNumberingAfterBreak="0">
    <w:nsid w:val="33075956"/>
    <w:multiLevelType w:val="hybridMultilevel"/>
    <w:tmpl w:val="6BA4D028"/>
    <w:lvl w:ilvl="0" w:tplc="1716F6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31E3AE2"/>
    <w:multiLevelType w:val="multilevel"/>
    <w:tmpl w:val="B3BCD8BE"/>
    <w:lvl w:ilvl="0">
      <w:start w:val="1"/>
      <w:numFmt w:val="decimal"/>
      <w:pStyle w:val="NumberedList1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pStyle w:val="NumberedList11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pStyle w:val="NumberedList111"/>
      <w:lvlText w:val="%1.%2.%3."/>
      <w:lvlJc w:val="left"/>
      <w:pPr>
        <w:tabs>
          <w:tab w:val="num" w:pos="709"/>
        </w:tabs>
        <w:ind w:left="709" w:hanging="709"/>
      </w:pPr>
      <w:rPr>
        <w:sz w:val="20"/>
        <w:szCs w:val="20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4" w15:restartNumberingAfterBreak="0">
    <w:nsid w:val="378A7866"/>
    <w:multiLevelType w:val="hybridMultilevel"/>
    <w:tmpl w:val="87B46E90"/>
    <w:lvl w:ilvl="0" w:tplc="37BA340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AA05E61"/>
    <w:multiLevelType w:val="hybridMultilevel"/>
    <w:tmpl w:val="020E0E00"/>
    <w:lvl w:ilvl="0" w:tplc="DB70D710">
      <w:start w:val="1"/>
      <w:numFmt w:val="lowerLetter"/>
      <w:lvlText w:val="(%1)"/>
      <w:lvlJc w:val="left"/>
      <w:pPr>
        <w:ind w:left="11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5" w:hanging="400"/>
      </w:pPr>
    </w:lvl>
    <w:lvl w:ilvl="2" w:tplc="0409001B" w:tentative="1">
      <w:start w:val="1"/>
      <w:numFmt w:val="lowerRoman"/>
      <w:lvlText w:val="%3."/>
      <w:lvlJc w:val="right"/>
      <w:pPr>
        <w:ind w:left="2005" w:hanging="400"/>
      </w:pPr>
    </w:lvl>
    <w:lvl w:ilvl="3" w:tplc="0409000F" w:tentative="1">
      <w:start w:val="1"/>
      <w:numFmt w:val="decimal"/>
      <w:lvlText w:val="%4."/>
      <w:lvlJc w:val="left"/>
      <w:pPr>
        <w:ind w:left="2405" w:hanging="400"/>
      </w:pPr>
    </w:lvl>
    <w:lvl w:ilvl="4" w:tplc="04090019" w:tentative="1">
      <w:start w:val="1"/>
      <w:numFmt w:val="upperLetter"/>
      <w:lvlText w:val="%5."/>
      <w:lvlJc w:val="left"/>
      <w:pPr>
        <w:ind w:left="2805" w:hanging="400"/>
      </w:pPr>
    </w:lvl>
    <w:lvl w:ilvl="5" w:tplc="0409001B" w:tentative="1">
      <w:start w:val="1"/>
      <w:numFmt w:val="lowerRoman"/>
      <w:lvlText w:val="%6."/>
      <w:lvlJc w:val="right"/>
      <w:pPr>
        <w:ind w:left="3205" w:hanging="400"/>
      </w:pPr>
    </w:lvl>
    <w:lvl w:ilvl="6" w:tplc="0409000F" w:tentative="1">
      <w:start w:val="1"/>
      <w:numFmt w:val="decimal"/>
      <w:lvlText w:val="%7."/>
      <w:lvlJc w:val="left"/>
      <w:pPr>
        <w:ind w:left="3605" w:hanging="400"/>
      </w:pPr>
    </w:lvl>
    <w:lvl w:ilvl="7" w:tplc="04090019" w:tentative="1">
      <w:start w:val="1"/>
      <w:numFmt w:val="upperLetter"/>
      <w:lvlText w:val="%8."/>
      <w:lvlJc w:val="left"/>
      <w:pPr>
        <w:ind w:left="4005" w:hanging="400"/>
      </w:pPr>
    </w:lvl>
    <w:lvl w:ilvl="8" w:tplc="0409001B" w:tentative="1">
      <w:start w:val="1"/>
      <w:numFmt w:val="lowerRoman"/>
      <w:lvlText w:val="%9."/>
      <w:lvlJc w:val="right"/>
      <w:pPr>
        <w:ind w:left="4405" w:hanging="400"/>
      </w:pPr>
    </w:lvl>
  </w:abstractNum>
  <w:abstractNum w:abstractNumId="16" w15:restartNumberingAfterBreak="0">
    <w:nsid w:val="3AFF09A6"/>
    <w:multiLevelType w:val="hybridMultilevel"/>
    <w:tmpl w:val="EC24DB46"/>
    <w:lvl w:ilvl="0" w:tplc="B8C8440C">
      <w:start w:val="1"/>
      <w:numFmt w:val="lowerLetter"/>
      <w:lvlText w:val="(%1)"/>
      <w:lvlJc w:val="left"/>
      <w:pPr>
        <w:ind w:left="11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5" w:hanging="400"/>
      </w:pPr>
    </w:lvl>
    <w:lvl w:ilvl="2" w:tplc="0409001B" w:tentative="1">
      <w:start w:val="1"/>
      <w:numFmt w:val="lowerRoman"/>
      <w:lvlText w:val="%3."/>
      <w:lvlJc w:val="right"/>
      <w:pPr>
        <w:ind w:left="2005" w:hanging="400"/>
      </w:pPr>
    </w:lvl>
    <w:lvl w:ilvl="3" w:tplc="0409000F" w:tentative="1">
      <w:start w:val="1"/>
      <w:numFmt w:val="decimal"/>
      <w:lvlText w:val="%4."/>
      <w:lvlJc w:val="left"/>
      <w:pPr>
        <w:ind w:left="2405" w:hanging="400"/>
      </w:pPr>
    </w:lvl>
    <w:lvl w:ilvl="4" w:tplc="04090019" w:tentative="1">
      <w:start w:val="1"/>
      <w:numFmt w:val="upperLetter"/>
      <w:lvlText w:val="%5."/>
      <w:lvlJc w:val="left"/>
      <w:pPr>
        <w:ind w:left="2805" w:hanging="400"/>
      </w:pPr>
    </w:lvl>
    <w:lvl w:ilvl="5" w:tplc="0409001B" w:tentative="1">
      <w:start w:val="1"/>
      <w:numFmt w:val="lowerRoman"/>
      <w:lvlText w:val="%6."/>
      <w:lvlJc w:val="right"/>
      <w:pPr>
        <w:ind w:left="3205" w:hanging="400"/>
      </w:pPr>
    </w:lvl>
    <w:lvl w:ilvl="6" w:tplc="0409000F" w:tentative="1">
      <w:start w:val="1"/>
      <w:numFmt w:val="decimal"/>
      <w:lvlText w:val="%7."/>
      <w:lvlJc w:val="left"/>
      <w:pPr>
        <w:ind w:left="3605" w:hanging="400"/>
      </w:pPr>
    </w:lvl>
    <w:lvl w:ilvl="7" w:tplc="04090019" w:tentative="1">
      <w:start w:val="1"/>
      <w:numFmt w:val="upperLetter"/>
      <w:lvlText w:val="%8."/>
      <w:lvlJc w:val="left"/>
      <w:pPr>
        <w:ind w:left="4005" w:hanging="400"/>
      </w:pPr>
    </w:lvl>
    <w:lvl w:ilvl="8" w:tplc="0409001B" w:tentative="1">
      <w:start w:val="1"/>
      <w:numFmt w:val="lowerRoman"/>
      <w:lvlText w:val="%9."/>
      <w:lvlJc w:val="right"/>
      <w:pPr>
        <w:ind w:left="4405" w:hanging="400"/>
      </w:pPr>
    </w:lvl>
  </w:abstractNum>
  <w:abstractNum w:abstractNumId="17" w15:restartNumberingAfterBreak="0">
    <w:nsid w:val="3E115143"/>
    <w:multiLevelType w:val="hybridMultilevel"/>
    <w:tmpl w:val="5CA2502A"/>
    <w:lvl w:ilvl="0" w:tplc="3F40DFE2">
      <w:start w:val="1"/>
      <w:numFmt w:val="lowerLetter"/>
      <w:lvlText w:val="(%1)"/>
      <w:lvlJc w:val="left"/>
      <w:pPr>
        <w:ind w:left="11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5" w:hanging="400"/>
      </w:pPr>
    </w:lvl>
    <w:lvl w:ilvl="2" w:tplc="0409001B" w:tentative="1">
      <w:start w:val="1"/>
      <w:numFmt w:val="lowerRoman"/>
      <w:lvlText w:val="%3."/>
      <w:lvlJc w:val="right"/>
      <w:pPr>
        <w:ind w:left="2005" w:hanging="400"/>
      </w:pPr>
    </w:lvl>
    <w:lvl w:ilvl="3" w:tplc="0409000F" w:tentative="1">
      <w:start w:val="1"/>
      <w:numFmt w:val="decimal"/>
      <w:lvlText w:val="%4."/>
      <w:lvlJc w:val="left"/>
      <w:pPr>
        <w:ind w:left="2405" w:hanging="400"/>
      </w:pPr>
    </w:lvl>
    <w:lvl w:ilvl="4" w:tplc="04090019" w:tentative="1">
      <w:start w:val="1"/>
      <w:numFmt w:val="upperLetter"/>
      <w:lvlText w:val="%5."/>
      <w:lvlJc w:val="left"/>
      <w:pPr>
        <w:ind w:left="2805" w:hanging="400"/>
      </w:pPr>
    </w:lvl>
    <w:lvl w:ilvl="5" w:tplc="0409001B" w:tentative="1">
      <w:start w:val="1"/>
      <w:numFmt w:val="lowerRoman"/>
      <w:lvlText w:val="%6."/>
      <w:lvlJc w:val="right"/>
      <w:pPr>
        <w:ind w:left="3205" w:hanging="400"/>
      </w:pPr>
    </w:lvl>
    <w:lvl w:ilvl="6" w:tplc="0409000F" w:tentative="1">
      <w:start w:val="1"/>
      <w:numFmt w:val="decimal"/>
      <w:lvlText w:val="%7."/>
      <w:lvlJc w:val="left"/>
      <w:pPr>
        <w:ind w:left="3605" w:hanging="400"/>
      </w:pPr>
    </w:lvl>
    <w:lvl w:ilvl="7" w:tplc="04090019" w:tentative="1">
      <w:start w:val="1"/>
      <w:numFmt w:val="upperLetter"/>
      <w:lvlText w:val="%8."/>
      <w:lvlJc w:val="left"/>
      <w:pPr>
        <w:ind w:left="4005" w:hanging="400"/>
      </w:pPr>
    </w:lvl>
    <w:lvl w:ilvl="8" w:tplc="0409001B" w:tentative="1">
      <w:start w:val="1"/>
      <w:numFmt w:val="lowerRoman"/>
      <w:lvlText w:val="%9."/>
      <w:lvlJc w:val="right"/>
      <w:pPr>
        <w:ind w:left="4405" w:hanging="400"/>
      </w:pPr>
    </w:lvl>
  </w:abstractNum>
  <w:abstractNum w:abstractNumId="18" w15:restartNumberingAfterBreak="0">
    <w:nsid w:val="432762F2"/>
    <w:multiLevelType w:val="hybridMultilevel"/>
    <w:tmpl w:val="B1DA6542"/>
    <w:lvl w:ilvl="0" w:tplc="AF4A2A0E">
      <w:start w:val="1"/>
      <w:numFmt w:val="lowerLetter"/>
      <w:lvlText w:val="(%1)"/>
      <w:lvlJc w:val="left"/>
      <w:pPr>
        <w:ind w:left="805" w:hanging="40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8192CEC"/>
    <w:multiLevelType w:val="hybridMultilevel"/>
    <w:tmpl w:val="B1DA6542"/>
    <w:lvl w:ilvl="0" w:tplc="AF4A2A0E">
      <w:start w:val="1"/>
      <w:numFmt w:val="lowerLetter"/>
      <w:lvlText w:val="(%1)"/>
      <w:lvlJc w:val="left"/>
      <w:pPr>
        <w:ind w:left="805" w:hanging="40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B217037"/>
    <w:multiLevelType w:val="hybridMultilevel"/>
    <w:tmpl w:val="B1DA6542"/>
    <w:lvl w:ilvl="0" w:tplc="AF4A2A0E">
      <w:start w:val="1"/>
      <w:numFmt w:val="lowerLetter"/>
      <w:lvlText w:val="(%1)"/>
      <w:lvlJc w:val="left"/>
      <w:pPr>
        <w:ind w:left="805" w:hanging="40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2D56BA5"/>
    <w:multiLevelType w:val="hybridMultilevel"/>
    <w:tmpl w:val="B1DA6542"/>
    <w:lvl w:ilvl="0" w:tplc="AF4A2A0E">
      <w:start w:val="1"/>
      <w:numFmt w:val="lowerLetter"/>
      <w:lvlText w:val="(%1)"/>
      <w:lvlJc w:val="left"/>
      <w:pPr>
        <w:ind w:left="805" w:hanging="40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88366A0"/>
    <w:multiLevelType w:val="hybridMultilevel"/>
    <w:tmpl w:val="B1DA6542"/>
    <w:lvl w:ilvl="0" w:tplc="AF4A2A0E">
      <w:start w:val="1"/>
      <w:numFmt w:val="lowerLetter"/>
      <w:lvlText w:val="(%1)"/>
      <w:lvlJc w:val="left"/>
      <w:pPr>
        <w:ind w:left="805" w:hanging="40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5D7930D6"/>
    <w:multiLevelType w:val="hybridMultilevel"/>
    <w:tmpl w:val="BB08D02E"/>
    <w:lvl w:ilvl="0" w:tplc="CCA423F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122306A"/>
    <w:multiLevelType w:val="hybridMultilevel"/>
    <w:tmpl w:val="B1DA6542"/>
    <w:lvl w:ilvl="0" w:tplc="AF4A2A0E">
      <w:start w:val="1"/>
      <w:numFmt w:val="lowerLetter"/>
      <w:lvlText w:val="(%1)"/>
      <w:lvlJc w:val="left"/>
      <w:pPr>
        <w:ind w:left="805" w:hanging="40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29117DD"/>
    <w:multiLevelType w:val="hybridMultilevel"/>
    <w:tmpl w:val="BD422062"/>
    <w:lvl w:ilvl="0" w:tplc="1194C0FA">
      <w:start w:val="1"/>
      <w:numFmt w:val="lowerLetter"/>
      <w:lvlText w:val="(%1)"/>
      <w:lvlJc w:val="left"/>
      <w:pPr>
        <w:ind w:left="152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5" w:hanging="400"/>
      </w:pPr>
    </w:lvl>
    <w:lvl w:ilvl="2" w:tplc="0409001B" w:tentative="1">
      <w:start w:val="1"/>
      <w:numFmt w:val="lowerRoman"/>
      <w:lvlText w:val="%3."/>
      <w:lvlJc w:val="right"/>
      <w:pPr>
        <w:ind w:left="2365" w:hanging="400"/>
      </w:pPr>
    </w:lvl>
    <w:lvl w:ilvl="3" w:tplc="0409000F" w:tentative="1">
      <w:start w:val="1"/>
      <w:numFmt w:val="decimal"/>
      <w:lvlText w:val="%4."/>
      <w:lvlJc w:val="left"/>
      <w:pPr>
        <w:ind w:left="2765" w:hanging="400"/>
      </w:pPr>
    </w:lvl>
    <w:lvl w:ilvl="4" w:tplc="04090019" w:tentative="1">
      <w:start w:val="1"/>
      <w:numFmt w:val="upperLetter"/>
      <w:lvlText w:val="%5."/>
      <w:lvlJc w:val="left"/>
      <w:pPr>
        <w:ind w:left="3165" w:hanging="400"/>
      </w:pPr>
    </w:lvl>
    <w:lvl w:ilvl="5" w:tplc="0409001B" w:tentative="1">
      <w:start w:val="1"/>
      <w:numFmt w:val="lowerRoman"/>
      <w:lvlText w:val="%6."/>
      <w:lvlJc w:val="right"/>
      <w:pPr>
        <w:ind w:left="3565" w:hanging="400"/>
      </w:pPr>
    </w:lvl>
    <w:lvl w:ilvl="6" w:tplc="0409000F" w:tentative="1">
      <w:start w:val="1"/>
      <w:numFmt w:val="decimal"/>
      <w:lvlText w:val="%7."/>
      <w:lvlJc w:val="left"/>
      <w:pPr>
        <w:ind w:left="3965" w:hanging="400"/>
      </w:pPr>
    </w:lvl>
    <w:lvl w:ilvl="7" w:tplc="04090019" w:tentative="1">
      <w:start w:val="1"/>
      <w:numFmt w:val="upperLetter"/>
      <w:lvlText w:val="%8."/>
      <w:lvlJc w:val="left"/>
      <w:pPr>
        <w:ind w:left="4365" w:hanging="400"/>
      </w:pPr>
    </w:lvl>
    <w:lvl w:ilvl="8" w:tplc="0409001B" w:tentative="1">
      <w:start w:val="1"/>
      <w:numFmt w:val="lowerRoman"/>
      <w:lvlText w:val="%9."/>
      <w:lvlJc w:val="right"/>
      <w:pPr>
        <w:ind w:left="4765" w:hanging="400"/>
      </w:pPr>
    </w:lvl>
  </w:abstractNum>
  <w:abstractNum w:abstractNumId="26" w15:restartNumberingAfterBreak="0">
    <w:nsid w:val="700D6BB3"/>
    <w:multiLevelType w:val="hybridMultilevel"/>
    <w:tmpl w:val="B1DA6542"/>
    <w:lvl w:ilvl="0" w:tplc="AF4A2A0E">
      <w:start w:val="1"/>
      <w:numFmt w:val="lowerLetter"/>
      <w:lvlText w:val="(%1)"/>
      <w:lvlJc w:val="left"/>
      <w:pPr>
        <w:ind w:left="805" w:hanging="40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71BB706D"/>
    <w:multiLevelType w:val="hybridMultilevel"/>
    <w:tmpl w:val="66D2FBE8"/>
    <w:lvl w:ilvl="0" w:tplc="D9AC1DB0">
      <w:start w:val="1"/>
      <w:numFmt w:val="lowerLetter"/>
      <w:lvlText w:val="(%1)"/>
      <w:lvlJc w:val="left"/>
      <w:pPr>
        <w:ind w:left="11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5" w:hanging="400"/>
      </w:pPr>
    </w:lvl>
    <w:lvl w:ilvl="2" w:tplc="0409001B" w:tentative="1">
      <w:start w:val="1"/>
      <w:numFmt w:val="lowerRoman"/>
      <w:lvlText w:val="%3."/>
      <w:lvlJc w:val="right"/>
      <w:pPr>
        <w:ind w:left="2005" w:hanging="400"/>
      </w:pPr>
    </w:lvl>
    <w:lvl w:ilvl="3" w:tplc="0409000F" w:tentative="1">
      <w:start w:val="1"/>
      <w:numFmt w:val="decimal"/>
      <w:lvlText w:val="%4."/>
      <w:lvlJc w:val="left"/>
      <w:pPr>
        <w:ind w:left="2405" w:hanging="400"/>
      </w:pPr>
    </w:lvl>
    <w:lvl w:ilvl="4" w:tplc="04090019" w:tentative="1">
      <w:start w:val="1"/>
      <w:numFmt w:val="upperLetter"/>
      <w:lvlText w:val="%5."/>
      <w:lvlJc w:val="left"/>
      <w:pPr>
        <w:ind w:left="2805" w:hanging="400"/>
      </w:pPr>
    </w:lvl>
    <w:lvl w:ilvl="5" w:tplc="0409001B" w:tentative="1">
      <w:start w:val="1"/>
      <w:numFmt w:val="lowerRoman"/>
      <w:lvlText w:val="%6."/>
      <w:lvlJc w:val="right"/>
      <w:pPr>
        <w:ind w:left="3205" w:hanging="400"/>
      </w:pPr>
    </w:lvl>
    <w:lvl w:ilvl="6" w:tplc="0409000F" w:tentative="1">
      <w:start w:val="1"/>
      <w:numFmt w:val="decimal"/>
      <w:lvlText w:val="%7."/>
      <w:lvlJc w:val="left"/>
      <w:pPr>
        <w:ind w:left="3605" w:hanging="400"/>
      </w:pPr>
    </w:lvl>
    <w:lvl w:ilvl="7" w:tplc="04090019" w:tentative="1">
      <w:start w:val="1"/>
      <w:numFmt w:val="upperLetter"/>
      <w:lvlText w:val="%8."/>
      <w:lvlJc w:val="left"/>
      <w:pPr>
        <w:ind w:left="4005" w:hanging="400"/>
      </w:pPr>
    </w:lvl>
    <w:lvl w:ilvl="8" w:tplc="0409001B" w:tentative="1">
      <w:start w:val="1"/>
      <w:numFmt w:val="lowerRoman"/>
      <w:lvlText w:val="%9."/>
      <w:lvlJc w:val="right"/>
      <w:pPr>
        <w:ind w:left="4405" w:hanging="400"/>
      </w:pPr>
    </w:lvl>
  </w:abstractNum>
  <w:abstractNum w:abstractNumId="28" w15:restartNumberingAfterBreak="0">
    <w:nsid w:val="738A42F8"/>
    <w:multiLevelType w:val="hybridMultilevel"/>
    <w:tmpl w:val="B1DA6542"/>
    <w:lvl w:ilvl="0" w:tplc="AF4A2A0E">
      <w:start w:val="1"/>
      <w:numFmt w:val="lowerLetter"/>
      <w:lvlText w:val="(%1)"/>
      <w:lvlJc w:val="left"/>
      <w:pPr>
        <w:ind w:left="805" w:hanging="40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774D0461"/>
    <w:multiLevelType w:val="hybridMultilevel"/>
    <w:tmpl w:val="2E223D46"/>
    <w:lvl w:ilvl="0" w:tplc="F0242CF6">
      <w:start w:val="1"/>
      <w:numFmt w:val="lowerLetter"/>
      <w:lvlText w:val="(%1)"/>
      <w:lvlJc w:val="left"/>
      <w:pPr>
        <w:ind w:left="11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5" w:hanging="400"/>
      </w:pPr>
    </w:lvl>
    <w:lvl w:ilvl="2" w:tplc="0409001B" w:tentative="1">
      <w:start w:val="1"/>
      <w:numFmt w:val="lowerRoman"/>
      <w:lvlText w:val="%3."/>
      <w:lvlJc w:val="right"/>
      <w:pPr>
        <w:ind w:left="2005" w:hanging="400"/>
      </w:pPr>
    </w:lvl>
    <w:lvl w:ilvl="3" w:tplc="0409000F" w:tentative="1">
      <w:start w:val="1"/>
      <w:numFmt w:val="decimal"/>
      <w:lvlText w:val="%4."/>
      <w:lvlJc w:val="left"/>
      <w:pPr>
        <w:ind w:left="2405" w:hanging="400"/>
      </w:pPr>
    </w:lvl>
    <w:lvl w:ilvl="4" w:tplc="04090019" w:tentative="1">
      <w:start w:val="1"/>
      <w:numFmt w:val="upperLetter"/>
      <w:lvlText w:val="%5."/>
      <w:lvlJc w:val="left"/>
      <w:pPr>
        <w:ind w:left="2805" w:hanging="400"/>
      </w:pPr>
    </w:lvl>
    <w:lvl w:ilvl="5" w:tplc="0409001B" w:tentative="1">
      <w:start w:val="1"/>
      <w:numFmt w:val="lowerRoman"/>
      <w:lvlText w:val="%6."/>
      <w:lvlJc w:val="right"/>
      <w:pPr>
        <w:ind w:left="3205" w:hanging="400"/>
      </w:pPr>
    </w:lvl>
    <w:lvl w:ilvl="6" w:tplc="0409000F" w:tentative="1">
      <w:start w:val="1"/>
      <w:numFmt w:val="decimal"/>
      <w:lvlText w:val="%7."/>
      <w:lvlJc w:val="left"/>
      <w:pPr>
        <w:ind w:left="3605" w:hanging="400"/>
      </w:pPr>
    </w:lvl>
    <w:lvl w:ilvl="7" w:tplc="04090019" w:tentative="1">
      <w:start w:val="1"/>
      <w:numFmt w:val="upperLetter"/>
      <w:lvlText w:val="%8."/>
      <w:lvlJc w:val="left"/>
      <w:pPr>
        <w:ind w:left="4005" w:hanging="400"/>
      </w:pPr>
    </w:lvl>
    <w:lvl w:ilvl="8" w:tplc="0409001B" w:tentative="1">
      <w:start w:val="1"/>
      <w:numFmt w:val="lowerRoman"/>
      <w:lvlText w:val="%9."/>
      <w:lvlJc w:val="right"/>
      <w:pPr>
        <w:ind w:left="4405" w:hanging="400"/>
      </w:pPr>
    </w:lvl>
  </w:abstractNum>
  <w:abstractNum w:abstractNumId="30" w15:restartNumberingAfterBreak="0">
    <w:nsid w:val="78756EEB"/>
    <w:multiLevelType w:val="hybridMultilevel"/>
    <w:tmpl w:val="964E9C0E"/>
    <w:lvl w:ilvl="0" w:tplc="A07E7298">
      <w:start w:val="1"/>
      <w:numFmt w:val="lowerLetter"/>
      <w:lvlText w:val="(%1)"/>
      <w:lvlJc w:val="left"/>
      <w:pPr>
        <w:ind w:left="152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5" w:hanging="400"/>
      </w:pPr>
    </w:lvl>
    <w:lvl w:ilvl="2" w:tplc="0409001B" w:tentative="1">
      <w:start w:val="1"/>
      <w:numFmt w:val="lowerRoman"/>
      <w:lvlText w:val="%3."/>
      <w:lvlJc w:val="right"/>
      <w:pPr>
        <w:ind w:left="2365" w:hanging="400"/>
      </w:pPr>
    </w:lvl>
    <w:lvl w:ilvl="3" w:tplc="0409000F" w:tentative="1">
      <w:start w:val="1"/>
      <w:numFmt w:val="decimal"/>
      <w:lvlText w:val="%4."/>
      <w:lvlJc w:val="left"/>
      <w:pPr>
        <w:ind w:left="2765" w:hanging="400"/>
      </w:pPr>
    </w:lvl>
    <w:lvl w:ilvl="4" w:tplc="04090019" w:tentative="1">
      <w:start w:val="1"/>
      <w:numFmt w:val="upperLetter"/>
      <w:lvlText w:val="%5."/>
      <w:lvlJc w:val="left"/>
      <w:pPr>
        <w:ind w:left="3165" w:hanging="400"/>
      </w:pPr>
    </w:lvl>
    <w:lvl w:ilvl="5" w:tplc="0409001B" w:tentative="1">
      <w:start w:val="1"/>
      <w:numFmt w:val="lowerRoman"/>
      <w:lvlText w:val="%6."/>
      <w:lvlJc w:val="right"/>
      <w:pPr>
        <w:ind w:left="3565" w:hanging="400"/>
      </w:pPr>
    </w:lvl>
    <w:lvl w:ilvl="6" w:tplc="0409000F" w:tentative="1">
      <w:start w:val="1"/>
      <w:numFmt w:val="decimal"/>
      <w:lvlText w:val="%7."/>
      <w:lvlJc w:val="left"/>
      <w:pPr>
        <w:ind w:left="3965" w:hanging="400"/>
      </w:pPr>
    </w:lvl>
    <w:lvl w:ilvl="7" w:tplc="04090019" w:tentative="1">
      <w:start w:val="1"/>
      <w:numFmt w:val="upperLetter"/>
      <w:lvlText w:val="%8."/>
      <w:lvlJc w:val="left"/>
      <w:pPr>
        <w:ind w:left="4365" w:hanging="400"/>
      </w:pPr>
    </w:lvl>
    <w:lvl w:ilvl="8" w:tplc="0409001B" w:tentative="1">
      <w:start w:val="1"/>
      <w:numFmt w:val="lowerRoman"/>
      <w:lvlText w:val="%9."/>
      <w:lvlJc w:val="right"/>
      <w:pPr>
        <w:ind w:left="4765" w:hanging="400"/>
      </w:pPr>
    </w:lvl>
  </w:abstractNum>
  <w:abstractNum w:abstractNumId="31" w15:restartNumberingAfterBreak="0">
    <w:nsid w:val="79E33CD4"/>
    <w:multiLevelType w:val="hybridMultilevel"/>
    <w:tmpl w:val="EF1E04FC"/>
    <w:lvl w:ilvl="0" w:tplc="29C4B916">
      <w:start w:val="1"/>
      <w:numFmt w:val="lowerLetter"/>
      <w:lvlText w:val="(%1)"/>
      <w:lvlJc w:val="left"/>
      <w:pPr>
        <w:ind w:left="152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5" w:hanging="400"/>
      </w:pPr>
    </w:lvl>
    <w:lvl w:ilvl="2" w:tplc="0409001B" w:tentative="1">
      <w:start w:val="1"/>
      <w:numFmt w:val="lowerRoman"/>
      <w:lvlText w:val="%3."/>
      <w:lvlJc w:val="right"/>
      <w:pPr>
        <w:ind w:left="2365" w:hanging="400"/>
      </w:pPr>
    </w:lvl>
    <w:lvl w:ilvl="3" w:tplc="0409000F" w:tentative="1">
      <w:start w:val="1"/>
      <w:numFmt w:val="decimal"/>
      <w:lvlText w:val="%4."/>
      <w:lvlJc w:val="left"/>
      <w:pPr>
        <w:ind w:left="2765" w:hanging="400"/>
      </w:pPr>
    </w:lvl>
    <w:lvl w:ilvl="4" w:tplc="04090019" w:tentative="1">
      <w:start w:val="1"/>
      <w:numFmt w:val="upperLetter"/>
      <w:lvlText w:val="%5."/>
      <w:lvlJc w:val="left"/>
      <w:pPr>
        <w:ind w:left="3165" w:hanging="400"/>
      </w:pPr>
    </w:lvl>
    <w:lvl w:ilvl="5" w:tplc="0409001B" w:tentative="1">
      <w:start w:val="1"/>
      <w:numFmt w:val="lowerRoman"/>
      <w:lvlText w:val="%6."/>
      <w:lvlJc w:val="right"/>
      <w:pPr>
        <w:ind w:left="3565" w:hanging="400"/>
      </w:pPr>
    </w:lvl>
    <w:lvl w:ilvl="6" w:tplc="0409000F" w:tentative="1">
      <w:start w:val="1"/>
      <w:numFmt w:val="decimal"/>
      <w:lvlText w:val="%7."/>
      <w:lvlJc w:val="left"/>
      <w:pPr>
        <w:ind w:left="3965" w:hanging="400"/>
      </w:pPr>
    </w:lvl>
    <w:lvl w:ilvl="7" w:tplc="04090019" w:tentative="1">
      <w:start w:val="1"/>
      <w:numFmt w:val="upperLetter"/>
      <w:lvlText w:val="%8."/>
      <w:lvlJc w:val="left"/>
      <w:pPr>
        <w:ind w:left="4365" w:hanging="400"/>
      </w:pPr>
    </w:lvl>
    <w:lvl w:ilvl="8" w:tplc="0409001B" w:tentative="1">
      <w:start w:val="1"/>
      <w:numFmt w:val="lowerRoman"/>
      <w:lvlText w:val="%9."/>
      <w:lvlJc w:val="right"/>
      <w:pPr>
        <w:ind w:left="4765" w:hanging="400"/>
      </w:pPr>
    </w:lvl>
  </w:abstractNum>
  <w:abstractNum w:abstractNumId="32" w15:restartNumberingAfterBreak="0">
    <w:nsid w:val="7B7C1F96"/>
    <w:multiLevelType w:val="hybridMultilevel"/>
    <w:tmpl w:val="C74071B6"/>
    <w:lvl w:ilvl="0" w:tplc="3050C7AC">
      <w:numFmt w:val="bullet"/>
      <w:lvlText w:val="-"/>
      <w:lvlJc w:val="left"/>
      <w:pPr>
        <w:ind w:left="760" w:hanging="360"/>
      </w:pPr>
      <w:rPr>
        <w:rFonts w:ascii="Verdana" w:eastAsia="굴림" w:hAnsi="Verdana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32"/>
  </w:num>
  <w:num w:numId="4">
    <w:abstractNumId w:val="9"/>
  </w:num>
  <w:num w:numId="5">
    <w:abstractNumId w:val="8"/>
  </w:num>
  <w:num w:numId="6">
    <w:abstractNumId w:val="11"/>
  </w:num>
  <w:num w:numId="7">
    <w:abstractNumId w:val="14"/>
  </w:num>
  <w:num w:numId="8">
    <w:abstractNumId w:val="18"/>
  </w:num>
  <w:num w:numId="9">
    <w:abstractNumId w:val="10"/>
  </w:num>
  <w:num w:numId="10">
    <w:abstractNumId w:val="26"/>
  </w:num>
  <w:num w:numId="11">
    <w:abstractNumId w:val="1"/>
  </w:num>
  <w:num w:numId="12">
    <w:abstractNumId w:val="21"/>
  </w:num>
  <w:num w:numId="13">
    <w:abstractNumId w:val="5"/>
  </w:num>
  <w:num w:numId="14">
    <w:abstractNumId w:val="6"/>
  </w:num>
  <w:num w:numId="15">
    <w:abstractNumId w:val="20"/>
  </w:num>
  <w:num w:numId="16">
    <w:abstractNumId w:val="28"/>
  </w:num>
  <w:num w:numId="17">
    <w:abstractNumId w:val="24"/>
  </w:num>
  <w:num w:numId="18">
    <w:abstractNumId w:val="3"/>
  </w:num>
  <w:num w:numId="19">
    <w:abstractNumId w:val="0"/>
  </w:num>
  <w:num w:numId="20">
    <w:abstractNumId w:val="22"/>
  </w:num>
  <w:num w:numId="21">
    <w:abstractNumId w:val="19"/>
  </w:num>
  <w:num w:numId="22">
    <w:abstractNumId w:val="4"/>
  </w:num>
  <w:num w:numId="23">
    <w:abstractNumId w:val="23"/>
  </w:num>
  <w:num w:numId="24">
    <w:abstractNumId w:val="7"/>
  </w:num>
  <w:num w:numId="25">
    <w:abstractNumId w:val="29"/>
  </w:num>
  <w:num w:numId="26">
    <w:abstractNumId w:val="31"/>
  </w:num>
  <w:num w:numId="27">
    <w:abstractNumId w:val="17"/>
  </w:num>
  <w:num w:numId="28">
    <w:abstractNumId w:val="30"/>
  </w:num>
  <w:num w:numId="29">
    <w:abstractNumId w:val="16"/>
  </w:num>
  <w:num w:numId="30">
    <w:abstractNumId w:val="25"/>
  </w:num>
  <w:num w:numId="31">
    <w:abstractNumId w:val="27"/>
  </w:num>
  <w:num w:numId="32">
    <w:abstractNumId w:val="15"/>
  </w:num>
  <w:num w:numId="33">
    <w:abstractNumId w:val="12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00"/>
  <w:displayHorizontalDrawingGridEvery w:val="0"/>
  <w:displayVerticalDrawingGridEvery w:val="2"/>
  <w:noPunctuationKerning/>
  <w:characterSpacingControl w:val="doNotCompress"/>
  <w:hdrShapeDefaults>
    <o:shapedefaults v:ext="edit" spidmax="2049">
      <o:colormru v:ext="edit" colors="#c9ffff,#df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D78"/>
    <w:rsid w:val="000036F4"/>
    <w:rsid w:val="00005A78"/>
    <w:rsid w:val="00011582"/>
    <w:rsid w:val="0002156E"/>
    <w:rsid w:val="000263E6"/>
    <w:rsid w:val="00027400"/>
    <w:rsid w:val="00031795"/>
    <w:rsid w:val="00035867"/>
    <w:rsid w:val="000369A4"/>
    <w:rsid w:val="00040D48"/>
    <w:rsid w:val="000441B5"/>
    <w:rsid w:val="0004440F"/>
    <w:rsid w:val="00044525"/>
    <w:rsid w:val="00044E14"/>
    <w:rsid w:val="00045920"/>
    <w:rsid w:val="0004647D"/>
    <w:rsid w:val="000473D9"/>
    <w:rsid w:val="00051041"/>
    <w:rsid w:val="000517AF"/>
    <w:rsid w:val="00051CF6"/>
    <w:rsid w:val="00054600"/>
    <w:rsid w:val="00062295"/>
    <w:rsid w:val="00066324"/>
    <w:rsid w:val="000675A3"/>
    <w:rsid w:val="00070641"/>
    <w:rsid w:val="000727F7"/>
    <w:rsid w:val="00074A97"/>
    <w:rsid w:val="00076A07"/>
    <w:rsid w:val="00086750"/>
    <w:rsid w:val="00087016"/>
    <w:rsid w:val="000872C3"/>
    <w:rsid w:val="000879DC"/>
    <w:rsid w:val="00092198"/>
    <w:rsid w:val="00093EA8"/>
    <w:rsid w:val="00097A0A"/>
    <w:rsid w:val="000A47F3"/>
    <w:rsid w:val="000B035B"/>
    <w:rsid w:val="000B1F51"/>
    <w:rsid w:val="000B22DA"/>
    <w:rsid w:val="000B62F5"/>
    <w:rsid w:val="000C021D"/>
    <w:rsid w:val="000C79F2"/>
    <w:rsid w:val="000D1847"/>
    <w:rsid w:val="000E0619"/>
    <w:rsid w:val="000E0B1B"/>
    <w:rsid w:val="000E11EA"/>
    <w:rsid w:val="000E138E"/>
    <w:rsid w:val="000E18ED"/>
    <w:rsid w:val="000E3515"/>
    <w:rsid w:val="000E42DF"/>
    <w:rsid w:val="000E65E3"/>
    <w:rsid w:val="000E7B40"/>
    <w:rsid w:val="000F1EAC"/>
    <w:rsid w:val="000F489F"/>
    <w:rsid w:val="000F4E60"/>
    <w:rsid w:val="000F4EB2"/>
    <w:rsid w:val="000F7B49"/>
    <w:rsid w:val="00106A6E"/>
    <w:rsid w:val="00106F11"/>
    <w:rsid w:val="001104C6"/>
    <w:rsid w:val="00115051"/>
    <w:rsid w:val="00115E60"/>
    <w:rsid w:val="00117164"/>
    <w:rsid w:val="00117BB1"/>
    <w:rsid w:val="00120141"/>
    <w:rsid w:val="001211F6"/>
    <w:rsid w:val="00125C88"/>
    <w:rsid w:val="00126C51"/>
    <w:rsid w:val="0012716F"/>
    <w:rsid w:val="001319AA"/>
    <w:rsid w:val="00133945"/>
    <w:rsid w:val="00137F9E"/>
    <w:rsid w:val="0014095A"/>
    <w:rsid w:val="00141BF8"/>
    <w:rsid w:val="0014258A"/>
    <w:rsid w:val="001426F9"/>
    <w:rsid w:val="00143E44"/>
    <w:rsid w:val="00143EF8"/>
    <w:rsid w:val="001454FC"/>
    <w:rsid w:val="00151C7D"/>
    <w:rsid w:val="00151F9A"/>
    <w:rsid w:val="001540FB"/>
    <w:rsid w:val="00162F3F"/>
    <w:rsid w:val="001654D8"/>
    <w:rsid w:val="00172D3F"/>
    <w:rsid w:val="001809DF"/>
    <w:rsid w:val="00181D26"/>
    <w:rsid w:val="00183901"/>
    <w:rsid w:val="00183931"/>
    <w:rsid w:val="001870B2"/>
    <w:rsid w:val="001905E4"/>
    <w:rsid w:val="001907D5"/>
    <w:rsid w:val="001925E8"/>
    <w:rsid w:val="00194927"/>
    <w:rsid w:val="001951A3"/>
    <w:rsid w:val="00195856"/>
    <w:rsid w:val="001A00F8"/>
    <w:rsid w:val="001A1814"/>
    <w:rsid w:val="001A6A36"/>
    <w:rsid w:val="001A7976"/>
    <w:rsid w:val="001B4C4F"/>
    <w:rsid w:val="001B5CE3"/>
    <w:rsid w:val="001C03C7"/>
    <w:rsid w:val="001C0B1B"/>
    <w:rsid w:val="001C1A1F"/>
    <w:rsid w:val="001C6244"/>
    <w:rsid w:val="001C65FB"/>
    <w:rsid w:val="001D3A5B"/>
    <w:rsid w:val="001D4142"/>
    <w:rsid w:val="001D6D7C"/>
    <w:rsid w:val="001E4170"/>
    <w:rsid w:val="001E4954"/>
    <w:rsid w:val="001E6A0B"/>
    <w:rsid w:val="001E719D"/>
    <w:rsid w:val="001F124C"/>
    <w:rsid w:val="001F2182"/>
    <w:rsid w:val="001F4080"/>
    <w:rsid w:val="001F4CD3"/>
    <w:rsid w:val="00203A56"/>
    <w:rsid w:val="00216113"/>
    <w:rsid w:val="00217C9A"/>
    <w:rsid w:val="002217C8"/>
    <w:rsid w:val="00222944"/>
    <w:rsid w:val="00222D5A"/>
    <w:rsid w:val="00223409"/>
    <w:rsid w:val="002235CB"/>
    <w:rsid w:val="00225C18"/>
    <w:rsid w:val="00226B7F"/>
    <w:rsid w:val="00230698"/>
    <w:rsid w:val="0023577B"/>
    <w:rsid w:val="0023585E"/>
    <w:rsid w:val="002407E9"/>
    <w:rsid w:val="0024231B"/>
    <w:rsid w:val="002428AC"/>
    <w:rsid w:val="00244F8F"/>
    <w:rsid w:val="00247027"/>
    <w:rsid w:val="0025044F"/>
    <w:rsid w:val="00253481"/>
    <w:rsid w:val="00256A43"/>
    <w:rsid w:val="00256CEB"/>
    <w:rsid w:val="00256E89"/>
    <w:rsid w:val="002641D2"/>
    <w:rsid w:val="00264DD1"/>
    <w:rsid w:val="00264FD9"/>
    <w:rsid w:val="00267BD8"/>
    <w:rsid w:val="00270884"/>
    <w:rsid w:val="002728FE"/>
    <w:rsid w:val="00277F23"/>
    <w:rsid w:val="00280B45"/>
    <w:rsid w:val="0028207F"/>
    <w:rsid w:val="002833C2"/>
    <w:rsid w:val="0028747E"/>
    <w:rsid w:val="002901DD"/>
    <w:rsid w:val="00291ED4"/>
    <w:rsid w:val="00293244"/>
    <w:rsid w:val="00294003"/>
    <w:rsid w:val="002946CB"/>
    <w:rsid w:val="00294B00"/>
    <w:rsid w:val="00295F34"/>
    <w:rsid w:val="002A0967"/>
    <w:rsid w:val="002A10F9"/>
    <w:rsid w:val="002A4DC6"/>
    <w:rsid w:val="002A512E"/>
    <w:rsid w:val="002B19DB"/>
    <w:rsid w:val="002B57EC"/>
    <w:rsid w:val="002B5C72"/>
    <w:rsid w:val="002B6D02"/>
    <w:rsid w:val="002B74F9"/>
    <w:rsid w:val="002C0295"/>
    <w:rsid w:val="002C0FF1"/>
    <w:rsid w:val="002C2E9B"/>
    <w:rsid w:val="002C515C"/>
    <w:rsid w:val="002D0D0E"/>
    <w:rsid w:val="002D17D5"/>
    <w:rsid w:val="002D5AFE"/>
    <w:rsid w:val="002E00C4"/>
    <w:rsid w:val="002E3B03"/>
    <w:rsid w:val="002E4A3D"/>
    <w:rsid w:val="002E6B65"/>
    <w:rsid w:val="002E6DD8"/>
    <w:rsid w:val="002F3FCE"/>
    <w:rsid w:val="002F4F5B"/>
    <w:rsid w:val="002F57A2"/>
    <w:rsid w:val="00300AE8"/>
    <w:rsid w:val="003012E0"/>
    <w:rsid w:val="003057C5"/>
    <w:rsid w:val="003106E8"/>
    <w:rsid w:val="00312A4F"/>
    <w:rsid w:val="003153D6"/>
    <w:rsid w:val="00317DD7"/>
    <w:rsid w:val="00320A23"/>
    <w:rsid w:val="00321DBA"/>
    <w:rsid w:val="003256D5"/>
    <w:rsid w:val="00325713"/>
    <w:rsid w:val="00326359"/>
    <w:rsid w:val="0032766F"/>
    <w:rsid w:val="003409C0"/>
    <w:rsid w:val="0034420F"/>
    <w:rsid w:val="003445B2"/>
    <w:rsid w:val="00344BC8"/>
    <w:rsid w:val="003452BF"/>
    <w:rsid w:val="003457E9"/>
    <w:rsid w:val="003506F4"/>
    <w:rsid w:val="00354FAE"/>
    <w:rsid w:val="0035572C"/>
    <w:rsid w:val="0036050E"/>
    <w:rsid w:val="003612F2"/>
    <w:rsid w:val="00363D86"/>
    <w:rsid w:val="00364907"/>
    <w:rsid w:val="00370F81"/>
    <w:rsid w:val="00371D32"/>
    <w:rsid w:val="00372DC0"/>
    <w:rsid w:val="00373BB4"/>
    <w:rsid w:val="00375F4F"/>
    <w:rsid w:val="003776F5"/>
    <w:rsid w:val="00385738"/>
    <w:rsid w:val="00386374"/>
    <w:rsid w:val="003975E3"/>
    <w:rsid w:val="00397AC8"/>
    <w:rsid w:val="00397B66"/>
    <w:rsid w:val="003A4721"/>
    <w:rsid w:val="003B0928"/>
    <w:rsid w:val="003B22DB"/>
    <w:rsid w:val="003B5EF2"/>
    <w:rsid w:val="003B7080"/>
    <w:rsid w:val="003C1EA5"/>
    <w:rsid w:val="003C2353"/>
    <w:rsid w:val="003C2A41"/>
    <w:rsid w:val="003C30CF"/>
    <w:rsid w:val="003D0D51"/>
    <w:rsid w:val="003D2964"/>
    <w:rsid w:val="003D33CB"/>
    <w:rsid w:val="003D3C3F"/>
    <w:rsid w:val="003D5F7A"/>
    <w:rsid w:val="003D6212"/>
    <w:rsid w:val="003D6458"/>
    <w:rsid w:val="003E097E"/>
    <w:rsid w:val="003E169C"/>
    <w:rsid w:val="003E55C0"/>
    <w:rsid w:val="003F6A8C"/>
    <w:rsid w:val="00401589"/>
    <w:rsid w:val="00401CA4"/>
    <w:rsid w:val="00401FAD"/>
    <w:rsid w:val="00405FBD"/>
    <w:rsid w:val="0040631D"/>
    <w:rsid w:val="00406803"/>
    <w:rsid w:val="004131CD"/>
    <w:rsid w:val="004239AB"/>
    <w:rsid w:val="00426D13"/>
    <w:rsid w:val="00430D1E"/>
    <w:rsid w:val="00432BCF"/>
    <w:rsid w:val="00433211"/>
    <w:rsid w:val="004333DD"/>
    <w:rsid w:val="004334EC"/>
    <w:rsid w:val="00436D0E"/>
    <w:rsid w:val="00440169"/>
    <w:rsid w:val="0044232C"/>
    <w:rsid w:val="00445D78"/>
    <w:rsid w:val="00447543"/>
    <w:rsid w:val="00452E4B"/>
    <w:rsid w:val="00452F2F"/>
    <w:rsid w:val="00455EEF"/>
    <w:rsid w:val="00457988"/>
    <w:rsid w:val="0046245D"/>
    <w:rsid w:val="004660AB"/>
    <w:rsid w:val="0046633D"/>
    <w:rsid w:val="00466514"/>
    <w:rsid w:val="00466877"/>
    <w:rsid w:val="0046718E"/>
    <w:rsid w:val="00471E6B"/>
    <w:rsid w:val="00474914"/>
    <w:rsid w:val="00474D0F"/>
    <w:rsid w:val="004814BC"/>
    <w:rsid w:val="00484254"/>
    <w:rsid w:val="00484AD5"/>
    <w:rsid w:val="004868F5"/>
    <w:rsid w:val="00486AAA"/>
    <w:rsid w:val="0048711C"/>
    <w:rsid w:val="00493285"/>
    <w:rsid w:val="0049573D"/>
    <w:rsid w:val="004A2F64"/>
    <w:rsid w:val="004A4D62"/>
    <w:rsid w:val="004A510A"/>
    <w:rsid w:val="004B2C32"/>
    <w:rsid w:val="004B48AE"/>
    <w:rsid w:val="004B5F74"/>
    <w:rsid w:val="004C00FA"/>
    <w:rsid w:val="004C06C8"/>
    <w:rsid w:val="004C6626"/>
    <w:rsid w:val="004D01F0"/>
    <w:rsid w:val="004D2735"/>
    <w:rsid w:val="004D3A44"/>
    <w:rsid w:val="004E081D"/>
    <w:rsid w:val="004E3364"/>
    <w:rsid w:val="004E4F96"/>
    <w:rsid w:val="004F143E"/>
    <w:rsid w:val="004F2A63"/>
    <w:rsid w:val="004F341D"/>
    <w:rsid w:val="004F6096"/>
    <w:rsid w:val="004F64AB"/>
    <w:rsid w:val="004F7D8A"/>
    <w:rsid w:val="005014C6"/>
    <w:rsid w:val="00501660"/>
    <w:rsid w:val="00503B83"/>
    <w:rsid w:val="005046FD"/>
    <w:rsid w:val="00507973"/>
    <w:rsid w:val="00510032"/>
    <w:rsid w:val="0051444F"/>
    <w:rsid w:val="005169C7"/>
    <w:rsid w:val="005242E7"/>
    <w:rsid w:val="0052455A"/>
    <w:rsid w:val="00534E47"/>
    <w:rsid w:val="0053639E"/>
    <w:rsid w:val="005363E7"/>
    <w:rsid w:val="00536C9C"/>
    <w:rsid w:val="00537328"/>
    <w:rsid w:val="00540C6F"/>
    <w:rsid w:val="0054304D"/>
    <w:rsid w:val="0054758D"/>
    <w:rsid w:val="005505AB"/>
    <w:rsid w:val="00550891"/>
    <w:rsid w:val="00550A34"/>
    <w:rsid w:val="005522C3"/>
    <w:rsid w:val="00555A0E"/>
    <w:rsid w:val="005561FB"/>
    <w:rsid w:val="00556D55"/>
    <w:rsid w:val="00560EA7"/>
    <w:rsid w:val="005635C1"/>
    <w:rsid w:val="0056668C"/>
    <w:rsid w:val="0056743E"/>
    <w:rsid w:val="00567BEC"/>
    <w:rsid w:val="005727F3"/>
    <w:rsid w:val="005805D3"/>
    <w:rsid w:val="00580703"/>
    <w:rsid w:val="00582D1D"/>
    <w:rsid w:val="00583F18"/>
    <w:rsid w:val="005843D0"/>
    <w:rsid w:val="005847FD"/>
    <w:rsid w:val="00586FD0"/>
    <w:rsid w:val="00593140"/>
    <w:rsid w:val="005A1502"/>
    <w:rsid w:val="005A23AD"/>
    <w:rsid w:val="005A27C1"/>
    <w:rsid w:val="005A2A85"/>
    <w:rsid w:val="005A5547"/>
    <w:rsid w:val="005B0418"/>
    <w:rsid w:val="005B0CBB"/>
    <w:rsid w:val="005B119B"/>
    <w:rsid w:val="005B1416"/>
    <w:rsid w:val="005B4204"/>
    <w:rsid w:val="005C1CAB"/>
    <w:rsid w:val="005C37EA"/>
    <w:rsid w:val="005C4561"/>
    <w:rsid w:val="005C47A8"/>
    <w:rsid w:val="005C78F0"/>
    <w:rsid w:val="005C7B15"/>
    <w:rsid w:val="005D02D6"/>
    <w:rsid w:val="005D6C82"/>
    <w:rsid w:val="005D7BB1"/>
    <w:rsid w:val="005E06E0"/>
    <w:rsid w:val="005E0EA3"/>
    <w:rsid w:val="005F2CA3"/>
    <w:rsid w:val="005F6D7C"/>
    <w:rsid w:val="005F6EED"/>
    <w:rsid w:val="005F7494"/>
    <w:rsid w:val="005F7762"/>
    <w:rsid w:val="0060113A"/>
    <w:rsid w:val="0060179B"/>
    <w:rsid w:val="00601ADD"/>
    <w:rsid w:val="00603296"/>
    <w:rsid w:val="00603BE0"/>
    <w:rsid w:val="00603F35"/>
    <w:rsid w:val="006103D8"/>
    <w:rsid w:val="006225D6"/>
    <w:rsid w:val="006244DC"/>
    <w:rsid w:val="00624D87"/>
    <w:rsid w:val="00631135"/>
    <w:rsid w:val="0063253F"/>
    <w:rsid w:val="00633CEC"/>
    <w:rsid w:val="006427DD"/>
    <w:rsid w:val="00642E53"/>
    <w:rsid w:val="006430FC"/>
    <w:rsid w:val="00646285"/>
    <w:rsid w:val="006540CF"/>
    <w:rsid w:val="00655541"/>
    <w:rsid w:val="0066101D"/>
    <w:rsid w:val="006629C5"/>
    <w:rsid w:val="0066485B"/>
    <w:rsid w:val="00665BC6"/>
    <w:rsid w:val="006727EE"/>
    <w:rsid w:val="00674247"/>
    <w:rsid w:val="0069086E"/>
    <w:rsid w:val="00691836"/>
    <w:rsid w:val="0069261E"/>
    <w:rsid w:val="00694AC1"/>
    <w:rsid w:val="00694F55"/>
    <w:rsid w:val="006A0632"/>
    <w:rsid w:val="006A143C"/>
    <w:rsid w:val="006A1E3F"/>
    <w:rsid w:val="006A6772"/>
    <w:rsid w:val="006A778B"/>
    <w:rsid w:val="006B03CB"/>
    <w:rsid w:val="006B0CBB"/>
    <w:rsid w:val="006B3D90"/>
    <w:rsid w:val="006B401A"/>
    <w:rsid w:val="006B720B"/>
    <w:rsid w:val="006C38BD"/>
    <w:rsid w:val="006D2A07"/>
    <w:rsid w:val="006D3C87"/>
    <w:rsid w:val="006D7354"/>
    <w:rsid w:val="006E30FE"/>
    <w:rsid w:val="006E4901"/>
    <w:rsid w:val="006E771A"/>
    <w:rsid w:val="006E7ABD"/>
    <w:rsid w:val="006F0428"/>
    <w:rsid w:val="006F3B94"/>
    <w:rsid w:val="006F4ED6"/>
    <w:rsid w:val="006F6CE7"/>
    <w:rsid w:val="00700DFF"/>
    <w:rsid w:val="007034B2"/>
    <w:rsid w:val="0070352B"/>
    <w:rsid w:val="00706D08"/>
    <w:rsid w:val="00707029"/>
    <w:rsid w:val="00710286"/>
    <w:rsid w:val="007108AE"/>
    <w:rsid w:val="00715B5D"/>
    <w:rsid w:val="00716E0A"/>
    <w:rsid w:val="007174A3"/>
    <w:rsid w:val="00723438"/>
    <w:rsid w:val="00733E71"/>
    <w:rsid w:val="00734610"/>
    <w:rsid w:val="007360FF"/>
    <w:rsid w:val="00737D78"/>
    <w:rsid w:val="00741B8E"/>
    <w:rsid w:val="0074276E"/>
    <w:rsid w:val="0074296D"/>
    <w:rsid w:val="00743A38"/>
    <w:rsid w:val="0074438B"/>
    <w:rsid w:val="00746D3D"/>
    <w:rsid w:val="007507CF"/>
    <w:rsid w:val="00750B8C"/>
    <w:rsid w:val="00751F00"/>
    <w:rsid w:val="00753646"/>
    <w:rsid w:val="0075517F"/>
    <w:rsid w:val="00760AC1"/>
    <w:rsid w:val="00760D3A"/>
    <w:rsid w:val="0076224E"/>
    <w:rsid w:val="00762EFF"/>
    <w:rsid w:val="007673B0"/>
    <w:rsid w:val="00767A2B"/>
    <w:rsid w:val="00775F31"/>
    <w:rsid w:val="007768B8"/>
    <w:rsid w:val="007810FE"/>
    <w:rsid w:val="007821D7"/>
    <w:rsid w:val="00782468"/>
    <w:rsid w:val="00782EEB"/>
    <w:rsid w:val="00782F9D"/>
    <w:rsid w:val="007855D5"/>
    <w:rsid w:val="00792F7B"/>
    <w:rsid w:val="0079306A"/>
    <w:rsid w:val="007A6D1D"/>
    <w:rsid w:val="007A7DCC"/>
    <w:rsid w:val="007B14CA"/>
    <w:rsid w:val="007B17D5"/>
    <w:rsid w:val="007B1E6A"/>
    <w:rsid w:val="007B221A"/>
    <w:rsid w:val="007B5570"/>
    <w:rsid w:val="007B5C9B"/>
    <w:rsid w:val="007B61A0"/>
    <w:rsid w:val="007C12D0"/>
    <w:rsid w:val="007D0257"/>
    <w:rsid w:val="007D05CB"/>
    <w:rsid w:val="007D276B"/>
    <w:rsid w:val="007D57EB"/>
    <w:rsid w:val="007D75BF"/>
    <w:rsid w:val="007E7DD7"/>
    <w:rsid w:val="007F1164"/>
    <w:rsid w:val="007F1370"/>
    <w:rsid w:val="007F2619"/>
    <w:rsid w:val="007F6EDC"/>
    <w:rsid w:val="007F70E7"/>
    <w:rsid w:val="008005AE"/>
    <w:rsid w:val="0080299A"/>
    <w:rsid w:val="00804BF5"/>
    <w:rsid w:val="00804E21"/>
    <w:rsid w:val="00805B16"/>
    <w:rsid w:val="0080774D"/>
    <w:rsid w:val="00811901"/>
    <w:rsid w:val="00815943"/>
    <w:rsid w:val="00816108"/>
    <w:rsid w:val="00817D1A"/>
    <w:rsid w:val="008206E5"/>
    <w:rsid w:val="008234F8"/>
    <w:rsid w:val="00826127"/>
    <w:rsid w:val="008313E3"/>
    <w:rsid w:val="00832DCA"/>
    <w:rsid w:val="0083582A"/>
    <w:rsid w:val="00837125"/>
    <w:rsid w:val="00840022"/>
    <w:rsid w:val="00846371"/>
    <w:rsid w:val="00847655"/>
    <w:rsid w:val="00847FEA"/>
    <w:rsid w:val="00852670"/>
    <w:rsid w:val="008641EC"/>
    <w:rsid w:val="0086511E"/>
    <w:rsid w:val="00866C60"/>
    <w:rsid w:val="00866CB5"/>
    <w:rsid w:val="00872799"/>
    <w:rsid w:val="008751B6"/>
    <w:rsid w:val="00884486"/>
    <w:rsid w:val="008847CB"/>
    <w:rsid w:val="00885F95"/>
    <w:rsid w:val="00886B83"/>
    <w:rsid w:val="00887C02"/>
    <w:rsid w:val="008937B6"/>
    <w:rsid w:val="008954E1"/>
    <w:rsid w:val="00895FD5"/>
    <w:rsid w:val="008A4541"/>
    <w:rsid w:val="008A59D9"/>
    <w:rsid w:val="008A60E1"/>
    <w:rsid w:val="008B173D"/>
    <w:rsid w:val="008B17D5"/>
    <w:rsid w:val="008B19E2"/>
    <w:rsid w:val="008B5A2F"/>
    <w:rsid w:val="008B5FBE"/>
    <w:rsid w:val="008B7F88"/>
    <w:rsid w:val="008C01FC"/>
    <w:rsid w:val="008C1275"/>
    <w:rsid w:val="008D347C"/>
    <w:rsid w:val="008D68C6"/>
    <w:rsid w:val="008D7DE0"/>
    <w:rsid w:val="008E154A"/>
    <w:rsid w:val="008E4D4D"/>
    <w:rsid w:val="008F291E"/>
    <w:rsid w:val="008F2D0C"/>
    <w:rsid w:val="008F30D5"/>
    <w:rsid w:val="008F4A2C"/>
    <w:rsid w:val="008F4BC5"/>
    <w:rsid w:val="00904C58"/>
    <w:rsid w:val="0091070E"/>
    <w:rsid w:val="00911BE8"/>
    <w:rsid w:val="00911F3F"/>
    <w:rsid w:val="0091205C"/>
    <w:rsid w:val="00913239"/>
    <w:rsid w:val="00913F04"/>
    <w:rsid w:val="009161F0"/>
    <w:rsid w:val="00923851"/>
    <w:rsid w:val="00926628"/>
    <w:rsid w:val="009279F5"/>
    <w:rsid w:val="00932CE7"/>
    <w:rsid w:val="00934357"/>
    <w:rsid w:val="00934B63"/>
    <w:rsid w:val="00935F41"/>
    <w:rsid w:val="00936B35"/>
    <w:rsid w:val="00937886"/>
    <w:rsid w:val="00941A51"/>
    <w:rsid w:val="00942399"/>
    <w:rsid w:val="00945698"/>
    <w:rsid w:val="00946C09"/>
    <w:rsid w:val="00946D6D"/>
    <w:rsid w:val="00947088"/>
    <w:rsid w:val="00947452"/>
    <w:rsid w:val="00956F93"/>
    <w:rsid w:val="009574BE"/>
    <w:rsid w:val="00960B2F"/>
    <w:rsid w:val="00961461"/>
    <w:rsid w:val="0096312A"/>
    <w:rsid w:val="00963FB5"/>
    <w:rsid w:val="00964CAE"/>
    <w:rsid w:val="00965E66"/>
    <w:rsid w:val="009665F6"/>
    <w:rsid w:val="0096745D"/>
    <w:rsid w:val="00967F2B"/>
    <w:rsid w:val="00973AEA"/>
    <w:rsid w:val="00977DFE"/>
    <w:rsid w:val="009825CE"/>
    <w:rsid w:val="00983515"/>
    <w:rsid w:val="0098450B"/>
    <w:rsid w:val="00984F3E"/>
    <w:rsid w:val="009860A6"/>
    <w:rsid w:val="00986FAD"/>
    <w:rsid w:val="009970D1"/>
    <w:rsid w:val="009A406B"/>
    <w:rsid w:val="009A435F"/>
    <w:rsid w:val="009A47A7"/>
    <w:rsid w:val="009A5564"/>
    <w:rsid w:val="009A785C"/>
    <w:rsid w:val="009B547D"/>
    <w:rsid w:val="009B6A6E"/>
    <w:rsid w:val="009C20F4"/>
    <w:rsid w:val="009C298A"/>
    <w:rsid w:val="009C2D38"/>
    <w:rsid w:val="009C4F2E"/>
    <w:rsid w:val="009C5E18"/>
    <w:rsid w:val="009C7488"/>
    <w:rsid w:val="009D0970"/>
    <w:rsid w:val="009D0BC4"/>
    <w:rsid w:val="009D0E04"/>
    <w:rsid w:val="009D31FC"/>
    <w:rsid w:val="009E1B60"/>
    <w:rsid w:val="009E52D3"/>
    <w:rsid w:val="009E55BF"/>
    <w:rsid w:val="009E5F17"/>
    <w:rsid w:val="009E74CF"/>
    <w:rsid w:val="009E758B"/>
    <w:rsid w:val="009F298F"/>
    <w:rsid w:val="009F5A3C"/>
    <w:rsid w:val="009F5C8E"/>
    <w:rsid w:val="00A0091B"/>
    <w:rsid w:val="00A02417"/>
    <w:rsid w:val="00A02B33"/>
    <w:rsid w:val="00A03A95"/>
    <w:rsid w:val="00A05C67"/>
    <w:rsid w:val="00A0681A"/>
    <w:rsid w:val="00A06C50"/>
    <w:rsid w:val="00A15A45"/>
    <w:rsid w:val="00A26B2D"/>
    <w:rsid w:val="00A311D7"/>
    <w:rsid w:val="00A340EC"/>
    <w:rsid w:val="00A373F1"/>
    <w:rsid w:val="00A41297"/>
    <w:rsid w:val="00A44307"/>
    <w:rsid w:val="00A443BB"/>
    <w:rsid w:val="00A477D8"/>
    <w:rsid w:val="00A5120F"/>
    <w:rsid w:val="00A549D6"/>
    <w:rsid w:val="00A54BA9"/>
    <w:rsid w:val="00A56746"/>
    <w:rsid w:val="00A60608"/>
    <w:rsid w:val="00A616EF"/>
    <w:rsid w:val="00A63676"/>
    <w:rsid w:val="00A64FA5"/>
    <w:rsid w:val="00A67293"/>
    <w:rsid w:val="00A75D25"/>
    <w:rsid w:val="00A80376"/>
    <w:rsid w:val="00A8190E"/>
    <w:rsid w:val="00A820D3"/>
    <w:rsid w:val="00A852A2"/>
    <w:rsid w:val="00A87140"/>
    <w:rsid w:val="00A90106"/>
    <w:rsid w:val="00A9233F"/>
    <w:rsid w:val="00A93BA4"/>
    <w:rsid w:val="00A9560E"/>
    <w:rsid w:val="00AA0929"/>
    <w:rsid w:val="00AA329E"/>
    <w:rsid w:val="00AA3AE1"/>
    <w:rsid w:val="00AA5559"/>
    <w:rsid w:val="00AB280A"/>
    <w:rsid w:val="00AB4977"/>
    <w:rsid w:val="00AC04DB"/>
    <w:rsid w:val="00AC0A59"/>
    <w:rsid w:val="00AC4B22"/>
    <w:rsid w:val="00AC4C92"/>
    <w:rsid w:val="00AC4D96"/>
    <w:rsid w:val="00AC5746"/>
    <w:rsid w:val="00AD24F0"/>
    <w:rsid w:val="00AD6803"/>
    <w:rsid w:val="00AD7BA5"/>
    <w:rsid w:val="00AE361B"/>
    <w:rsid w:val="00AE3BA9"/>
    <w:rsid w:val="00AE54BA"/>
    <w:rsid w:val="00AE7EDE"/>
    <w:rsid w:val="00AF0BA3"/>
    <w:rsid w:val="00AF1B0A"/>
    <w:rsid w:val="00AF4DF9"/>
    <w:rsid w:val="00AF64A2"/>
    <w:rsid w:val="00AF6F0B"/>
    <w:rsid w:val="00B028AC"/>
    <w:rsid w:val="00B039AD"/>
    <w:rsid w:val="00B03E86"/>
    <w:rsid w:val="00B04993"/>
    <w:rsid w:val="00B04CC4"/>
    <w:rsid w:val="00B1070A"/>
    <w:rsid w:val="00B23809"/>
    <w:rsid w:val="00B23CB4"/>
    <w:rsid w:val="00B25929"/>
    <w:rsid w:val="00B314FA"/>
    <w:rsid w:val="00B3478A"/>
    <w:rsid w:val="00B373AC"/>
    <w:rsid w:val="00B5142A"/>
    <w:rsid w:val="00B51F42"/>
    <w:rsid w:val="00B53133"/>
    <w:rsid w:val="00B61C23"/>
    <w:rsid w:val="00B620AD"/>
    <w:rsid w:val="00B632D9"/>
    <w:rsid w:val="00B634F4"/>
    <w:rsid w:val="00B6372C"/>
    <w:rsid w:val="00B648DA"/>
    <w:rsid w:val="00B77594"/>
    <w:rsid w:val="00B80FA7"/>
    <w:rsid w:val="00B8239D"/>
    <w:rsid w:val="00B8240D"/>
    <w:rsid w:val="00B82F0F"/>
    <w:rsid w:val="00B83F63"/>
    <w:rsid w:val="00B85266"/>
    <w:rsid w:val="00B86143"/>
    <w:rsid w:val="00B86A41"/>
    <w:rsid w:val="00B87992"/>
    <w:rsid w:val="00B909F2"/>
    <w:rsid w:val="00B92862"/>
    <w:rsid w:val="00B93069"/>
    <w:rsid w:val="00B95117"/>
    <w:rsid w:val="00BA0AA1"/>
    <w:rsid w:val="00BA2A4F"/>
    <w:rsid w:val="00BB1D70"/>
    <w:rsid w:val="00BB2EA4"/>
    <w:rsid w:val="00BB329E"/>
    <w:rsid w:val="00BB36D3"/>
    <w:rsid w:val="00BB5A10"/>
    <w:rsid w:val="00BB7305"/>
    <w:rsid w:val="00BC05AC"/>
    <w:rsid w:val="00BC0BB4"/>
    <w:rsid w:val="00BC18FF"/>
    <w:rsid w:val="00BC1984"/>
    <w:rsid w:val="00BC4954"/>
    <w:rsid w:val="00BC58B7"/>
    <w:rsid w:val="00BD3CD8"/>
    <w:rsid w:val="00BD473C"/>
    <w:rsid w:val="00BD6E2C"/>
    <w:rsid w:val="00BD6F98"/>
    <w:rsid w:val="00BE161F"/>
    <w:rsid w:val="00BE2362"/>
    <w:rsid w:val="00BE46F3"/>
    <w:rsid w:val="00BE4F0F"/>
    <w:rsid w:val="00BF3A1E"/>
    <w:rsid w:val="00BF409D"/>
    <w:rsid w:val="00BF5B2D"/>
    <w:rsid w:val="00BF69AF"/>
    <w:rsid w:val="00BF7D1B"/>
    <w:rsid w:val="00C02E26"/>
    <w:rsid w:val="00C057A3"/>
    <w:rsid w:val="00C06A3E"/>
    <w:rsid w:val="00C11E13"/>
    <w:rsid w:val="00C16075"/>
    <w:rsid w:val="00C1732F"/>
    <w:rsid w:val="00C20CD9"/>
    <w:rsid w:val="00C21BFB"/>
    <w:rsid w:val="00C25975"/>
    <w:rsid w:val="00C271F2"/>
    <w:rsid w:val="00C30FA5"/>
    <w:rsid w:val="00C31FA2"/>
    <w:rsid w:val="00C33DFB"/>
    <w:rsid w:val="00C33FB1"/>
    <w:rsid w:val="00C346E1"/>
    <w:rsid w:val="00C41295"/>
    <w:rsid w:val="00C4331F"/>
    <w:rsid w:val="00C46ACC"/>
    <w:rsid w:val="00C5122B"/>
    <w:rsid w:val="00C51BE0"/>
    <w:rsid w:val="00C548C7"/>
    <w:rsid w:val="00C60935"/>
    <w:rsid w:val="00C6296B"/>
    <w:rsid w:val="00C63B7B"/>
    <w:rsid w:val="00C66652"/>
    <w:rsid w:val="00C6698A"/>
    <w:rsid w:val="00C73C53"/>
    <w:rsid w:val="00C74D54"/>
    <w:rsid w:val="00C77E0B"/>
    <w:rsid w:val="00C827B7"/>
    <w:rsid w:val="00C830A4"/>
    <w:rsid w:val="00C9158A"/>
    <w:rsid w:val="00C9200D"/>
    <w:rsid w:val="00C93F87"/>
    <w:rsid w:val="00C968D1"/>
    <w:rsid w:val="00CA1FFD"/>
    <w:rsid w:val="00CA505D"/>
    <w:rsid w:val="00CA580A"/>
    <w:rsid w:val="00CA6E73"/>
    <w:rsid w:val="00CB7927"/>
    <w:rsid w:val="00CC138F"/>
    <w:rsid w:val="00CC4A3B"/>
    <w:rsid w:val="00CC5334"/>
    <w:rsid w:val="00CD0DC7"/>
    <w:rsid w:val="00CD6602"/>
    <w:rsid w:val="00CD724B"/>
    <w:rsid w:val="00CE20F1"/>
    <w:rsid w:val="00CE24B8"/>
    <w:rsid w:val="00CE2FC6"/>
    <w:rsid w:val="00CE32C7"/>
    <w:rsid w:val="00CE35D7"/>
    <w:rsid w:val="00CE5C02"/>
    <w:rsid w:val="00CE6269"/>
    <w:rsid w:val="00CF0495"/>
    <w:rsid w:val="00CF06BB"/>
    <w:rsid w:val="00CF1A01"/>
    <w:rsid w:val="00CF48EC"/>
    <w:rsid w:val="00D00001"/>
    <w:rsid w:val="00D04ECE"/>
    <w:rsid w:val="00D07CEF"/>
    <w:rsid w:val="00D115ED"/>
    <w:rsid w:val="00D129B2"/>
    <w:rsid w:val="00D12D5E"/>
    <w:rsid w:val="00D171BB"/>
    <w:rsid w:val="00D202DF"/>
    <w:rsid w:val="00D2103C"/>
    <w:rsid w:val="00D21B49"/>
    <w:rsid w:val="00D221F6"/>
    <w:rsid w:val="00D24898"/>
    <w:rsid w:val="00D3118F"/>
    <w:rsid w:val="00D33C34"/>
    <w:rsid w:val="00D37609"/>
    <w:rsid w:val="00D4036C"/>
    <w:rsid w:val="00D423D1"/>
    <w:rsid w:val="00D43253"/>
    <w:rsid w:val="00D450B0"/>
    <w:rsid w:val="00D455AD"/>
    <w:rsid w:val="00D45D32"/>
    <w:rsid w:val="00D477EC"/>
    <w:rsid w:val="00D47C2C"/>
    <w:rsid w:val="00D542F4"/>
    <w:rsid w:val="00D54E54"/>
    <w:rsid w:val="00D571E4"/>
    <w:rsid w:val="00D61FF5"/>
    <w:rsid w:val="00D625A6"/>
    <w:rsid w:val="00D66580"/>
    <w:rsid w:val="00D669D3"/>
    <w:rsid w:val="00D70577"/>
    <w:rsid w:val="00D71A2C"/>
    <w:rsid w:val="00D72427"/>
    <w:rsid w:val="00D7251E"/>
    <w:rsid w:val="00D729D7"/>
    <w:rsid w:val="00D752E1"/>
    <w:rsid w:val="00D757EA"/>
    <w:rsid w:val="00D77C1D"/>
    <w:rsid w:val="00D77C94"/>
    <w:rsid w:val="00D80014"/>
    <w:rsid w:val="00D80EE1"/>
    <w:rsid w:val="00D8154F"/>
    <w:rsid w:val="00D837FB"/>
    <w:rsid w:val="00D84A50"/>
    <w:rsid w:val="00D905E2"/>
    <w:rsid w:val="00D90AD1"/>
    <w:rsid w:val="00D90B39"/>
    <w:rsid w:val="00D9196C"/>
    <w:rsid w:val="00D91E2B"/>
    <w:rsid w:val="00D9500E"/>
    <w:rsid w:val="00D951B6"/>
    <w:rsid w:val="00D97D54"/>
    <w:rsid w:val="00DA0BE2"/>
    <w:rsid w:val="00DA32EA"/>
    <w:rsid w:val="00DA43A5"/>
    <w:rsid w:val="00DA74B4"/>
    <w:rsid w:val="00DB1DD1"/>
    <w:rsid w:val="00DB4EA1"/>
    <w:rsid w:val="00DC4CA4"/>
    <w:rsid w:val="00DD4E9C"/>
    <w:rsid w:val="00DD5866"/>
    <w:rsid w:val="00DD6FD0"/>
    <w:rsid w:val="00DE27AE"/>
    <w:rsid w:val="00DE3849"/>
    <w:rsid w:val="00DE399A"/>
    <w:rsid w:val="00DE784E"/>
    <w:rsid w:val="00DE78FC"/>
    <w:rsid w:val="00DF06E6"/>
    <w:rsid w:val="00DF46D4"/>
    <w:rsid w:val="00E0738A"/>
    <w:rsid w:val="00E10338"/>
    <w:rsid w:val="00E11D96"/>
    <w:rsid w:val="00E14455"/>
    <w:rsid w:val="00E15366"/>
    <w:rsid w:val="00E20D71"/>
    <w:rsid w:val="00E235AF"/>
    <w:rsid w:val="00E236F4"/>
    <w:rsid w:val="00E27D8E"/>
    <w:rsid w:val="00E30897"/>
    <w:rsid w:val="00E318C1"/>
    <w:rsid w:val="00E3246F"/>
    <w:rsid w:val="00E32D2C"/>
    <w:rsid w:val="00E35B59"/>
    <w:rsid w:val="00E35D8A"/>
    <w:rsid w:val="00E35ED1"/>
    <w:rsid w:val="00E4109D"/>
    <w:rsid w:val="00E4277A"/>
    <w:rsid w:val="00E44E1B"/>
    <w:rsid w:val="00E45A59"/>
    <w:rsid w:val="00E51A73"/>
    <w:rsid w:val="00E52F33"/>
    <w:rsid w:val="00E654DB"/>
    <w:rsid w:val="00E66CDA"/>
    <w:rsid w:val="00E706F2"/>
    <w:rsid w:val="00E71A00"/>
    <w:rsid w:val="00E71E77"/>
    <w:rsid w:val="00E7308C"/>
    <w:rsid w:val="00E7475D"/>
    <w:rsid w:val="00E74764"/>
    <w:rsid w:val="00E74787"/>
    <w:rsid w:val="00E75E73"/>
    <w:rsid w:val="00E8121B"/>
    <w:rsid w:val="00E84355"/>
    <w:rsid w:val="00E846EE"/>
    <w:rsid w:val="00E910BE"/>
    <w:rsid w:val="00E91608"/>
    <w:rsid w:val="00EA13E1"/>
    <w:rsid w:val="00EA2864"/>
    <w:rsid w:val="00EA2EBA"/>
    <w:rsid w:val="00EA5B3D"/>
    <w:rsid w:val="00EB0CAC"/>
    <w:rsid w:val="00EB49E9"/>
    <w:rsid w:val="00EB4B93"/>
    <w:rsid w:val="00EB5E1D"/>
    <w:rsid w:val="00EB67E5"/>
    <w:rsid w:val="00EC02F8"/>
    <w:rsid w:val="00EC0512"/>
    <w:rsid w:val="00EC226F"/>
    <w:rsid w:val="00EC2A8E"/>
    <w:rsid w:val="00EC67F2"/>
    <w:rsid w:val="00EC71FD"/>
    <w:rsid w:val="00ED6342"/>
    <w:rsid w:val="00ED6ECC"/>
    <w:rsid w:val="00EE17AD"/>
    <w:rsid w:val="00EE1AE5"/>
    <w:rsid w:val="00EE1BB0"/>
    <w:rsid w:val="00EE200E"/>
    <w:rsid w:val="00EE47CC"/>
    <w:rsid w:val="00EE5E9F"/>
    <w:rsid w:val="00EE7E36"/>
    <w:rsid w:val="00EF1460"/>
    <w:rsid w:val="00EF2C70"/>
    <w:rsid w:val="00EF3AAD"/>
    <w:rsid w:val="00EF50DA"/>
    <w:rsid w:val="00EF6084"/>
    <w:rsid w:val="00EF7040"/>
    <w:rsid w:val="00EF7705"/>
    <w:rsid w:val="00F02513"/>
    <w:rsid w:val="00F0375B"/>
    <w:rsid w:val="00F10D93"/>
    <w:rsid w:val="00F11445"/>
    <w:rsid w:val="00F114D5"/>
    <w:rsid w:val="00F11642"/>
    <w:rsid w:val="00F12312"/>
    <w:rsid w:val="00F1284A"/>
    <w:rsid w:val="00F16739"/>
    <w:rsid w:val="00F1680B"/>
    <w:rsid w:val="00F17802"/>
    <w:rsid w:val="00F250CE"/>
    <w:rsid w:val="00F26546"/>
    <w:rsid w:val="00F26927"/>
    <w:rsid w:val="00F30156"/>
    <w:rsid w:val="00F40ECB"/>
    <w:rsid w:val="00F42A0E"/>
    <w:rsid w:val="00F45084"/>
    <w:rsid w:val="00F4723F"/>
    <w:rsid w:val="00F522D2"/>
    <w:rsid w:val="00F52D0B"/>
    <w:rsid w:val="00F52E4D"/>
    <w:rsid w:val="00F53402"/>
    <w:rsid w:val="00F54DCA"/>
    <w:rsid w:val="00F569C5"/>
    <w:rsid w:val="00F6060F"/>
    <w:rsid w:val="00F61758"/>
    <w:rsid w:val="00F63E21"/>
    <w:rsid w:val="00F6479A"/>
    <w:rsid w:val="00F64DE5"/>
    <w:rsid w:val="00F660E1"/>
    <w:rsid w:val="00F732D5"/>
    <w:rsid w:val="00F734E8"/>
    <w:rsid w:val="00F801DD"/>
    <w:rsid w:val="00F8095F"/>
    <w:rsid w:val="00F84BDF"/>
    <w:rsid w:val="00F912AF"/>
    <w:rsid w:val="00F91F5A"/>
    <w:rsid w:val="00F92501"/>
    <w:rsid w:val="00F9442C"/>
    <w:rsid w:val="00F959F1"/>
    <w:rsid w:val="00F95E18"/>
    <w:rsid w:val="00F97615"/>
    <w:rsid w:val="00FA4BE3"/>
    <w:rsid w:val="00FA4DA0"/>
    <w:rsid w:val="00FA5E3F"/>
    <w:rsid w:val="00FA6B12"/>
    <w:rsid w:val="00FA7C24"/>
    <w:rsid w:val="00FB073D"/>
    <w:rsid w:val="00FB0FBC"/>
    <w:rsid w:val="00FB618B"/>
    <w:rsid w:val="00FC3165"/>
    <w:rsid w:val="00FC34A9"/>
    <w:rsid w:val="00FC46F7"/>
    <w:rsid w:val="00FC539A"/>
    <w:rsid w:val="00FC57FC"/>
    <w:rsid w:val="00FC58A5"/>
    <w:rsid w:val="00FC6C62"/>
    <w:rsid w:val="00FC771E"/>
    <w:rsid w:val="00FD5CDD"/>
    <w:rsid w:val="00FE0452"/>
    <w:rsid w:val="00FE15B7"/>
    <w:rsid w:val="00FF3C8B"/>
    <w:rsid w:val="00FF3FDF"/>
    <w:rsid w:val="00FF5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c9ffff,#dff"/>
    </o:shapedefaults>
    <o:shapelayout v:ext="edit">
      <o:idmap v:ext="edit" data="1"/>
    </o:shapelayout>
  </w:shapeDefaults>
  <w:decimalSymbol w:val="."/>
  <w:listSeparator w:val=","/>
  <w14:docId w14:val="2377012B"/>
  <w15:docId w15:val="{2FDC8858-2CDF-4933-9737-0EBC86682B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4334EC"/>
    <w:rPr>
      <w:rFonts w:eastAsia="바탕체"/>
    </w:rPr>
  </w:style>
  <w:style w:type="paragraph" w:styleId="1">
    <w:name w:val="heading 1"/>
    <w:basedOn w:val="a0"/>
    <w:next w:val="a0"/>
    <w:qFormat/>
    <w:rsid w:val="004334EC"/>
    <w:pPr>
      <w:keepNext/>
      <w:outlineLvl w:val="0"/>
    </w:pPr>
    <w:rPr>
      <w:rFonts w:ascii="Arial" w:eastAsia="돋움" w:hAnsi="Arial"/>
      <w:sz w:val="28"/>
      <w:szCs w:val="28"/>
    </w:rPr>
  </w:style>
  <w:style w:type="paragraph" w:styleId="2">
    <w:name w:val="heading 2"/>
    <w:basedOn w:val="a0"/>
    <w:next w:val="a0"/>
    <w:qFormat/>
    <w:rsid w:val="004334EC"/>
    <w:pPr>
      <w:keepNext/>
      <w:outlineLvl w:val="1"/>
    </w:pPr>
    <w:rPr>
      <w:rFonts w:ascii="Arial" w:eastAsia="돋움" w:hAnsi="Arial"/>
    </w:rPr>
  </w:style>
  <w:style w:type="paragraph" w:styleId="3">
    <w:name w:val="heading 3"/>
    <w:basedOn w:val="a0"/>
    <w:next w:val="a0"/>
    <w:qFormat/>
    <w:rsid w:val="004334EC"/>
    <w:pPr>
      <w:keepNext/>
      <w:ind w:leftChars="300" w:left="300" w:hangingChars="200" w:hanging="2000"/>
      <w:outlineLvl w:val="2"/>
    </w:pPr>
    <w:rPr>
      <w:rFonts w:ascii="Arial" w:eastAsia="돋움" w:hAnsi="Arial"/>
    </w:rPr>
  </w:style>
  <w:style w:type="paragraph" w:styleId="4">
    <w:name w:val="heading 4"/>
    <w:basedOn w:val="a0"/>
    <w:next w:val="a0"/>
    <w:qFormat/>
    <w:rsid w:val="005E0EA3"/>
    <w:pPr>
      <w:keepNext/>
      <w:ind w:leftChars="400" w:left="400" w:hangingChars="200" w:hanging="2000"/>
      <w:outlineLvl w:val="3"/>
    </w:pPr>
    <w:rPr>
      <w:rFonts w:ascii="Arial" w:eastAsia="돋움" w:hAnsi="Arial"/>
      <w:bCs/>
    </w:rPr>
  </w:style>
  <w:style w:type="paragraph" w:styleId="5">
    <w:name w:val="heading 5"/>
    <w:basedOn w:val="a0"/>
    <w:next w:val="a0"/>
    <w:qFormat/>
    <w:rsid w:val="00937886"/>
    <w:pPr>
      <w:keepNext/>
      <w:widowControl w:val="0"/>
      <w:wordWrap w:val="0"/>
      <w:autoSpaceDE w:val="0"/>
      <w:autoSpaceDN w:val="0"/>
      <w:jc w:val="both"/>
      <w:outlineLvl w:val="4"/>
    </w:pPr>
    <w:rPr>
      <w:rFonts w:ascii="굴림" w:eastAsia="굴림" w:hAnsi="굴림"/>
      <w:b/>
      <w:bCs/>
      <w:i/>
      <w:iCs/>
      <w:kern w:val="2"/>
      <w:szCs w:val="24"/>
      <w:shd w:val="pct15" w:color="auto" w:fill="FFFFFF"/>
    </w:rPr>
  </w:style>
  <w:style w:type="paragraph" w:styleId="6">
    <w:name w:val="heading 6"/>
    <w:basedOn w:val="a0"/>
    <w:next w:val="a0"/>
    <w:qFormat/>
    <w:rsid w:val="00937886"/>
    <w:pPr>
      <w:keepNext/>
      <w:widowControl w:val="0"/>
      <w:wordWrap w:val="0"/>
      <w:autoSpaceDE w:val="0"/>
      <w:autoSpaceDN w:val="0"/>
      <w:jc w:val="center"/>
      <w:outlineLvl w:val="5"/>
    </w:pPr>
    <w:rPr>
      <w:rFonts w:ascii="바탕" w:eastAsia="바탕"/>
      <w:b/>
      <w:kern w:val="2"/>
      <w:sz w:val="56"/>
      <w:szCs w:val="4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NumberedList1">
    <w:name w:val="NumberedList 1."/>
    <w:basedOn w:val="1"/>
    <w:next w:val="a4"/>
    <w:rsid w:val="004334EC"/>
    <w:pPr>
      <w:numPr>
        <w:numId w:val="1"/>
      </w:numPr>
      <w:spacing w:before="180" w:after="180"/>
    </w:pPr>
    <w:rPr>
      <w:b/>
    </w:rPr>
  </w:style>
  <w:style w:type="paragraph" w:customStyle="1" w:styleId="a">
    <w:name w:val="본문 불릿"/>
    <w:basedOn w:val="a4"/>
    <w:next w:val="a4"/>
    <w:rsid w:val="00256A43"/>
    <w:pPr>
      <w:numPr>
        <w:numId w:val="2"/>
      </w:numPr>
      <w:tabs>
        <w:tab w:val="left" w:pos="400"/>
      </w:tabs>
    </w:pPr>
  </w:style>
  <w:style w:type="paragraph" w:styleId="a4">
    <w:name w:val="Body Text"/>
    <w:basedOn w:val="a0"/>
    <w:link w:val="Char"/>
    <w:rsid w:val="00EB67E5"/>
    <w:pPr>
      <w:spacing w:after="180"/>
      <w:jc w:val="both"/>
    </w:pPr>
    <w:rPr>
      <w:rFonts w:ascii="Verdana" w:eastAsia="굴림" w:hAnsi="Verdana"/>
    </w:rPr>
  </w:style>
  <w:style w:type="paragraph" w:customStyle="1" w:styleId="NumberedList11">
    <w:name w:val="NumberedList1.1"/>
    <w:basedOn w:val="2"/>
    <w:next w:val="a4"/>
    <w:rsid w:val="004334EC"/>
    <w:pPr>
      <w:numPr>
        <w:ilvl w:val="1"/>
        <w:numId w:val="1"/>
      </w:numPr>
      <w:spacing w:before="180" w:after="180"/>
    </w:pPr>
    <w:rPr>
      <w:b/>
      <w:sz w:val="24"/>
    </w:rPr>
  </w:style>
  <w:style w:type="paragraph" w:customStyle="1" w:styleId="NumberedList111">
    <w:name w:val="NumberedList1.1.1"/>
    <w:basedOn w:val="3"/>
    <w:next w:val="a4"/>
    <w:rsid w:val="004334EC"/>
    <w:pPr>
      <w:numPr>
        <w:ilvl w:val="2"/>
        <w:numId w:val="1"/>
      </w:numPr>
      <w:spacing w:before="180" w:after="180"/>
      <w:ind w:leftChars="0" w:left="0" w:firstLineChars="0" w:firstLine="0"/>
    </w:pPr>
    <w:rPr>
      <w:b/>
      <w:sz w:val="22"/>
      <w:szCs w:val="22"/>
    </w:rPr>
  </w:style>
  <w:style w:type="character" w:styleId="a5">
    <w:name w:val="FollowedHyperlink"/>
    <w:basedOn w:val="a1"/>
    <w:rsid w:val="0098450B"/>
    <w:rPr>
      <w:color w:val="800080"/>
      <w:u w:val="single"/>
    </w:rPr>
  </w:style>
  <w:style w:type="paragraph" w:customStyle="1" w:styleId="Code">
    <w:name w:val="Code"/>
    <w:basedOn w:val="a0"/>
    <w:rsid w:val="004334EC"/>
    <w:pPr>
      <w:spacing w:line="240" w:lineRule="exact"/>
    </w:pPr>
    <w:rPr>
      <w:rFonts w:ascii="Courier New" w:hAnsi="Courier New"/>
      <w:sz w:val="18"/>
      <w:szCs w:val="18"/>
    </w:rPr>
  </w:style>
  <w:style w:type="paragraph" w:customStyle="1" w:styleId="a6">
    <w:name w:val="문서제목"/>
    <w:basedOn w:val="a0"/>
    <w:rsid w:val="004334EC"/>
    <w:pPr>
      <w:spacing w:after="240"/>
    </w:pPr>
    <w:rPr>
      <w:rFonts w:ascii="Verdana" w:eastAsia="돋움" w:hAnsi="Verdana"/>
      <w:b/>
      <w:sz w:val="44"/>
      <w:szCs w:val="44"/>
    </w:rPr>
  </w:style>
  <w:style w:type="character" w:customStyle="1" w:styleId="Char">
    <w:name w:val="본문 Char"/>
    <w:basedOn w:val="a1"/>
    <w:link w:val="a4"/>
    <w:rsid w:val="00093EA8"/>
    <w:rPr>
      <w:rFonts w:ascii="Verdana" w:eastAsia="굴림" w:hAnsi="Verdana"/>
      <w:lang w:val="en-US" w:eastAsia="ko-KR" w:bidi="ar-SA"/>
    </w:rPr>
  </w:style>
  <w:style w:type="paragraph" w:styleId="a7">
    <w:name w:val="Document Map"/>
    <w:basedOn w:val="a0"/>
    <w:semiHidden/>
    <w:rsid w:val="00E74764"/>
    <w:pPr>
      <w:shd w:val="clear" w:color="auto" w:fill="000080"/>
    </w:pPr>
    <w:rPr>
      <w:rFonts w:ascii="Arial" w:eastAsia="돋움" w:hAnsi="Arial"/>
    </w:rPr>
  </w:style>
  <w:style w:type="paragraph" w:styleId="a8">
    <w:name w:val="header"/>
    <w:aliases w:val="header odd1,header odd2,header odd3,header odd4,header odd5,header odd6,header odd11,header odd21,header odd31,header odd41,header odd51,header odd61,THeader"/>
    <w:basedOn w:val="a0"/>
    <w:rsid w:val="004334EC"/>
    <w:pPr>
      <w:tabs>
        <w:tab w:val="center" w:pos="4252"/>
        <w:tab w:val="right" w:pos="8504"/>
      </w:tabs>
      <w:snapToGrid w:val="0"/>
    </w:pPr>
  </w:style>
  <w:style w:type="paragraph" w:styleId="a9">
    <w:name w:val="footer"/>
    <w:basedOn w:val="a0"/>
    <w:rsid w:val="004334EC"/>
    <w:pPr>
      <w:tabs>
        <w:tab w:val="center" w:pos="4252"/>
        <w:tab w:val="right" w:pos="8504"/>
      </w:tabs>
      <w:snapToGrid w:val="0"/>
    </w:pPr>
  </w:style>
  <w:style w:type="character" w:styleId="aa">
    <w:name w:val="page number"/>
    <w:basedOn w:val="a1"/>
    <w:rsid w:val="004334EC"/>
  </w:style>
  <w:style w:type="paragraph" w:styleId="10">
    <w:name w:val="toc 1"/>
    <w:basedOn w:val="a0"/>
    <w:next w:val="a0"/>
    <w:autoRedefine/>
    <w:uiPriority w:val="39"/>
    <w:rsid w:val="004334EC"/>
    <w:pPr>
      <w:spacing w:before="120" w:after="120"/>
    </w:pPr>
    <w:rPr>
      <w:b/>
      <w:bCs/>
      <w:caps/>
    </w:rPr>
  </w:style>
  <w:style w:type="paragraph" w:styleId="20">
    <w:name w:val="toc 2"/>
    <w:basedOn w:val="a0"/>
    <w:next w:val="a0"/>
    <w:autoRedefine/>
    <w:uiPriority w:val="39"/>
    <w:rsid w:val="004334EC"/>
    <w:pPr>
      <w:ind w:left="200"/>
    </w:pPr>
    <w:rPr>
      <w:smallCaps/>
    </w:rPr>
  </w:style>
  <w:style w:type="paragraph" w:styleId="30">
    <w:name w:val="toc 3"/>
    <w:basedOn w:val="a0"/>
    <w:next w:val="a0"/>
    <w:autoRedefine/>
    <w:uiPriority w:val="39"/>
    <w:rsid w:val="00AC4B22"/>
    <w:pPr>
      <w:tabs>
        <w:tab w:val="left" w:pos="1200"/>
        <w:tab w:val="right" w:leader="dot" w:pos="9060"/>
      </w:tabs>
      <w:ind w:left="400"/>
    </w:pPr>
    <w:rPr>
      <w:iCs/>
      <w:noProof/>
    </w:rPr>
  </w:style>
  <w:style w:type="paragraph" w:styleId="40">
    <w:name w:val="toc 4"/>
    <w:basedOn w:val="a0"/>
    <w:next w:val="a0"/>
    <w:autoRedefine/>
    <w:semiHidden/>
    <w:rsid w:val="004334EC"/>
    <w:pPr>
      <w:ind w:left="600"/>
    </w:pPr>
    <w:rPr>
      <w:sz w:val="18"/>
      <w:szCs w:val="18"/>
    </w:rPr>
  </w:style>
  <w:style w:type="paragraph" w:styleId="50">
    <w:name w:val="toc 5"/>
    <w:basedOn w:val="a0"/>
    <w:next w:val="a0"/>
    <w:autoRedefine/>
    <w:semiHidden/>
    <w:rsid w:val="004334EC"/>
    <w:pPr>
      <w:ind w:left="800"/>
    </w:pPr>
    <w:rPr>
      <w:sz w:val="18"/>
      <w:szCs w:val="18"/>
    </w:rPr>
  </w:style>
  <w:style w:type="paragraph" w:styleId="60">
    <w:name w:val="toc 6"/>
    <w:basedOn w:val="a0"/>
    <w:next w:val="a0"/>
    <w:autoRedefine/>
    <w:semiHidden/>
    <w:rsid w:val="004334EC"/>
    <w:pPr>
      <w:ind w:left="1000"/>
    </w:pPr>
    <w:rPr>
      <w:sz w:val="18"/>
      <w:szCs w:val="18"/>
    </w:rPr>
  </w:style>
  <w:style w:type="paragraph" w:styleId="7">
    <w:name w:val="toc 7"/>
    <w:basedOn w:val="a0"/>
    <w:next w:val="a0"/>
    <w:autoRedefine/>
    <w:semiHidden/>
    <w:rsid w:val="004334EC"/>
    <w:pPr>
      <w:ind w:left="1200"/>
    </w:pPr>
    <w:rPr>
      <w:sz w:val="18"/>
      <w:szCs w:val="18"/>
    </w:rPr>
  </w:style>
  <w:style w:type="paragraph" w:styleId="8">
    <w:name w:val="toc 8"/>
    <w:basedOn w:val="a0"/>
    <w:next w:val="a0"/>
    <w:autoRedefine/>
    <w:semiHidden/>
    <w:rsid w:val="004334EC"/>
    <w:pPr>
      <w:ind w:left="1400"/>
    </w:pPr>
    <w:rPr>
      <w:sz w:val="18"/>
      <w:szCs w:val="18"/>
    </w:rPr>
  </w:style>
  <w:style w:type="paragraph" w:styleId="9">
    <w:name w:val="toc 9"/>
    <w:basedOn w:val="a0"/>
    <w:next w:val="a0"/>
    <w:autoRedefine/>
    <w:semiHidden/>
    <w:rsid w:val="004334EC"/>
    <w:pPr>
      <w:ind w:left="1600"/>
    </w:pPr>
    <w:rPr>
      <w:sz w:val="18"/>
      <w:szCs w:val="18"/>
    </w:rPr>
  </w:style>
  <w:style w:type="character" w:styleId="ab">
    <w:name w:val="Hyperlink"/>
    <w:basedOn w:val="a1"/>
    <w:uiPriority w:val="99"/>
    <w:rsid w:val="004334EC"/>
    <w:rPr>
      <w:color w:val="0000FF"/>
      <w:u w:val="single"/>
    </w:rPr>
  </w:style>
  <w:style w:type="paragraph" w:customStyle="1" w:styleId="11">
    <w:name w:val="유형1"/>
    <w:basedOn w:val="a0"/>
    <w:next w:val="a0"/>
    <w:rsid w:val="00D80EE1"/>
    <w:pPr>
      <w:widowControl w:val="0"/>
      <w:tabs>
        <w:tab w:val="num" w:pos="284"/>
      </w:tabs>
      <w:wordWrap w:val="0"/>
      <w:ind w:left="284" w:hanging="284"/>
      <w:jc w:val="both"/>
    </w:pPr>
    <w:rPr>
      <w:rFonts w:ascii="Arial" w:eastAsia="굴림체" w:hAnsi="Arial"/>
      <w:kern w:val="2"/>
    </w:rPr>
  </w:style>
  <w:style w:type="table" w:styleId="ac">
    <w:name w:val="Table Grid"/>
    <w:basedOn w:val="a2"/>
    <w:uiPriority w:val="59"/>
    <w:rsid w:val="006540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able of figures"/>
    <w:basedOn w:val="a0"/>
    <w:next w:val="a0"/>
    <w:uiPriority w:val="99"/>
    <w:rsid w:val="00D80EE1"/>
    <w:pPr>
      <w:widowControl w:val="0"/>
      <w:wordWrap w:val="0"/>
      <w:autoSpaceDE w:val="0"/>
      <w:autoSpaceDN w:val="0"/>
      <w:ind w:leftChars="400" w:left="850" w:hangingChars="200" w:hanging="425"/>
      <w:jc w:val="both"/>
    </w:pPr>
    <w:rPr>
      <w:rFonts w:ascii="바탕" w:eastAsia="바탕"/>
      <w:kern w:val="2"/>
      <w:szCs w:val="24"/>
    </w:rPr>
  </w:style>
  <w:style w:type="paragraph" w:styleId="ae">
    <w:name w:val="caption"/>
    <w:aliases w:val="그림 캡션"/>
    <w:basedOn w:val="a0"/>
    <w:next w:val="a0"/>
    <w:qFormat/>
    <w:rsid w:val="00674247"/>
    <w:pPr>
      <w:spacing w:before="240" w:after="240"/>
      <w:jc w:val="center"/>
    </w:pPr>
    <w:rPr>
      <w:rFonts w:eastAsia="굴림"/>
      <w:bCs/>
    </w:rPr>
  </w:style>
  <w:style w:type="paragraph" w:customStyle="1" w:styleId="af">
    <w:name w:val="목차 타이틀"/>
    <w:basedOn w:val="a0"/>
    <w:rsid w:val="00264FD9"/>
    <w:pPr>
      <w:spacing w:before="360" w:after="360"/>
      <w:jc w:val="center"/>
    </w:pPr>
    <w:rPr>
      <w:b/>
      <w:sz w:val="24"/>
    </w:rPr>
  </w:style>
  <w:style w:type="character" w:customStyle="1" w:styleId="af0">
    <w:name w:val="문서번호"/>
    <w:rsid w:val="00937886"/>
    <w:rPr>
      <w:rFonts w:ascii="Arial" w:eastAsia="굴림체" w:hAnsi="Arial"/>
      <w:b/>
      <w:sz w:val="32"/>
    </w:rPr>
  </w:style>
  <w:style w:type="character" w:customStyle="1" w:styleId="af1">
    <w:name w:val="버젼과날짜"/>
    <w:rsid w:val="00937886"/>
    <w:rPr>
      <w:rFonts w:ascii="Arial" w:eastAsia="굴림체" w:hAnsi="Arial"/>
      <w:b/>
      <w:sz w:val="32"/>
    </w:rPr>
  </w:style>
  <w:style w:type="character" w:customStyle="1" w:styleId="af2">
    <w:name w:val="제목설명"/>
    <w:rsid w:val="00937886"/>
    <w:rPr>
      <w:rFonts w:eastAsia="굴림체"/>
      <w:b/>
      <w:sz w:val="24"/>
    </w:rPr>
  </w:style>
  <w:style w:type="paragraph" w:styleId="af3">
    <w:name w:val="Title"/>
    <w:basedOn w:val="a0"/>
    <w:qFormat/>
    <w:rsid w:val="00937886"/>
    <w:pPr>
      <w:widowControl w:val="0"/>
      <w:wordWrap w:val="0"/>
      <w:spacing w:before="120" w:after="120"/>
      <w:outlineLvl w:val="0"/>
    </w:pPr>
    <w:rPr>
      <w:rFonts w:ascii="Arial" w:eastAsia="굴림체" w:hAnsi="Arial"/>
      <w:b/>
      <w:kern w:val="2"/>
      <w:sz w:val="52"/>
    </w:rPr>
  </w:style>
  <w:style w:type="paragraph" w:customStyle="1" w:styleId="af4">
    <w:name w:val="그림/표 번호"/>
    <w:basedOn w:val="a0"/>
    <w:next w:val="a0"/>
    <w:autoRedefine/>
    <w:rsid w:val="00937886"/>
    <w:pPr>
      <w:widowControl w:val="0"/>
      <w:wordWrap w:val="0"/>
      <w:jc w:val="center"/>
    </w:pPr>
    <w:rPr>
      <w:rFonts w:ascii="바탕" w:eastAsia="굴림체" w:hAnsi="바탕"/>
      <w:kern w:val="2"/>
      <w:sz w:val="22"/>
    </w:rPr>
  </w:style>
  <w:style w:type="paragraph" w:styleId="af5">
    <w:name w:val="Body Text Indent"/>
    <w:basedOn w:val="a0"/>
    <w:rsid w:val="00937886"/>
    <w:pPr>
      <w:widowControl w:val="0"/>
      <w:wordWrap w:val="0"/>
      <w:autoSpaceDE w:val="0"/>
      <w:autoSpaceDN w:val="0"/>
      <w:ind w:left="400"/>
      <w:jc w:val="both"/>
    </w:pPr>
    <w:rPr>
      <w:rFonts w:ascii="Arial" w:eastAsia="돋움체" w:hAnsi="Arial"/>
      <w:kern w:val="2"/>
    </w:rPr>
  </w:style>
  <w:style w:type="paragraph" w:customStyle="1" w:styleId="af6">
    <w:name w:val="번호있는표준"/>
    <w:basedOn w:val="a0"/>
    <w:next w:val="a0"/>
    <w:rsid w:val="00937886"/>
    <w:pPr>
      <w:widowControl w:val="0"/>
      <w:tabs>
        <w:tab w:val="num" w:pos="851"/>
      </w:tabs>
      <w:wordWrap w:val="0"/>
      <w:autoSpaceDE w:val="0"/>
      <w:autoSpaceDN w:val="0"/>
      <w:ind w:left="851" w:hanging="851"/>
      <w:jc w:val="both"/>
    </w:pPr>
    <w:rPr>
      <w:rFonts w:ascii="바탕" w:eastAsia="바탕"/>
      <w:kern w:val="2"/>
      <w:szCs w:val="24"/>
    </w:rPr>
  </w:style>
  <w:style w:type="paragraph" w:styleId="21">
    <w:name w:val="Body Text 2"/>
    <w:basedOn w:val="a0"/>
    <w:rsid w:val="00937886"/>
    <w:pPr>
      <w:widowControl w:val="0"/>
      <w:autoSpaceDE w:val="0"/>
      <w:autoSpaceDN w:val="0"/>
      <w:adjustRightInd w:val="0"/>
      <w:snapToGrid w:val="0"/>
      <w:spacing w:line="300" w:lineRule="auto"/>
      <w:jc w:val="both"/>
    </w:pPr>
    <w:rPr>
      <w:rFonts w:ascii="돋움" w:eastAsia="돋움" w:hAnsi="Arial"/>
      <w:color w:val="0000FF"/>
      <w:kern w:val="2"/>
      <w:sz w:val="18"/>
      <w:szCs w:val="18"/>
    </w:rPr>
  </w:style>
  <w:style w:type="paragraph" w:styleId="af7">
    <w:name w:val="Plain Text"/>
    <w:basedOn w:val="a0"/>
    <w:rsid w:val="00937886"/>
    <w:pPr>
      <w:widowControl w:val="0"/>
      <w:wordWrap w:val="0"/>
      <w:autoSpaceDE w:val="0"/>
      <w:autoSpaceDN w:val="0"/>
      <w:jc w:val="both"/>
    </w:pPr>
    <w:rPr>
      <w:rFonts w:ascii="바탕" w:eastAsia="바탕" w:hAnsi="Courier New" w:cs="Courier New"/>
      <w:kern w:val="2"/>
    </w:rPr>
  </w:style>
  <w:style w:type="paragraph" w:styleId="af8">
    <w:name w:val="Note Heading"/>
    <w:basedOn w:val="a0"/>
    <w:next w:val="a0"/>
    <w:rsid w:val="00937886"/>
    <w:pPr>
      <w:widowControl w:val="0"/>
      <w:wordWrap w:val="0"/>
      <w:jc w:val="center"/>
    </w:pPr>
    <w:rPr>
      <w:rFonts w:ascii="Arial" w:hAnsi="Arial"/>
      <w:kern w:val="2"/>
    </w:rPr>
  </w:style>
  <w:style w:type="paragraph" w:customStyle="1" w:styleId="AbbreviationEntry">
    <w:name w:val="Abbreviation Entry"/>
    <w:basedOn w:val="a0"/>
    <w:rsid w:val="00401589"/>
    <w:pPr>
      <w:spacing w:after="20"/>
    </w:pPr>
    <w:rPr>
      <w:rFonts w:eastAsia="바탕"/>
      <w:lang w:val="en-GB" w:eastAsia="en-US"/>
    </w:rPr>
  </w:style>
  <w:style w:type="paragraph" w:customStyle="1" w:styleId="TableRow">
    <w:name w:val="Table Row"/>
    <w:basedOn w:val="a0"/>
    <w:rsid w:val="00401589"/>
    <w:pPr>
      <w:spacing w:before="20" w:after="20"/>
    </w:pPr>
    <w:rPr>
      <w:rFonts w:eastAsia="바탕"/>
      <w:lang w:val="en-GB" w:eastAsia="en-US"/>
    </w:rPr>
  </w:style>
  <w:style w:type="paragraph" w:styleId="af9">
    <w:name w:val="Balloon Text"/>
    <w:basedOn w:val="a0"/>
    <w:link w:val="Char0"/>
    <w:rsid w:val="0023069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1"/>
    <w:link w:val="af9"/>
    <w:rsid w:val="00230698"/>
    <w:rPr>
      <w:rFonts w:asciiTheme="majorHAnsi" w:eastAsiaTheme="majorEastAsia" w:hAnsiTheme="majorHAnsi" w:cstheme="majorBidi"/>
      <w:sz w:val="18"/>
      <w:szCs w:val="18"/>
    </w:rPr>
  </w:style>
  <w:style w:type="paragraph" w:customStyle="1" w:styleId="afa">
    <w:name w:val="바탕글"/>
    <w:basedOn w:val="a0"/>
    <w:rsid w:val="008F2D0C"/>
    <w:pPr>
      <w:snapToGrid w:val="0"/>
      <w:spacing w:line="384" w:lineRule="auto"/>
      <w:jc w:val="both"/>
    </w:pPr>
    <w:rPr>
      <w:rFonts w:ascii="바탕" w:eastAsia="바탕" w:hAnsi="바탕" w:cs="굴림"/>
      <w:color w:val="000000"/>
    </w:rPr>
  </w:style>
  <w:style w:type="paragraph" w:styleId="afb">
    <w:name w:val="List Paragraph"/>
    <w:basedOn w:val="a0"/>
    <w:uiPriority w:val="34"/>
    <w:qFormat/>
    <w:rsid w:val="00B620AD"/>
    <w:pPr>
      <w:ind w:leftChars="400" w:left="800"/>
    </w:pPr>
  </w:style>
  <w:style w:type="table" w:styleId="31">
    <w:name w:val="Table Grid 3"/>
    <w:basedOn w:val="a2"/>
    <w:rsid w:val="00B80FA7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character" w:styleId="afc">
    <w:name w:val="Unresolved Mention"/>
    <w:basedOn w:val="a1"/>
    <w:uiPriority w:val="99"/>
    <w:semiHidden/>
    <w:unhideWhenUsed/>
    <w:rsid w:val="00655541"/>
    <w:rPr>
      <w:color w:val="605E5C"/>
      <w:shd w:val="clear" w:color="auto" w:fill="E1DFDD"/>
    </w:rPr>
  </w:style>
  <w:style w:type="paragraph" w:styleId="TOC">
    <w:name w:val="TOC Heading"/>
    <w:basedOn w:val="1"/>
    <w:next w:val="a0"/>
    <w:uiPriority w:val="39"/>
    <w:unhideWhenUsed/>
    <w:qFormat/>
    <w:rsid w:val="00D43253"/>
    <w:pPr>
      <w:keepLines/>
      <w:spacing w:before="24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8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47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5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95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6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86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61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3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12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8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&#54532;&#47196;&#51229;&#53944;_IN\&#47928;&#49436;%20&#50577;&#49885;\&#47928;&#49436;&#50577;&#49885;.do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3921903-2E56-421C-A891-4F977A52A0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문서양식.dot</Template>
  <TotalTime>225</TotalTime>
  <Pages>15</Pages>
  <Words>1552</Words>
  <Characters>8847</Characters>
  <Application>Microsoft Office Word</Application>
  <DocSecurity>0</DocSecurity>
  <Lines>73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Document Title</vt:lpstr>
    </vt:vector>
  </TitlesOfParts>
  <Company>INSOFT</Company>
  <LinksUpToDate>false</LinksUpToDate>
  <CharactersWithSpaces>10379</CharactersWithSpaces>
  <SharedDoc>false</SharedDoc>
  <HLinks>
    <vt:vector size="270" baseType="variant">
      <vt:variant>
        <vt:i4>1310783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_Toc341740903</vt:lpwstr>
      </vt:variant>
      <vt:variant>
        <vt:i4>1310783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_Toc341740902</vt:lpwstr>
      </vt:variant>
      <vt:variant>
        <vt:i4>1310783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_Toc341740901</vt:lpwstr>
      </vt:variant>
      <vt:variant>
        <vt:i4>1310783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_Toc341740900</vt:lpwstr>
      </vt:variant>
      <vt:variant>
        <vt:i4>1900606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_Toc341740899</vt:lpwstr>
      </vt:variant>
      <vt:variant>
        <vt:i4>1900598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_Toc341741082</vt:lpwstr>
      </vt:variant>
      <vt:variant>
        <vt:i4>1900598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_Toc341741081</vt:lpwstr>
      </vt:variant>
      <vt:variant>
        <vt:i4>1900598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_Toc341741080</vt:lpwstr>
      </vt:variant>
      <vt:variant>
        <vt:i4>1179702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_Toc341741079</vt:lpwstr>
      </vt:variant>
      <vt:variant>
        <vt:i4>1179702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_Toc341741078</vt:lpwstr>
      </vt:variant>
      <vt:variant>
        <vt:i4>1179702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_Toc341741077</vt:lpwstr>
      </vt:variant>
      <vt:variant>
        <vt:i4>1179702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_Toc341741076</vt:lpwstr>
      </vt:variant>
      <vt:variant>
        <vt:i4>1179702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_Toc341741075</vt:lpwstr>
      </vt:variant>
      <vt:variant>
        <vt:i4>1179702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_Toc341741074</vt:lpwstr>
      </vt:variant>
      <vt:variant>
        <vt:i4>1179702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_Toc341741073</vt:lpwstr>
      </vt:variant>
      <vt:variant>
        <vt:i4>1179702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_Toc341741072</vt:lpwstr>
      </vt:variant>
      <vt:variant>
        <vt:i4>1179702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_Toc341741071</vt:lpwstr>
      </vt:variant>
      <vt:variant>
        <vt:i4>1179702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_Toc341741070</vt:lpwstr>
      </vt:variant>
      <vt:variant>
        <vt:i4>1245238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_Toc341741069</vt:lpwstr>
      </vt:variant>
      <vt:variant>
        <vt:i4>1245238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_Toc341741068</vt:lpwstr>
      </vt:variant>
      <vt:variant>
        <vt:i4>1245238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_Toc341741067</vt:lpwstr>
      </vt:variant>
      <vt:variant>
        <vt:i4>1245238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_Toc341741066</vt:lpwstr>
      </vt:variant>
      <vt:variant>
        <vt:i4>1245238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_Toc341741065</vt:lpwstr>
      </vt:variant>
      <vt:variant>
        <vt:i4>1245238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_Toc341741064</vt:lpwstr>
      </vt:variant>
      <vt:variant>
        <vt:i4>1245238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_Toc341741063</vt:lpwstr>
      </vt:variant>
      <vt:variant>
        <vt:i4>1245238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_Toc341741062</vt:lpwstr>
      </vt:variant>
      <vt:variant>
        <vt:i4>1245238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_Toc341741061</vt:lpwstr>
      </vt:variant>
      <vt:variant>
        <vt:i4>1245238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_Toc341741060</vt:lpwstr>
      </vt:variant>
      <vt:variant>
        <vt:i4>1048630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_Toc341741059</vt:lpwstr>
      </vt:variant>
      <vt:variant>
        <vt:i4>1048630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_Toc341741058</vt:lpwstr>
      </vt:variant>
      <vt:variant>
        <vt:i4>1048630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_Toc341741057</vt:lpwstr>
      </vt:variant>
      <vt:variant>
        <vt:i4>1048630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_Toc341741056</vt:lpwstr>
      </vt:variant>
      <vt:variant>
        <vt:i4>1048630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_Toc341741055</vt:lpwstr>
      </vt:variant>
      <vt:variant>
        <vt:i4>1048630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_Toc341741054</vt:lpwstr>
      </vt:variant>
      <vt:variant>
        <vt:i4>1048630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_Toc341741053</vt:lpwstr>
      </vt:variant>
      <vt:variant>
        <vt:i4>1048630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_Toc341741052</vt:lpwstr>
      </vt:variant>
      <vt:variant>
        <vt:i4>1048630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_Toc341741051</vt:lpwstr>
      </vt:variant>
      <vt:variant>
        <vt:i4>1048630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_Toc341741050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_Toc341741049</vt:lpwstr>
      </vt:variant>
      <vt:variant>
        <vt:i4>1114166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_Toc341741048</vt:lpwstr>
      </vt:variant>
      <vt:variant>
        <vt:i4>1114166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_Toc341741047</vt:lpwstr>
      </vt:variant>
      <vt:variant>
        <vt:i4>1114166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_Toc341741046</vt:lpwstr>
      </vt:variant>
      <vt:variant>
        <vt:i4>1114166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_Toc341741045</vt:lpwstr>
      </vt:variant>
      <vt:variant>
        <vt:i4>1114166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_Toc341741044</vt:lpwstr>
      </vt:variant>
      <vt:variant>
        <vt:i4>1114166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_Toc341741043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Title</dc:title>
  <dc:creator>jae-hong</dc:creator>
  <cp:lastModifiedBy>서 한결</cp:lastModifiedBy>
  <cp:revision>21</cp:revision>
  <cp:lastPrinted>2013-01-13T12:50:00Z</cp:lastPrinted>
  <dcterms:created xsi:type="dcterms:W3CDTF">2020-06-13T12:36:00Z</dcterms:created>
  <dcterms:modified xsi:type="dcterms:W3CDTF">2020-06-14T11:58:00Z</dcterms:modified>
</cp:coreProperties>
</file>